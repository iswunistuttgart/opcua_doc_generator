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BBA4B" w14:textId="77777777" w:rsidR="00310476" w:rsidRDefault="00310476" w:rsidP="0031047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26F010" wp14:editId="16D482B0">
                <wp:simplePos x="0" y="0"/>
                <wp:positionH relativeFrom="column">
                  <wp:posOffset>6946293</wp:posOffset>
                </wp:positionH>
                <wp:positionV relativeFrom="paragraph">
                  <wp:posOffset>-180340</wp:posOffset>
                </wp:positionV>
                <wp:extent cx="689645" cy="10704682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45" cy="10704682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1F69" id="Rectangle 1" o:spid="_x0000_s1026" style="position:absolute;margin-left:546.95pt;margin-top:-14.2pt;width:54.3pt;height:842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" fillcolor="#ebebeb" stroked="f" strokeweight="1pt"/>
            </w:pict>
          </mc:Fallback>
        </mc:AlternateConten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448"/>
        <w:gridCol w:w="4980"/>
        <w:gridCol w:w="953"/>
      </w:tblGrid>
      <w:tr w:rsidR="006D4522" w:rsidRPr="00FB3F5C" w14:paraId="2FF63A82" w14:textId="77777777" w:rsidTr="006D4522">
        <w:trPr>
          <w:trHeight w:val="2608"/>
        </w:trPr>
        <w:tc>
          <w:tcPr>
            <w:tcW w:w="2321" w:type="pct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tbl>
            <w:tblPr>
              <w:tblStyle w:val="Tabellenraster"/>
              <w:tblW w:w="0" w:type="auto"/>
              <w:tblInd w:w="567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4282"/>
            </w:tblGrid>
            <w:tr w:rsidR="006D4522" w14:paraId="6AB9AE3A" w14:textId="77777777" w:rsidTr="006D4522">
              <w:tc>
                <w:tcPr>
                  <w:tcW w:w="4282" w:type="dxa"/>
                </w:tcPr>
                <w:p w14:paraId="2ABE89D0" w14:textId="72D66B19" w:rsidR="006D4522" w:rsidRPr="006D4522" w:rsidRDefault="006D4522" w:rsidP="00067BE3">
                  <w:pPr>
                    <w:pStyle w:val="Figure0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</w:p>
              </w:tc>
            </w:tr>
          </w:tbl>
          <w:p w14:paraId="04209087" w14:textId="3DF2AEB1" w:rsidR="006D4522" w:rsidRDefault="006D4522" w:rsidP="00067BE3">
            <w:pPr>
              <w:pStyle w:val="Figure0"/>
              <w:ind w:left="567"/>
              <w:rPr>
                <w:rFonts w:asciiTheme="minorHAnsi" w:hAnsiTheme="minorHAnsi" w:cstheme="minorHAnsi"/>
              </w:rPr>
            </w:pPr>
          </w:p>
        </w:tc>
        <w:tc>
          <w:tcPr>
            <w:tcW w:w="188" w:type="pct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BB67A54" w14:textId="7BC65E67" w:rsidR="006D4522" w:rsidRDefault="006D4522" w:rsidP="00067BE3">
            <w:pPr>
              <w:pStyle w:val="Figure0"/>
              <w:ind w:left="567"/>
              <w:rPr>
                <w:rFonts w:asciiTheme="minorHAnsi" w:hAnsiTheme="minorHAnsi" w:cstheme="minorHAnsi"/>
              </w:rPr>
            </w:pP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27FD35E" w14:textId="71BBF264" w:rsidR="006D4522" w:rsidRPr="00FB3F5C" w:rsidRDefault="006D4522" w:rsidP="00067BE3">
            <w:pPr>
              <w:pStyle w:val="Figure0"/>
              <w:ind w:left="1701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00" w:type="pct"/>
            <w:vMerge w:val="restar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14:paraId="7CDC715F" w14:textId="7F95D520" w:rsidR="006D4522" w:rsidRPr="00777593" w:rsidRDefault="006D4522" w:rsidP="00067BE3">
            <w:pPr>
              <w:pStyle w:val="DocumentTitle"/>
              <w:snapToGrid w:val="0"/>
              <w:spacing w:before="0" w:after="0"/>
              <w:ind w:left="113" w:right="113"/>
              <w:rPr>
                <w:rFonts w:asciiTheme="minorHAnsi" w:hAnsiTheme="minorHAnsi" w:cstheme="minorHAnsi"/>
                <w:b w:val="0"/>
                <w:sz w:val="5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44C2BD" wp14:editId="38EF96FD">
                      <wp:simplePos x="0" y="0"/>
                      <wp:positionH relativeFrom="column">
                        <wp:posOffset>-556084</wp:posOffset>
                      </wp:positionH>
                      <wp:positionV relativeFrom="paragraph">
                        <wp:posOffset>-326390</wp:posOffset>
                      </wp:positionV>
                      <wp:extent cx="0" cy="10705317"/>
                      <wp:effectExtent l="0" t="0" r="19050" b="2032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0531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95A38" id="Straight Connector 1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8pt,-25.7pt" to="-43.8pt,8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" strokecolor="#7f7f7f [161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 w:val="0"/>
                <w:sz w:val="52"/>
              </w:rPr>
              <w:tab/>
            </w:r>
            <w:r>
              <w:rPr>
                <w:rFonts w:ascii="Arial Rounded MT Bold" w:hAnsi="Arial Rounded MT Bold" w:cstheme="minorHAnsi"/>
                <w:b w:val="0"/>
                <w:color w:val="5B9BD5" w:themeColor="accent1"/>
                <w:sz w:val="52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OPC UA </w:t>
            </w:r>
          </w:p>
        </w:tc>
      </w:tr>
      <w:tr w:rsidR="00310476" w:rsidRPr="00FB3F5C" w14:paraId="149C7157" w14:textId="77777777" w:rsidTr="006D4522">
        <w:trPr>
          <w:trHeight w:val="806"/>
        </w:trPr>
        <w:tc>
          <w:tcPr>
            <w:tcW w:w="4600" w:type="pct"/>
            <w:gridSpan w:val="3"/>
            <w:tcBorders>
              <w:top w:val="single" w:sz="4" w:space="0" w:color="auto"/>
              <w:bottom w:val="nil"/>
              <w:right w:val="nil"/>
            </w:tcBorders>
            <w:shd w:val="clear" w:color="auto" w:fill="EBEBEB"/>
            <w:vAlign w:val="center"/>
          </w:tcPr>
          <w:p w14:paraId="142F547D" w14:textId="4356F701" w:rsidR="00310476" w:rsidRPr="00777593" w:rsidRDefault="00310476" w:rsidP="00067BE3">
            <w:pPr>
              <w:pStyle w:val="DocumentTitle"/>
              <w:spacing w:before="0" w:after="0"/>
              <w:ind w:left="1701" w:right="567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00" w:type="pct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14:paraId="76C8E8EB" w14:textId="77777777" w:rsidR="00310476" w:rsidRDefault="00310476" w:rsidP="00067BE3">
            <w:pPr>
              <w:pStyle w:val="DocumentTitle"/>
              <w:snapToGrid w:val="0"/>
              <w:spacing w:before="0" w:after="0"/>
              <w:ind w:left="113" w:right="113"/>
              <w:rPr>
                <w:rFonts w:asciiTheme="minorHAnsi" w:hAnsiTheme="minorHAnsi" w:cstheme="minorHAnsi"/>
                <w:b w:val="0"/>
                <w:sz w:val="52"/>
              </w:rPr>
            </w:pPr>
          </w:p>
        </w:tc>
      </w:tr>
      <w:tr w:rsidR="00310476" w:rsidRPr="00FB3F5C" w14:paraId="53A9E7D8" w14:textId="77777777" w:rsidTr="006D4522">
        <w:tc>
          <w:tcPr>
            <w:tcW w:w="4600" w:type="pct"/>
            <w:gridSpan w:val="3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0B4D4B8" w14:textId="77777777" w:rsidR="00310476" w:rsidRPr="00FB3F5C" w:rsidRDefault="00310476" w:rsidP="00067BE3">
            <w:pPr>
              <w:pStyle w:val="DocumentTitle"/>
              <w:spacing w:before="240"/>
              <w:ind w:left="1701" w:right="0"/>
              <w:rPr>
                <w:rFonts w:asciiTheme="minorHAnsi" w:hAnsiTheme="minorHAnsi" w:cstheme="minorHAnsi"/>
                <w:sz w:val="72"/>
              </w:rPr>
            </w:pPr>
          </w:p>
          <w:p w14:paraId="06B274D7" w14:textId="5E61CE67" w:rsidR="00310476" w:rsidRPr="00E25CD0" w:rsidRDefault="00410D89" w:rsidP="00067BE3">
            <w:pPr>
              <w:pStyle w:val="DocumentTitle"/>
              <w:spacing w:before="240"/>
              <w:ind w:left="1701" w:right="0"/>
              <w:jc w:val="left"/>
              <w:rPr>
                <w:rFonts w:asciiTheme="minorHAnsi" w:hAnsiTheme="minorHAnsi" w:cstheme="minorHAnsi"/>
                <w:szCs w:val="56"/>
              </w:rPr>
            </w:pPr>
            <w:r>
              <w:rPr>
                <w:rFonts w:asciiTheme="minorHAnsi" w:hAnsiTheme="minorHAnsi" w:cstheme="minorHAnsi"/>
                <w:lang w:val="en-GB"/>
              </w:rPr>
              <w:t>Title</w:t>
            </w:r>
          </w:p>
          <w:p w14:paraId="073912CF" w14:textId="77777777" w:rsidR="00310476" w:rsidRDefault="00310476" w:rsidP="00067BE3">
            <w:pPr>
              <w:pStyle w:val="DocumentTitle"/>
              <w:spacing w:before="240"/>
              <w:ind w:left="1701" w:right="0"/>
              <w:jc w:val="left"/>
              <w:rPr>
                <w:rFonts w:asciiTheme="minorHAnsi" w:hAnsiTheme="minorHAnsi" w:cstheme="minorHAnsi"/>
                <w:szCs w:val="56"/>
              </w:rPr>
            </w:pPr>
          </w:p>
          <w:p w14:paraId="3393333E" w14:textId="6148DA04" w:rsidR="00310476" w:rsidRPr="00FB3F5C" w:rsidRDefault="00310476" w:rsidP="00067BE3">
            <w:pPr>
              <w:pStyle w:val="DocumentTitle"/>
              <w:spacing w:before="240"/>
              <w:ind w:left="1701" w:right="0"/>
              <w:jc w:val="left"/>
              <w:rPr>
                <w:rFonts w:asciiTheme="minorHAnsi" w:hAnsiTheme="minorHAnsi" w:cstheme="minorHAnsi"/>
                <w:szCs w:val="56"/>
              </w:rPr>
            </w:pPr>
          </w:p>
          <w:p w14:paraId="66B99706" w14:textId="77777777" w:rsidR="00310476" w:rsidRPr="00FB3F5C" w:rsidRDefault="00310476" w:rsidP="00410D89">
            <w:pPr>
              <w:pStyle w:val="DocumentTitle"/>
              <w:spacing w:before="240"/>
              <w:ind w:right="0"/>
              <w:jc w:val="both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00" w:type="pct"/>
            <w:vMerge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8E3BBD6" w14:textId="77777777" w:rsidR="00310476" w:rsidRPr="00FB3F5C" w:rsidRDefault="00310476" w:rsidP="00067BE3">
            <w:pPr>
              <w:pStyle w:val="Figure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383020E9" w14:textId="77777777" w:rsidR="00310476" w:rsidRDefault="00310476" w:rsidP="00310476">
      <w:pPr>
        <w:pStyle w:val="Figure0"/>
        <w:keepNext w:val="0"/>
        <w:rPr>
          <w:rFonts w:asciiTheme="minorHAnsi" w:hAnsiTheme="minorHAnsi" w:cstheme="minorHAnsi"/>
          <w:lang w:val="en-GB"/>
        </w:rPr>
      </w:pPr>
    </w:p>
    <w:p w14:paraId="296B6383" w14:textId="77777777" w:rsidR="00310476" w:rsidRDefault="00310476" w:rsidP="00310476">
      <w:pPr>
        <w:pStyle w:val="Figure0"/>
        <w:keepNext w:val="0"/>
        <w:rPr>
          <w:rFonts w:asciiTheme="minorHAnsi" w:hAnsiTheme="minorHAnsi" w:cstheme="minorHAnsi"/>
          <w:lang w:val="en-GB"/>
        </w:rPr>
        <w:sectPr w:rsidR="00310476" w:rsidSect="00B419D5">
          <w:headerReference w:type="even" r:id="rId7"/>
          <w:pgSz w:w="11909" w:h="16834" w:code="9"/>
          <w:pgMar w:top="284" w:right="0" w:bottom="284" w:left="0" w:header="709" w:footer="709" w:gutter="0"/>
          <w:pgNumType w:start="1"/>
          <w:cols w:space="720"/>
          <w:titlePg/>
          <w:docGrid w:linePitch="272"/>
        </w:sectPr>
      </w:pPr>
    </w:p>
    <w:p w14:paraId="4E9FFE4C" w14:textId="77777777" w:rsidR="00B419D5" w:rsidRPr="00F1020E" w:rsidRDefault="00B419D5" w:rsidP="00B419D5">
      <w:pPr>
        <w:pStyle w:val="spacer"/>
      </w:pPr>
    </w:p>
    <w:p w14:paraId="6AEB7A4E" w14:textId="77777777" w:rsidR="00B419D5" w:rsidRPr="00F1020E" w:rsidRDefault="00B419D5" w:rsidP="00B419D5">
      <w:pPr>
        <w:jc w:val="center"/>
        <w:rPr>
          <w:b/>
          <w:sz w:val="24"/>
        </w:rPr>
      </w:pPr>
      <w:r w:rsidRPr="00F1020E">
        <w:rPr>
          <w:b/>
          <w:sz w:val="24"/>
        </w:rPr>
        <w:t>CONTENTS</w:t>
      </w:r>
    </w:p>
    <w:p w14:paraId="66BFF43A" w14:textId="77777777" w:rsidR="006D04BE" w:rsidRDefault="006D04BE" w:rsidP="008D7EE0">
      <w:pPr>
        <w:pStyle w:val="PARAGRAPH"/>
      </w:pPr>
    </w:p>
    <w:p w14:paraId="2465C9F8" w14:textId="1F5056C2" w:rsidR="00410D89" w:rsidRDefault="006D04BE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8197945" w:history="1">
        <w:r w:rsidR="00410D89" w:rsidRPr="00BE684F">
          <w:rPr>
            <w:rStyle w:val="Hyperlink"/>
          </w:rPr>
          <w:t>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Scope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_Toc78197945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</w:t>
        </w:r>
        <w:r w:rsidR="00410D89">
          <w:rPr>
            <w:webHidden/>
          </w:rPr>
          <w:fldChar w:fldCharType="end"/>
        </w:r>
      </w:hyperlink>
    </w:p>
    <w:p w14:paraId="7001EEEE" w14:textId="69742294" w:rsidR="00410D89" w:rsidRDefault="00EE0441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46" w:history="1">
        <w:r w:rsidR="00410D89" w:rsidRPr="00BE684F">
          <w:rPr>
            <w:rStyle w:val="Hyperlink"/>
          </w:rPr>
          <w:t>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Normative references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_Toc78197946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ii</w:t>
        </w:r>
        <w:r w:rsidR="00410D89">
          <w:rPr>
            <w:webHidden/>
          </w:rPr>
          <w:fldChar w:fldCharType="end"/>
        </w:r>
      </w:hyperlink>
    </w:p>
    <w:p w14:paraId="15381760" w14:textId="7263F289" w:rsidR="00410D89" w:rsidRDefault="00EE0441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47" w:history="1">
        <w:r w:rsidR="00410D89" w:rsidRPr="00BE684F">
          <w:rPr>
            <w:rStyle w:val="Hyperlink"/>
          </w:rPr>
          <w:t>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Terms, abbreviated terms and conventions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_Toc78197947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iii</w:t>
        </w:r>
        <w:r w:rsidR="00410D89">
          <w:rPr>
            <w:webHidden/>
          </w:rPr>
          <w:fldChar w:fldCharType="end"/>
        </w:r>
      </w:hyperlink>
    </w:p>
    <w:p w14:paraId="23E57B8B" w14:textId="5088E1DF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48" w:history="1">
        <w:r w:rsidR="00410D89" w:rsidRPr="00BE684F">
          <w:rPr>
            <w:rStyle w:val="Hyperlink"/>
          </w:rPr>
          <w:t>3.1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Overview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_Toc78197948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iii</w:t>
        </w:r>
        <w:r w:rsidR="00410D89">
          <w:rPr>
            <w:webHidden/>
          </w:rPr>
          <w:fldChar w:fldCharType="end"/>
        </w:r>
      </w:hyperlink>
    </w:p>
    <w:p w14:paraId="35C149C8" w14:textId="17688243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49" w:history="1">
        <w:r w:rsidR="00410D89" w:rsidRPr="00BE684F">
          <w:rPr>
            <w:rStyle w:val="Hyperlink"/>
          </w:rPr>
          <w:t>3.2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OPC UA for OPC UA 4 GMS terms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_Toc78197949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iii</w:t>
        </w:r>
        <w:r w:rsidR="00410D89">
          <w:rPr>
            <w:webHidden/>
          </w:rPr>
          <w:fldChar w:fldCharType="end"/>
        </w:r>
      </w:hyperlink>
    </w:p>
    <w:p w14:paraId="53383FAB" w14:textId="6AD17FB9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0" w:history="1">
        <w:r w:rsidR="00410D89" w:rsidRPr="00BE684F">
          <w:rPr>
            <w:rStyle w:val="Hyperlink"/>
          </w:rPr>
          <w:t>3.3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Abbreviated terms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_Toc78197950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iv</w:t>
        </w:r>
        <w:r w:rsidR="00410D89">
          <w:rPr>
            <w:webHidden/>
          </w:rPr>
          <w:fldChar w:fldCharType="end"/>
        </w:r>
      </w:hyperlink>
    </w:p>
    <w:p w14:paraId="2FEF5DEF" w14:textId="1023FEA4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1" w:history="1">
        <w:r w:rsidR="00410D89" w:rsidRPr="00BE684F">
          <w:rPr>
            <w:rStyle w:val="Hyperlink"/>
          </w:rPr>
          <w:t>3.4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Conventions used in this document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_Toc78197951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iv</w:t>
        </w:r>
        <w:r w:rsidR="00410D89">
          <w:rPr>
            <w:webHidden/>
          </w:rPr>
          <w:fldChar w:fldCharType="end"/>
        </w:r>
      </w:hyperlink>
    </w:p>
    <w:p w14:paraId="0CF3795C" w14:textId="412AE00C" w:rsidR="00410D89" w:rsidRDefault="00EE0441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2" w:history="1">
        <w:r w:rsidR="00410D89" w:rsidRPr="00BE684F">
          <w:rPr>
            <w:rStyle w:val="Hyperlink"/>
          </w:rPr>
          <w:t>3.4.1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Conventions for Node descriptions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_Toc78197952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iv</w:t>
        </w:r>
        <w:r w:rsidR="00410D89">
          <w:rPr>
            <w:webHidden/>
          </w:rPr>
          <w:fldChar w:fldCharType="end"/>
        </w:r>
      </w:hyperlink>
    </w:p>
    <w:p w14:paraId="73838899" w14:textId="59DCB411" w:rsidR="00410D89" w:rsidRDefault="00EE0441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3" w:history="1">
        <w:r w:rsidR="00410D89" w:rsidRPr="00BE684F">
          <w:rPr>
            <w:rStyle w:val="Hyperlink"/>
          </w:rPr>
          <w:t>3.4.2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 xml:space="preserve">NodeIds and </w:t>
        </w:r>
        <w:r w:rsidR="00EE2066">
          <w:rPr>
            <w:rStyle w:val="Hyperlink"/>
          </w:rPr>
          <w:t>Browsename</w:t>
        </w:r>
        <w:r w:rsidR="00410D89" w:rsidRPr="00BE684F">
          <w:rPr>
            <w:rStyle w:val="Hyperlink"/>
          </w:rPr>
          <w:t>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_Toc78197953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vii</w:t>
        </w:r>
        <w:r w:rsidR="00410D89">
          <w:rPr>
            <w:webHidden/>
          </w:rPr>
          <w:fldChar w:fldCharType="end"/>
        </w:r>
      </w:hyperlink>
    </w:p>
    <w:p w14:paraId="181C4F0B" w14:textId="5E27E638" w:rsidR="00410D89" w:rsidRDefault="00EE0441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4" w:history="1">
        <w:r w:rsidR="00410D89" w:rsidRPr="00BE684F">
          <w:rPr>
            <w:rStyle w:val="Hyperlink"/>
          </w:rPr>
          <w:t>3.4.3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Common Attributes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_Toc78197954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viii</w:t>
        </w:r>
        <w:r w:rsidR="00410D89">
          <w:rPr>
            <w:webHidden/>
          </w:rPr>
          <w:fldChar w:fldCharType="end"/>
        </w:r>
      </w:hyperlink>
    </w:p>
    <w:p w14:paraId="11111D69" w14:textId="2FA30E77" w:rsidR="00410D89" w:rsidRDefault="00EE0441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5" w:history="1">
        <w:r w:rsidR="00410D89" w:rsidRPr="00BE684F">
          <w:rPr>
            <w:rStyle w:val="Hyperlink"/>
          </w:rPr>
          <w:t>4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General information to GMS and OPC UA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_Toc78197955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10</w:t>
        </w:r>
        <w:r w:rsidR="00410D89">
          <w:rPr>
            <w:webHidden/>
          </w:rPr>
          <w:fldChar w:fldCharType="end"/>
        </w:r>
      </w:hyperlink>
    </w:p>
    <w:p w14:paraId="58A1F266" w14:textId="7F3F2C7A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6" w:history="1">
        <w:r w:rsidR="00410D89" w:rsidRPr="00BE684F">
          <w:rPr>
            <w:rStyle w:val="Hyperlink"/>
          </w:rPr>
          <w:t>4.1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Introduction to GMS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_Toc78197956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10</w:t>
        </w:r>
        <w:r w:rsidR="00410D89">
          <w:rPr>
            <w:webHidden/>
          </w:rPr>
          <w:fldChar w:fldCharType="end"/>
        </w:r>
      </w:hyperlink>
    </w:p>
    <w:p w14:paraId="57DD282B" w14:textId="1A129BC1" w:rsidR="00410D89" w:rsidRDefault="00EE0441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7" w:history="1">
        <w:r w:rsidR="00410D89" w:rsidRPr="00BE684F">
          <w:rPr>
            <w:rStyle w:val="Hyperlink"/>
          </w:rPr>
          <w:t>4.1.1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What is a GMS?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_Toc78197957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10</w:t>
        </w:r>
        <w:r w:rsidR="00410D89">
          <w:rPr>
            <w:webHidden/>
          </w:rPr>
          <w:fldChar w:fldCharType="end"/>
        </w:r>
      </w:hyperlink>
    </w:p>
    <w:p w14:paraId="5A5ACFCA" w14:textId="67201708" w:rsidR="00410D89" w:rsidRDefault="00EE0441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8" w:history="1">
        <w:r w:rsidR="00410D89" w:rsidRPr="00BE684F">
          <w:rPr>
            <w:rStyle w:val="Hyperlink"/>
          </w:rPr>
          <w:t>4.1.2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Result Management in GMS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_Toc78197958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10</w:t>
        </w:r>
        <w:r w:rsidR="00410D89">
          <w:rPr>
            <w:webHidden/>
          </w:rPr>
          <w:fldChar w:fldCharType="end"/>
        </w:r>
      </w:hyperlink>
    </w:p>
    <w:p w14:paraId="68E24DE0" w14:textId="36D1BA79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59" w:history="1">
        <w:r w:rsidR="00410D89" w:rsidRPr="00BE684F">
          <w:rPr>
            <w:rStyle w:val="Hyperlink"/>
          </w:rPr>
          <w:t>4.2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Introduction to OPC Unified Architecture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_Toc78197959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11</w:t>
        </w:r>
        <w:r w:rsidR="00410D89">
          <w:rPr>
            <w:webHidden/>
          </w:rPr>
          <w:fldChar w:fldCharType="end"/>
        </w:r>
      </w:hyperlink>
    </w:p>
    <w:p w14:paraId="4CD26DE1" w14:textId="3F697B40" w:rsidR="00410D89" w:rsidRDefault="00EE0441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0" w:history="1">
        <w:r w:rsidR="00410D89" w:rsidRPr="00BE684F">
          <w:rPr>
            <w:rStyle w:val="Hyperlink"/>
          </w:rPr>
          <w:t>4.2.1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What is OPC UA?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_Toc78197960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11</w:t>
        </w:r>
        <w:r w:rsidR="00410D89">
          <w:rPr>
            <w:webHidden/>
          </w:rPr>
          <w:fldChar w:fldCharType="end"/>
        </w:r>
      </w:hyperlink>
    </w:p>
    <w:p w14:paraId="3FCE32F8" w14:textId="2A9970B9" w:rsidR="00410D89" w:rsidRDefault="00EE0441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1" w:history="1">
        <w:r w:rsidR="00410D89" w:rsidRPr="00BE684F">
          <w:rPr>
            <w:rStyle w:val="Hyperlink"/>
          </w:rPr>
          <w:t>4.2.2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Basics of OPC UA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_Toc78197961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11</w:t>
        </w:r>
        <w:r w:rsidR="00410D89">
          <w:rPr>
            <w:webHidden/>
          </w:rPr>
          <w:fldChar w:fldCharType="end"/>
        </w:r>
      </w:hyperlink>
    </w:p>
    <w:p w14:paraId="648632F3" w14:textId="53039CF5" w:rsidR="00410D89" w:rsidRDefault="00EE0441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2" w:history="1">
        <w:r w:rsidR="00410D89" w:rsidRPr="00BE684F">
          <w:rPr>
            <w:rStyle w:val="Hyperlink"/>
          </w:rPr>
          <w:t>4.2.3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Information modelling in OPC UA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_Toc78197962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12</w:t>
        </w:r>
        <w:r w:rsidR="00410D89">
          <w:rPr>
            <w:webHidden/>
          </w:rPr>
          <w:fldChar w:fldCharType="end"/>
        </w:r>
      </w:hyperlink>
    </w:p>
    <w:p w14:paraId="0B5D92D6" w14:textId="62E4C2F5" w:rsidR="00410D89" w:rsidRDefault="00EE0441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3" w:history="1">
        <w:r w:rsidR="00410D89" w:rsidRPr="00BE684F">
          <w:rPr>
            <w:rStyle w:val="Hyperlink"/>
          </w:rPr>
          <w:t>5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Use cases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_Toc78197963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16</w:t>
        </w:r>
        <w:r w:rsidR="00410D89">
          <w:rPr>
            <w:webHidden/>
          </w:rPr>
          <w:fldChar w:fldCharType="end"/>
        </w:r>
      </w:hyperlink>
    </w:p>
    <w:p w14:paraId="1FD6C734" w14:textId="369A7AE2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4" w:history="1">
        <w:r w:rsidR="00410D89" w:rsidRPr="00BE684F">
          <w:rPr>
            <w:rStyle w:val="Hyperlink"/>
            <w:lang w:val="en-US"/>
          </w:rPr>
          <w:t>5.1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  <w:lang w:val="en-US"/>
          </w:rPr>
          <w:t>Retrieve dynamic machine status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_Toc78197964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16</w:t>
        </w:r>
        <w:r w:rsidR="00410D89">
          <w:rPr>
            <w:webHidden/>
          </w:rPr>
          <w:fldChar w:fldCharType="end"/>
        </w:r>
      </w:hyperlink>
    </w:p>
    <w:p w14:paraId="0DA4D6DB" w14:textId="31F662B7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5" w:history="1">
        <w:r w:rsidR="00410D89" w:rsidRPr="00BE684F">
          <w:rPr>
            <w:rStyle w:val="Hyperlink"/>
            <w:lang w:val="en-US"/>
          </w:rPr>
          <w:t>5.2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 xml:space="preserve">• </w:t>
        </w:r>
        <w:r w:rsidR="00410D89" w:rsidRPr="00BE684F">
          <w:rPr>
            <w:rStyle w:val="Hyperlink"/>
            <w:lang w:val="en-US"/>
          </w:rPr>
          <w:t>Managing workpiece data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_Toc78197965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17</w:t>
        </w:r>
        <w:r w:rsidR="00410D89">
          <w:rPr>
            <w:webHidden/>
          </w:rPr>
          <w:fldChar w:fldCharType="end"/>
        </w:r>
      </w:hyperlink>
    </w:p>
    <w:p w14:paraId="07D3558C" w14:textId="2A4508F5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6" w:history="1">
        <w:r w:rsidR="00410D89" w:rsidRPr="00BE684F">
          <w:rPr>
            <w:rStyle w:val="Hyperlink"/>
            <w:lang w:val="en-US"/>
          </w:rPr>
          <w:t>5.3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  <w:lang w:val="en-US"/>
          </w:rPr>
          <w:t>• Retrieve measurement results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_Toc78197966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17</w:t>
        </w:r>
        <w:r w:rsidR="00410D89">
          <w:rPr>
            <w:webHidden/>
          </w:rPr>
          <w:fldChar w:fldCharType="end"/>
        </w:r>
      </w:hyperlink>
    </w:p>
    <w:p w14:paraId="518581FF" w14:textId="1062FB00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7" w:history="1">
        <w:r w:rsidR="00410D89" w:rsidRPr="00BE684F">
          <w:rPr>
            <w:rStyle w:val="Hyperlink"/>
            <w:lang w:val="en-US"/>
          </w:rPr>
          <w:t>5.4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  <w:lang w:val="en-US"/>
          </w:rPr>
          <w:t>• Retrieve static machine data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_Toc78197967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17</w:t>
        </w:r>
        <w:r w:rsidR="00410D89">
          <w:rPr>
            <w:webHidden/>
          </w:rPr>
          <w:fldChar w:fldCharType="end"/>
        </w:r>
      </w:hyperlink>
    </w:p>
    <w:p w14:paraId="09D8FEF0" w14:textId="55FC04E8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8" w:history="1">
        <w:r w:rsidR="00410D89" w:rsidRPr="00BE684F">
          <w:rPr>
            <w:rStyle w:val="Hyperlink"/>
            <w:lang w:val="en-US"/>
          </w:rPr>
          <w:t>5.5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  <w:lang w:val="en-US"/>
          </w:rPr>
          <w:t>• Job management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_Toc78197968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17</w:t>
        </w:r>
        <w:r w:rsidR="00410D89">
          <w:rPr>
            <w:webHidden/>
          </w:rPr>
          <w:fldChar w:fldCharType="end"/>
        </w:r>
      </w:hyperlink>
    </w:p>
    <w:p w14:paraId="64B8F4DB" w14:textId="2E977755" w:rsidR="00410D89" w:rsidRDefault="00EE0441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69" w:history="1">
        <w:r w:rsidR="00410D89" w:rsidRPr="00BE684F">
          <w:rPr>
            <w:rStyle w:val="Hyperlink"/>
          </w:rPr>
          <w:t>6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GMS Information Model overview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_Toc78197969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17</w:t>
        </w:r>
        <w:r w:rsidR="00410D89">
          <w:rPr>
            <w:webHidden/>
          </w:rPr>
          <w:fldChar w:fldCharType="end"/>
        </w:r>
      </w:hyperlink>
    </w:p>
    <w:p w14:paraId="26967430" w14:textId="5AEBDA3B" w:rsidR="00410D89" w:rsidRDefault="00EE0441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0" w:history="1">
        <w:r w:rsidR="00410D89" w:rsidRPr="00BE684F">
          <w:rPr>
            <w:rStyle w:val="Hyperlink"/>
          </w:rPr>
          <w:t>7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OPC UA ObjectTypes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_Toc78197970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18</w:t>
        </w:r>
        <w:r w:rsidR="00410D89">
          <w:rPr>
            <w:webHidden/>
          </w:rPr>
          <w:fldChar w:fldCharType="end"/>
        </w:r>
      </w:hyperlink>
    </w:p>
    <w:p w14:paraId="74F42E3A" w14:textId="06AB8DF6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1" w:history="1">
        <w:r w:rsidR="00410D89" w:rsidRPr="00BE684F">
          <w:rPr>
            <w:rStyle w:val="Hyperlink"/>
          </w:rPr>
          <w:t>7.1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{</w:t>
        </w:r>
        <w:r w:rsidR="00EE2066">
          <w:rPr>
            <w:rStyle w:val="Hyperlink"/>
          </w:rPr>
          <w:t>browsename</w:t>
        </w:r>
        <w:r w:rsidR="00410D89" w:rsidRPr="00BE684F">
          <w:rPr>
            <w:rStyle w:val="Hyperlink"/>
          </w:rPr>
          <w:t>}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_Toc78197971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18</w:t>
        </w:r>
        <w:r w:rsidR="00410D89">
          <w:rPr>
            <w:webHidden/>
          </w:rPr>
          <w:fldChar w:fldCharType="end"/>
        </w:r>
      </w:hyperlink>
    </w:p>
    <w:p w14:paraId="569E4A46" w14:textId="53FAB4DF" w:rsidR="00410D89" w:rsidRDefault="00EE0441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2" w:history="1">
        <w:r w:rsidR="00410D89" w:rsidRPr="00BE684F">
          <w:rPr>
            <w:rStyle w:val="Hyperlink"/>
          </w:rPr>
          <w:t>8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OPC UA EventTypes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_Toc78197972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19</w:t>
        </w:r>
        <w:r w:rsidR="00410D89">
          <w:rPr>
            <w:webHidden/>
          </w:rPr>
          <w:fldChar w:fldCharType="end"/>
        </w:r>
      </w:hyperlink>
    </w:p>
    <w:p w14:paraId="11944C27" w14:textId="5D80DF2B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3" w:history="1">
        <w:r w:rsidR="00410D89" w:rsidRPr="00BE684F">
          <w:rPr>
            <w:rStyle w:val="Hyperlink"/>
          </w:rPr>
          <w:t>8.1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&lt;some&gt;EventType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_Toc78197973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19</w:t>
        </w:r>
        <w:r w:rsidR="00410D89">
          <w:rPr>
            <w:webHidden/>
          </w:rPr>
          <w:fldChar w:fldCharType="end"/>
        </w:r>
      </w:hyperlink>
    </w:p>
    <w:p w14:paraId="013A3D27" w14:textId="0053DB07" w:rsidR="00410D89" w:rsidRDefault="00EE0441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4" w:history="1">
        <w:r w:rsidR="00410D89" w:rsidRPr="00BE684F">
          <w:rPr>
            <w:rStyle w:val="Hyperlink"/>
          </w:rPr>
          <w:t>9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OPC UA VariableTypes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_Toc78197974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19</w:t>
        </w:r>
        <w:r w:rsidR="00410D89">
          <w:rPr>
            <w:webHidden/>
          </w:rPr>
          <w:fldChar w:fldCharType="end"/>
        </w:r>
      </w:hyperlink>
    </w:p>
    <w:p w14:paraId="3248B17F" w14:textId="18F1F245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5" w:history="1">
        <w:r w:rsidR="00410D89" w:rsidRPr="00BE684F">
          <w:rPr>
            <w:rStyle w:val="Hyperlink"/>
          </w:rPr>
          <w:t>9.1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&lt;some&gt;VariableType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_Toc78197975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19</w:t>
        </w:r>
        <w:r w:rsidR="00410D89">
          <w:rPr>
            <w:webHidden/>
          </w:rPr>
          <w:fldChar w:fldCharType="end"/>
        </w:r>
      </w:hyperlink>
    </w:p>
    <w:p w14:paraId="29CE350C" w14:textId="4FC784B0" w:rsidR="00410D89" w:rsidRDefault="00EE0441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6" w:history="1">
        <w:r w:rsidR="00410D89" w:rsidRPr="00BE684F">
          <w:rPr>
            <w:rStyle w:val="Hyperlink"/>
          </w:rPr>
          <w:t>10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OPC UA DataTypes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_Toc78197976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20</w:t>
        </w:r>
        <w:r w:rsidR="00410D89">
          <w:rPr>
            <w:webHidden/>
          </w:rPr>
          <w:fldChar w:fldCharType="end"/>
        </w:r>
      </w:hyperlink>
    </w:p>
    <w:p w14:paraId="66D5DF84" w14:textId="36BA5A73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7" w:history="1">
        <w:r w:rsidR="00410D89" w:rsidRPr="00BE684F">
          <w:rPr>
            <w:rStyle w:val="Hyperlink"/>
          </w:rPr>
          <w:t>10.1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&lt;someStructure&gt;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_Toc78197977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20</w:t>
        </w:r>
        <w:r w:rsidR="00410D89">
          <w:rPr>
            <w:webHidden/>
          </w:rPr>
          <w:fldChar w:fldCharType="end"/>
        </w:r>
      </w:hyperlink>
    </w:p>
    <w:p w14:paraId="35ECBE75" w14:textId="11F8F4DD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8" w:history="1">
        <w:r w:rsidR="00410D89" w:rsidRPr="00BE684F">
          <w:rPr>
            <w:rStyle w:val="Hyperlink"/>
          </w:rPr>
          <w:t>10.2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&lt;someUnion&gt;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_Toc78197978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20</w:t>
        </w:r>
        <w:r w:rsidR="00410D89">
          <w:rPr>
            <w:webHidden/>
          </w:rPr>
          <w:fldChar w:fldCharType="end"/>
        </w:r>
      </w:hyperlink>
    </w:p>
    <w:p w14:paraId="56535516" w14:textId="12B1B38C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79" w:history="1">
        <w:r w:rsidR="00410D89" w:rsidRPr="00BE684F">
          <w:rPr>
            <w:rStyle w:val="Hyperlink"/>
          </w:rPr>
          <w:t>10.3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&lt;someEnumeration&gt;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_Toc78197979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21</w:t>
        </w:r>
        <w:r w:rsidR="00410D89">
          <w:rPr>
            <w:webHidden/>
          </w:rPr>
          <w:fldChar w:fldCharType="end"/>
        </w:r>
      </w:hyperlink>
    </w:p>
    <w:p w14:paraId="55F40AE0" w14:textId="6A46426A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0" w:history="1">
        <w:r w:rsidR="00410D89" w:rsidRPr="00BE684F">
          <w:rPr>
            <w:rStyle w:val="Hyperlink"/>
          </w:rPr>
          <w:t>10.4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&lt;someOptionSet&gt;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_Toc78197980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21</w:t>
        </w:r>
        <w:r w:rsidR="00410D89">
          <w:rPr>
            <w:webHidden/>
          </w:rPr>
          <w:fldChar w:fldCharType="end"/>
        </w:r>
      </w:hyperlink>
    </w:p>
    <w:p w14:paraId="0E522412" w14:textId="721E1D80" w:rsidR="00410D89" w:rsidRDefault="00EE0441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1" w:history="1">
        <w:r w:rsidR="00410D89" w:rsidRPr="00BE684F">
          <w:rPr>
            <w:rStyle w:val="Hyperlink"/>
          </w:rPr>
          <w:t>11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OPC UA ReferenceTypes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_Toc78197981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22</w:t>
        </w:r>
        <w:r w:rsidR="00410D89">
          <w:rPr>
            <w:webHidden/>
          </w:rPr>
          <w:fldChar w:fldCharType="end"/>
        </w:r>
      </w:hyperlink>
    </w:p>
    <w:p w14:paraId="003E8136" w14:textId="7644B7D3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2" w:history="1">
        <w:r w:rsidR="00410D89" w:rsidRPr="00BE684F">
          <w:rPr>
            <w:rStyle w:val="Hyperlink"/>
          </w:rPr>
          <w:t>11.1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&lt;someReferenceType&gt;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_Toc78197982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22</w:t>
        </w:r>
        <w:r w:rsidR="00410D89">
          <w:rPr>
            <w:webHidden/>
          </w:rPr>
          <w:fldChar w:fldCharType="end"/>
        </w:r>
      </w:hyperlink>
    </w:p>
    <w:p w14:paraId="78EFB0B5" w14:textId="4E54DB6F" w:rsidR="00410D89" w:rsidRDefault="00EE0441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3" w:history="1">
        <w:r w:rsidR="00410D89" w:rsidRPr="00BE684F">
          <w:rPr>
            <w:rStyle w:val="Hyperlink"/>
          </w:rPr>
          <w:t>12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Instances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_Toc78197983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22</w:t>
        </w:r>
        <w:r w:rsidR="00410D89">
          <w:rPr>
            <w:webHidden/>
          </w:rPr>
          <w:fldChar w:fldCharType="end"/>
        </w:r>
      </w:hyperlink>
    </w:p>
    <w:p w14:paraId="1E5B0386" w14:textId="2BBC636D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4" w:history="1">
        <w:r w:rsidR="00410D89" w:rsidRPr="00BE684F">
          <w:rPr>
            <w:rStyle w:val="Hyperlink"/>
          </w:rPr>
          <w:t>12.1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&lt;someInstance&gt;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_Toc78197984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22</w:t>
        </w:r>
        <w:r w:rsidR="00410D89">
          <w:rPr>
            <w:webHidden/>
          </w:rPr>
          <w:fldChar w:fldCharType="end"/>
        </w:r>
      </w:hyperlink>
    </w:p>
    <w:p w14:paraId="24A2DF9B" w14:textId="2CCB59A6" w:rsidR="00410D89" w:rsidRDefault="00EE0441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5" w:history="1">
        <w:r w:rsidR="00410D89" w:rsidRPr="00BE684F">
          <w:rPr>
            <w:rStyle w:val="Hyperlink"/>
          </w:rPr>
          <w:t>13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Profiles and Conformance Units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_Toc78197985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23</w:t>
        </w:r>
        <w:r w:rsidR="00410D89">
          <w:rPr>
            <w:webHidden/>
          </w:rPr>
          <w:fldChar w:fldCharType="end"/>
        </w:r>
      </w:hyperlink>
    </w:p>
    <w:p w14:paraId="1769126E" w14:textId="5FCCD7F1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6" w:history="1">
        <w:r w:rsidR="00410D89" w:rsidRPr="00BE684F">
          <w:rPr>
            <w:rStyle w:val="Hyperlink"/>
          </w:rPr>
          <w:t>13.1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Conformance Units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_Toc78197986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23</w:t>
        </w:r>
        <w:r w:rsidR="00410D89">
          <w:rPr>
            <w:webHidden/>
          </w:rPr>
          <w:fldChar w:fldCharType="end"/>
        </w:r>
      </w:hyperlink>
    </w:p>
    <w:p w14:paraId="34F4C6A0" w14:textId="231B20E9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7" w:history="1">
        <w:r w:rsidR="00410D89" w:rsidRPr="00BE684F">
          <w:rPr>
            <w:rStyle w:val="Hyperlink"/>
          </w:rPr>
          <w:t>13.2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Profiles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_Toc78197987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23</w:t>
        </w:r>
        <w:r w:rsidR="00410D89">
          <w:rPr>
            <w:webHidden/>
          </w:rPr>
          <w:fldChar w:fldCharType="end"/>
        </w:r>
      </w:hyperlink>
    </w:p>
    <w:p w14:paraId="2D74B899" w14:textId="712131BB" w:rsidR="00410D89" w:rsidRDefault="00EE0441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8" w:history="1">
        <w:r w:rsidR="00410D89" w:rsidRPr="00BE684F">
          <w:rPr>
            <w:rStyle w:val="Hyperlink"/>
          </w:rPr>
          <w:t>13.2.1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Profile list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_Toc78197988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23</w:t>
        </w:r>
        <w:r w:rsidR="00410D89">
          <w:rPr>
            <w:webHidden/>
          </w:rPr>
          <w:fldChar w:fldCharType="end"/>
        </w:r>
      </w:hyperlink>
    </w:p>
    <w:p w14:paraId="71DAA291" w14:textId="4B09CDEF" w:rsidR="00410D89" w:rsidRDefault="00EE0441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89" w:history="1">
        <w:r w:rsidR="00410D89" w:rsidRPr="00BE684F">
          <w:rPr>
            <w:rStyle w:val="Hyperlink"/>
          </w:rPr>
          <w:t>13.2.2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Server Facets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_Toc78197989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24</w:t>
        </w:r>
        <w:r w:rsidR="00410D89">
          <w:rPr>
            <w:webHidden/>
          </w:rPr>
          <w:fldChar w:fldCharType="end"/>
        </w:r>
      </w:hyperlink>
    </w:p>
    <w:p w14:paraId="6B9B7E79" w14:textId="06B8DA9E" w:rsidR="00410D89" w:rsidRDefault="00EE0441">
      <w:pPr>
        <w:pStyle w:val="Verzeichnis3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90" w:history="1">
        <w:r w:rsidR="00410D89" w:rsidRPr="00BE684F">
          <w:rPr>
            <w:rStyle w:val="Hyperlink"/>
          </w:rPr>
          <w:t>13.2.3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Client Facets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_Toc78197990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25</w:t>
        </w:r>
        <w:r w:rsidR="00410D89">
          <w:rPr>
            <w:webHidden/>
          </w:rPr>
          <w:fldChar w:fldCharType="end"/>
        </w:r>
      </w:hyperlink>
    </w:p>
    <w:p w14:paraId="474FD414" w14:textId="02134453" w:rsidR="00410D89" w:rsidRDefault="00EE0441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91" w:history="1">
        <w:r w:rsidR="00410D89" w:rsidRPr="00BE684F">
          <w:rPr>
            <w:rStyle w:val="Hyperlink"/>
          </w:rPr>
          <w:t>14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Namespaces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_Toc78197991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25</w:t>
        </w:r>
        <w:r w:rsidR="00410D89">
          <w:rPr>
            <w:webHidden/>
          </w:rPr>
          <w:fldChar w:fldCharType="end"/>
        </w:r>
      </w:hyperlink>
    </w:p>
    <w:p w14:paraId="5C87E14D" w14:textId="01111518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92" w:history="1">
        <w:r w:rsidR="00410D89" w:rsidRPr="00BE684F">
          <w:rPr>
            <w:rStyle w:val="Hyperlink"/>
          </w:rPr>
          <w:t>14.1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Namespace Metadata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_Toc78197992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25</w:t>
        </w:r>
        <w:r w:rsidR="00410D89">
          <w:rPr>
            <w:webHidden/>
          </w:rPr>
          <w:fldChar w:fldCharType="end"/>
        </w:r>
      </w:hyperlink>
    </w:p>
    <w:p w14:paraId="63DB1F3C" w14:textId="1CC4106A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93" w:history="1">
        <w:r w:rsidR="00410D89" w:rsidRPr="00BE684F">
          <w:rPr>
            <w:rStyle w:val="Hyperlink"/>
          </w:rPr>
          <w:t>14.2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Handling of OPC UA Namespaces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_Toc78197993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26</w:t>
        </w:r>
        <w:r w:rsidR="00410D89">
          <w:rPr>
            <w:webHidden/>
          </w:rPr>
          <w:fldChar w:fldCharType="end"/>
        </w:r>
      </w:hyperlink>
    </w:p>
    <w:p w14:paraId="684A3FF3" w14:textId="49ADE97F" w:rsidR="00410D89" w:rsidRDefault="00EE0441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94" w:history="1">
        <w:r w:rsidR="00410D89" w:rsidRPr="00BE684F">
          <w:rPr>
            <w:rStyle w:val="Hyperlink"/>
          </w:rPr>
          <w:t>Annex A (normative)   &lt;Title&gt; Namespace and mappings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_Toc78197994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28</w:t>
        </w:r>
        <w:r w:rsidR="00410D89">
          <w:rPr>
            <w:webHidden/>
          </w:rPr>
          <w:fldChar w:fldCharType="end"/>
        </w:r>
      </w:hyperlink>
    </w:p>
    <w:p w14:paraId="0384307D" w14:textId="562AF1AA" w:rsidR="00410D89" w:rsidRDefault="00EE0441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8197995" w:history="1">
        <w:r w:rsidR="00410D89" w:rsidRPr="00BE684F">
          <w:rPr>
            <w:rStyle w:val="Hyperlink"/>
          </w:rPr>
          <w:t>A.1</w:t>
        </w:r>
        <w:r w:rsidR="00410D89">
          <w:rPr>
            <w:rFonts w:asciiTheme="minorHAnsi" w:eastAsiaTheme="minorEastAsia" w:hAnsiTheme="minorHAnsi" w:cstheme="minorBidi"/>
            <w:spacing w:val="0"/>
            <w:sz w:val="22"/>
            <w:szCs w:val="22"/>
            <w:lang w:val="de-DE" w:eastAsia="de-DE"/>
          </w:rPr>
          <w:tab/>
        </w:r>
        <w:r w:rsidR="00410D89" w:rsidRPr="00BE684F">
          <w:rPr>
            <w:rStyle w:val="Hyperlink"/>
          </w:rPr>
          <w:t>Namespace and identifiers for &lt;Title&gt; Information Model</w:t>
        </w:r>
        <w:r w:rsidR="00410D89">
          <w:rPr>
            <w:webHidden/>
          </w:rPr>
          <w:tab/>
        </w:r>
        <w:r w:rsidR="00410D89">
          <w:rPr>
            <w:webHidden/>
          </w:rPr>
          <w:fldChar w:fldCharType="begin"/>
        </w:r>
        <w:r w:rsidR="00410D89">
          <w:rPr>
            <w:webHidden/>
          </w:rPr>
          <w:instrText xml:space="preserve"> PAGEREF _Toc78197995 \h </w:instrText>
        </w:r>
        <w:r w:rsidR="00410D89">
          <w:rPr>
            <w:webHidden/>
          </w:rPr>
        </w:r>
        <w:r w:rsidR="00410D89">
          <w:rPr>
            <w:webHidden/>
          </w:rPr>
          <w:fldChar w:fldCharType="separate"/>
        </w:r>
        <w:r w:rsidR="00410D89">
          <w:rPr>
            <w:webHidden/>
          </w:rPr>
          <w:t>28</w:t>
        </w:r>
        <w:r w:rsidR="00410D89">
          <w:rPr>
            <w:webHidden/>
          </w:rPr>
          <w:fldChar w:fldCharType="end"/>
        </w:r>
      </w:hyperlink>
    </w:p>
    <w:p w14:paraId="1C7FD2CA" w14:textId="486D4E68" w:rsidR="003F7D84" w:rsidRPr="00F1020E" w:rsidRDefault="006D04BE" w:rsidP="003F7D84">
      <w:pPr>
        <w:pStyle w:val="PARAGRAPH"/>
      </w:pPr>
      <w:r>
        <w:fldChar w:fldCharType="end"/>
      </w:r>
      <w:r w:rsidR="003F7D84" w:rsidRPr="00F1020E">
        <w:br w:type="page"/>
      </w:r>
    </w:p>
    <w:p w14:paraId="6EC65DD5" w14:textId="77777777" w:rsidR="003F7D84" w:rsidRPr="00F1020E" w:rsidRDefault="003F7D84" w:rsidP="003F7D84">
      <w:pPr>
        <w:pStyle w:val="HEADINGNonumber"/>
        <w:spacing w:after="0"/>
        <w:outlineLvl w:val="9"/>
        <w:rPr>
          <w:b/>
          <w:caps/>
          <w:smallCaps/>
          <w:sz w:val="20"/>
        </w:rPr>
      </w:pPr>
      <w:r w:rsidRPr="00F1020E">
        <w:rPr>
          <w:b/>
          <w:caps/>
          <w:smallCaps/>
          <w:sz w:val="20"/>
        </w:rPr>
        <w:lastRenderedPageBreak/>
        <w:t>Figures</w:t>
      </w:r>
    </w:p>
    <w:p w14:paraId="18BF880E" w14:textId="77777777" w:rsidR="006D04BE" w:rsidRDefault="006D04BE" w:rsidP="003F7D84">
      <w:pPr>
        <w:pStyle w:val="Verzeichnis1"/>
        <w:ind w:left="0" w:firstLine="0"/>
      </w:pPr>
    </w:p>
    <w:p w14:paraId="5087F061" w14:textId="13D6B498" w:rsidR="00E25CD0" w:rsidRDefault="006D04BE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r>
        <w:fldChar w:fldCharType="begin"/>
      </w:r>
      <w:r>
        <w:instrText xml:space="preserve"> TOC \t "FIGURE-title" \c \h</w:instrText>
      </w:r>
      <w:r>
        <w:fldChar w:fldCharType="separate"/>
      </w:r>
      <w:hyperlink w:anchor="_Toc73441124" w:history="1">
        <w:r w:rsidR="00E25CD0" w:rsidRPr="006830CB">
          <w:rPr>
            <w:rStyle w:val="Hyperlink"/>
          </w:rPr>
          <w:t>Figure 1 – The Scope of OPC UA within an Enterprise</w:t>
        </w:r>
        <w:r w:rsidR="00E25CD0">
          <w:tab/>
        </w:r>
        <w:r w:rsidR="00E25CD0">
          <w:fldChar w:fldCharType="begin"/>
        </w:r>
        <w:r w:rsidR="00E25CD0">
          <w:instrText xml:space="preserve"> PAGEREF _Toc73441124 \h </w:instrText>
        </w:r>
        <w:r w:rsidR="00E25CD0">
          <w:fldChar w:fldCharType="separate"/>
        </w:r>
        <w:r w:rsidR="00E25CD0">
          <w:t>13</w:t>
        </w:r>
        <w:r w:rsidR="00E25CD0">
          <w:fldChar w:fldCharType="end"/>
        </w:r>
      </w:hyperlink>
    </w:p>
    <w:p w14:paraId="0A1DAB5C" w14:textId="40AFFE50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25" w:history="1">
        <w:r w:rsidR="00E25CD0" w:rsidRPr="006830CB">
          <w:rPr>
            <w:rStyle w:val="Hyperlink"/>
          </w:rPr>
          <w:t>Figure 2 – A Basic Object in an OPC UA Address Space</w:t>
        </w:r>
        <w:r w:rsidR="00E25CD0">
          <w:tab/>
        </w:r>
        <w:r w:rsidR="00E25CD0">
          <w:fldChar w:fldCharType="begin"/>
        </w:r>
        <w:r w:rsidR="00E25CD0">
          <w:instrText xml:space="preserve"> PAGEREF _Toc73441125 \h </w:instrText>
        </w:r>
        <w:r w:rsidR="00E25CD0">
          <w:fldChar w:fldCharType="separate"/>
        </w:r>
        <w:r w:rsidR="00E25CD0">
          <w:t>14</w:t>
        </w:r>
        <w:r w:rsidR="00E25CD0">
          <w:fldChar w:fldCharType="end"/>
        </w:r>
      </w:hyperlink>
    </w:p>
    <w:p w14:paraId="2F438E0A" w14:textId="66432492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26" w:history="1">
        <w:r w:rsidR="00E25CD0" w:rsidRPr="006830CB">
          <w:rPr>
            <w:rStyle w:val="Hyperlink"/>
          </w:rPr>
          <w:t>Figure 3 – The Relationship between Type Definitions and Instances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_Toc73441126 \h </w:instrText>
        </w:r>
        <w:r w:rsidR="00E25CD0">
          <w:fldChar w:fldCharType="separate"/>
        </w:r>
        <w:r w:rsidR="00E25CD0">
          <w:t>15</w:t>
        </w:r>
        <w:r w:rsidR="00E25CD0">
          <w:fldChar w:fldCharType="end"/>
        </w:r>
      </w:hyperlink>
    </w:p>
    <w:p w14:paraId="4DACD027" w14:textId="7C89E5BE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27" w:history="1">
        <w:r w:rsidR="00E25CD0" w:rsidRPr="006830CB">
          <w:rPr>
            <w:rStyle w:val="Hyperlink"/>
          </w:rPr>
          <w:t>Figure 4 – Examples of References between Objects</w:t>
        </w:r>
        <w:r w:rsidR="00E25CD0">
          <w:tab/>
        </w:r>
        <w:r w:rsidR="00E25CD0">
          <w:fldChar w:fldCharType="begin"/>
        </w:r>
        <w:r w:rsidR="00E25CD0">
          <w:instrText xml:space="preserve"> PAGEREF _Toc73441127 \h </w:instrText>
        </w:r>
        <w:r w:rsidR="00E25CD0">
          <w:fldChar w:fldCharType="separate"/>
        </w:r>
        <w:r w:rsidR="00E25CD0">
          <w:t>16</w:t>
        </w:r>
        <w:r w:rsidR="00E25CD0">
          <w:fldChar w:fldCharType="end"/>
        </w:r>
      </w:hyperlink>
    </w:p>
    <w:p w14:paraId="79BA3CAF" w14:textId="0B8A0221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28" w:history="1">
        <w:r w:rsidR="00E25CD0" w:rsidRPr="006830CB">
          <w:rPr>
            <w:rStyle w:val="Hyperlink"/>
          </w:rPr>
          <w:t>Figure 5 – The OPC UA Information Model Notation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_Toc73441128 \h </w:instrText>
        </w:r>
        <w:r w:rsidR="00E25CD0">
          <w:fldChar w:fldCharType="separate"/>
        </w:r>
        <w:r w:rsidR="00E25CD0">
          <w:t>16</w:t>
        </w:r>
        <w:r w:rsidR="00E25CD0">
          <w:fldChar w:fldCharType="end"/>
        </w:r>
      </w:hyperlink>
    </w:p>
    <w:p w14:paraId="27F5E138" w14:textId="787C3847" w:rsidR="003F7D84" w:rsidRPr="00F1020E" w:rsidRDefault="006D04BE" w:rsidP="003F7D84">
      <w:pPr>
        <w:pStyle w:val="HEADINGNonumber"/>
        <w:spacing w:after="0"/>
        <w:outlineLvl w:val="9"/>
        <w:rPr>
          <w:b/>
          <w:caps/>
          <w:smallCaps/>
          <w:sz w:val="20"/>
        </w:rPr>
      </w:pPr>
      <w:r>
        <w:fldChar w:fldCharType="end"/>
      </w:r>
      <w:r w:rsidR="003F7D84" w:rsidRPr="003F7D84">
        <w:t xml:space="preserve"> </w:t>
      </w:r>
      <w:r w:rsidR="003F7D84" w:rsidRPr="004B1712">
        <w:rPr>
          <w:rStyle w:val="PARAGRAPHChar"/>
        </w:rPr>
        <w:br w:type="page"/>
      </w:r>
      <w:r w:rsidR="003F7D84" w:rsidRPr="00F1020E">
        <w:rPr>
          <w:b/>
          <w:caps/>
          <w:smallCaps/>
          <w:sz w:val="20"/>
        </w:rPr>
        <w:lastRenderedPageBreak/>
        <w:t>Tables</w:t>
      </w:r>
    </w:p>
    <w:p w14:paraId="3A0EECAA" w14:textId="77777777" w:rsidR="006D04BE" w:rsidRDefault="006D04BE" w:rsidP="008D7EE0">
      <w:pPr>
        <w:pStyle w:val="Verzeichnis1"/>
      </w:pPr>
    </w:p>
    <w:p w14:paraId="77908B9A" w14:textId="00212979" w:rsidR="00E25CD0" w:rsidRDefault="006D04BE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r>
        <w:fldChar w:fldCharType="begin"/>
      </w:r>
      <w:r>
        <w:instrText xml:space="preserve"> TOC \t "TABLE-title" \c \h</w:instrText>
      </w:r>
      <w:r>
        <w:fldChar w:fldCharType="separate"/>
      </w:r>
      <w:hyperlink w:anchor="_Toc73441129" w:history="1">
        <w:r w:rsidR="00E25CD0" w:rsidRPr="00962AB1">
          <w:rPr>
            <w:rStyle w:val="Hyperlink"/>
          </w:rPr>
          <w:t>Table 1 – Examples of DataTypes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_Toc73441129 \h </w:instrText>
        </w:r>
        <w:r w:rsidR="00E25CD0">
          <w:fldChar w:fldCharType="separate"/>
        </w:r>
        <w:r w:rsidR="00E25CD0">
          <w:t>v</w:t>
        </w:r>
        <w:r w:rsidR="00E25CD0">
          <w:fldChar w:fldCharType="end"/>
        </w:r>
      </w:hyperlink>
    </w:p>
    <w:p w14:paraId="7F488FFF" w14:textId="6BDDB8CF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0" w:history="1">
        <w:r w:rsidR="00E25CD0" w:rsidRPr="00962AB1">
          <w:rPr>
            <w:rStyle w:val="Hyperlink"/>
          </w:rPr>
          <w:t>Table 2 – Type Definition Table</w:t>
        </w:r>
        <w:r w:rsidR="00E25CD0">
          <w:tab/>
        </w:r>
        <w:r w:rsidR="00E25CD0">
          <w:fldChar w:fldCharType="begin"/>
        </w:r>
        <w:r w:rsidR="00E25CD0">
          <w:instrText xml:space="preserve"> PAGEREF _Toc73441130 \h </w:instrText>
        </w:r>
        <w:r w:rsidR="00E25CD0">
          <w:fldChar w:fldCharType="separate"/>
        </w:r>
        <w:r w:rsidR="00E25CD0">
          <w:t>v</w:t>
        </w:r>
        <w:r w:rsidR="00E25CD0">
          <w:fldChar w:fldCharType="end"/>
        </w:r>
      </w:hyperlink>
    </w:p>
    <w:p w14:paraId="1DC92FFC" w14:textId="5EE30DE2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1" w:history="1">
        <w:r w:rsidR="00E25CD0" w:rsidRPr="00962AB1">
          <w:rPr>
            <w:rStyle w:val="Hyperlink"/>
          </w:rPr>
          <w:t>Table 3 – Examples of Other Characteristics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_Toc73441131 \h </w:instrText>
        </w:r>
        <w:r w:rsidR="00E25CD0">
          <w:fldChar w:fldCharType="separate"/>
        </w:r>
        <w:r w:rsidR="00E25CD0">
          <w:t>vi</w:t>
        </w:r>
        <w:r w:rsidR="00E25CD0">
          <w:fldChar w:fldCharType="end"/>
        </w:r>
      </w:hyperlink>
    </w:p>
    <w:p w14:paraId="4A42A43F" w14:textId="0DAD5B88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2" w:history="1">
        <w:r w:rsidR="00E25CD0" w:rsidRPr="00962AB1">
          <w:rPr>
            <w:rStyle w:val="Hyperlink"/>
          </w:rPr>
          <w:t xml:space="preserve">Table 4 – </w:t>
        </w:r>
        <w:r w:rsidR="00E25CD0" w:rsidRPr="00962AB1">
          <w:rPr>
            <w:rStyle w:val="Hyperlink"/>
            <w:lang w:val="en-US"/>
          </w:rPr>
          <w:t>&lt;some&gt;</w:t>
        </w:r>
        <w:r w:rsidR="00E25CD0" w:rsidRPr="00962AB1">
          <w:rPr>
            <w:rStyle w:val="Hyperlink"/>
          </w:rPr>
          <w:t>Type Additional References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_Toc73441132 \h </w:instrText>
        </w:r>
        <w:r w:rsidR="00E25CD0">
          <w:fldChar w:fldCharType="separate"/>
        </w:r>
        <w:r w:rsidR="00E25CD0">
          <w:t>vi</w:t>
        </w:r>
        <w:r w:rsidR="00E25CD0">
          <w:fldChar w:fldCharType="end"/>
        </w:r>
      </w:hyperlink>
    </w:p>
    <w:p w14:paraId="79A3EC96" w14:textId="7C39F9A7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3" w:history="1">
        <w:r w:rsidR="00E25CD0" w:rsidRPr="00962AB1">
          <w:rPr>
            <w:rStyle w:val="Hyperlink"/>
          </w:rPr>
          <w:t xml:space="preserve">Table 5 – </w:t>
        </w:r>
        <w:r w:rsidR="00E25CD0" w:rsidRPr="00962AB1">
          <w:rPr>
            <w:rStyle w:val="Hyperlink"/>
            <w:lang w:val="en-US"/>
          </w:rPr>
          <w:t>&lt;some&gt;</w:t>
        </w:r>
        <w:r w:rsidR="00E25CD0" w:rsidRPr="00962AB1">
          <w:rPr>
            <w:rStyle w:val="Hyperlink"/>
          </w:rPr>
          <w:t>Type Additional Subcomponents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_Toc73441133 \h </w:instrText>
        </w:r>
        <w:r w:rsidR="00E25CD0">
          <w:fldChar w:fldCharType="separate"/>
        </w:r>
        <w:r w:rsidR="00E25CD0">
          <w:t>vi</w:t>
        </w:r>
        <w:r w:rsidR="00E25CD0">
          <w:fldChar w:fldCharType="end"/>
        </w:r>
      </w:hyperlink>
    </w:p>
    <w:p w14:paraId="20B81F52" w14:textId="6C3254CF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4" w:history="1">
        <w:r w:rsidR="00E25CD0" w:rsidRPr="00962AB1">
          <w:rPr>
            <w:rStyle w:val="Hyperlink"/>
          </w:rPr>
          <w:t>Table 6 – &lt;some&gt;Type Attribute values for child Nodes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_Toc73441134 \h </w:instrText>
        </w:r>
        <w:r w:rsidR="00E25CD0">
          <w:fldChar w:fldCharType="separate"/>
        </w:r>
        <w:r w:rsidR="00E25CD0">
          <w:t>vii</w:t>
        </w:r>
        <w:r w:rsidR="00E25CD0">
          <w:fldChar w:fldCharType="end"/>
        </w:r>
      </w:hyperlink>
    </w:p>
    <w:p w14:paraId="529644C2" w14:textId="2D1EB1E9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5" w:history="1">
        <w:r w:rsidR="00E25CD0" w:rsidRPr="00962AB1">
          <w:rPr>
            <w:rStyle w:val="Hyperlink"/>
          </w:rPr>
          <w:t>Table 7 – Common Node Attributes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_Toc73441135 \h </w:instrText>
        </w:r>
        <w:r w:rsidR="00E25CD0">
          <w:fldChar w:fldCharType="separate"/>
        </w:r>
        <w:r w:rsidR="00E25CD0">
          <w:t>viii</w:t>
        </w:r>
        <w:r w:rsidR="00E25CD0">
          <w:fldChar w:fldCharType="end"/>
        </w:r>
      </w:hyperlink>
    </w:p>
    <w:p w14:paraId="69D8BA9D" w14:textId="522027D1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6" w:history="1">
        <w:r w:rsidR="00E25CD0" w:rsidRPr="00962AB1">
          <w:rPr>
            <w:rStyle w:val="Hyperlink"/>
          </w:rPr>
          <w:t>Table 8 – Common Object Attributes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_Toc73441136 \h </w:instrText>
        </w:r>
        <w:r w:rsidR="00E25CD0">
          <w:fldChar w:fldCharType="separate"/>
        </w:r>
        <w:r w:rsidR="00E25CD0">
          <w:t>viii</w:t>
        </w:r>
        <w:r w:rsidR="00E25CD0">
          <w:fldChar w:fldCharType="end"/>
        </w:r>
      </w:hyperlink>
    </w:p>
    <w:p w14:paraId="3A7C07B4" w14:textId="50C7B90F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7" w:history="1">
        <w:r w:rsidR="00E25CD0" w:rsidRPr="00962AB1">
          <w:rPr>
            <w:rStyle w:val="Hyperlink"/>
          </w:rPr>
          <w:t>Table 9 – Common Variable Attributes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_Toc73441137 \h </w:instrText>
        </w:r>
        <w:r w:rsidR="00E25CD0">
          <w:fldChar w:fldCharType="separate"/>
        </w:r>
        <w:r w:rsidR="00E25CD0">
          <w:t>ix</w:t>
        </w:r>
        <w:r w:rsidR="00E25CD0">
          <w:fldChar w:fldCharType="end"/>
        </w:r>
      </w:hyperlink>
    </w:p>
    <w:p w14:paraId="43406918" w14:textId="59BCC2C8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8" w:history="1">
        <w:r w:rsidR="00E25CD0" w:rsidRPr="00962AB1">
          <w:rPr>
            <w:rStyle w:val="Hyperlink"/>
          </w:rPr>
          <w:t>Table 10 – Common VariableType Attributes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_Toc73441138 \h </w:instrText>
        </w:r>
        <w:r w:rsidR="00E25CD0">
          <w:fldChar w:fldCharType="separate"/>
        </w:r>
        <w:r w:rsidR="00E25CD0">
          <w:t>ix</w:t>
        </w:r>
        <w:r w:rsidR="00E25CD0">
          <w:fldChar w:fldCharType="end"/>
        </w:r>
      </w:hyperlink>
    </w:p>
    <w:p w14:paraId="190C9C5B" w14:textId="447B2D23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39" w:history="1">
        <w:r w:rsidR="00E25CD0" w:rsidRPr="00962AB1">
          <w:rPr>
            <w:rStyle w:val="Hyperlink"/>
          </w:rPr>
          <w:t>Table 11 – Common Method Attributes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_Toc73441139 \h </w:instrText>
        </w:r>
        <w:r w:rsidR="00E25CD0">
          <w:fldChar w:fldCharType="separate"/>
        </w:r>
        <w:r w:rsidR="00E25CD0">
          <w:t>ix</w:t>
        </w:r>
        <w:r w:rsidR="00E25CD0">
          <w:fldChar w:fldCharType="end"/>
        </w:r>
      </w:hyperlink>
    </w:p>
    <w:p w14:paraId="13D71259" w14:textId="19C021A4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0" w:history="1">
        <w:r w:rsidR="00E25CD0" w:rsidRPr="00962AB1">
          <w:rPr>
            <w:rStyle w:val="Hyperlink"/>
          </w:rPr>
          <w:t>Table 12 – &lt;</w:t>
        </w:r>
        <w:r w:rsidR="00E25CD0" w:rsidRPr="00962AB1">
          <w:rPr>
            <w:rStyle w:val="Hyperlink"/>
            <w:lang w:val="en-US"/>
          </w:rPr>
          <w:t>Table With Embedded Graphics&gt;</w:t>
        </w:r>
        <w:r w:rsidR="00E25CD0">
          <w:tab/>
        </w:r>
        <w:r w:rsidR="00E25CD0">
          <w:fldChar w:fldCharType="begin"/>
        </w:r>
        <w:r w:rsidR="00E25CD0">
          <w:instrText xml:space="preserve"> PAGEREF _Toc73441140 \h </w:instrText>
        </w:r>
        <w:r w:rsidR="00E25CD0">
          <w:fldChar w:fldCharType="separate"/>
        </w:r>
        <w:r w:rsidR="00E25CD0">
          <w:t>x</w:t>
        </w:r>
        <w:r w:rsidR="00E25CD0">
          <w:fldChar w:fldCharType="end"/>
        </w:r>
      </w:hyperlink>
    </w:p>
    <w:p w14:paraId="3CE79827" w14:textId="1EAF440C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1" w:history="1">
        <w:r w:rsidR="00E25CD0" w:rsidRPr="00962AB1">
          <w:rPr>
            <w:rStyle w:val="Hyperlink"/>
          </w:rPr>
          <w:t xml:space="preserve">Table 13 – </w:t>
        </w:r>
        <w:r w:rsidR="00E25CD0" w:rsidRPr="00962AB1">
          <w:rPr>
            <w:rStyle w:val="Hyperlink"/>
            <w:lang w:val="en-US"/>
          </w:rPr>
          <w:t>&lt;some&gt;</w:t>
        </w:r>
        <w:r w:rsidR="00E25CD0" w:rsidRPr="00962AB1">
          <w:rPr>
            <w:rStyle w:val="Hyperlink"/>
          </w:rPr>
          <w:t>Type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_Toc73441141 \h </w:instrText>
        </w:r>
        <w:r w:rsidR="00E25CD0">
          <w:fldChar w:fldCharType="separate"/>
        </w:r>
        <w:r w:rsidR="00E25CD0">
          <w:t>20</w:t>
        </w:r>
        <w:r w:rsidR="00E25CD0">
          <w:fldChar w:fldCharType="end"/>
        </w:r>
      </w:hyperlink>
    </w:p>
    <w:p w14:paraId="1BC4F65F" w14:textId="2758310E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2" w:history="1">
        <w:r w:rsidR="00E25CD0" w:rsidRPr="00962AB1">
          <w:rPr>
            <w:rStyle w:val="Hyperlink"/>
          </w:rPr>
          <w:t xml:space="preserve">Table 14 – </w:t>
        </w:r>
        <w:r w:rsidR="00E25CD0" w:rsidRPr="00962AB1">
          <w:rPr>
            <w:rStyle w:val="Hyperlink"/>
            <w:lang w:val="en-US"/>
          </w:rPr>
          <w:t>&lt;some&gt;</w:t>
        </w:r>
        <w:r w:rsidR="00E25CD0" w:rsidRPr="00962AB1">
          <w:rPr>
            <w:rStyle w:val="Hyperlink"/>
          </w:rPr>
          <w:t>Type Additional References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_Toc73441142 \h </w:instrText>
        </w:r>
        <w:r w:rsidR="00E25CD0">
          <w:fldChar w:fldCharType="separate"/>
        </w:r>
        <w:r w:rsidR="00E25CD0">
          <w:t>20</w:t>
        </w:r>
        <w:r w:rsidR="00E25CD0">
          <w:fldChar w:fldCharType="end"/>
        </w:r>
      </w:hyperlink>
    </w:p>
    <w:p w14:paraId="6E2C6B0F" w14:textId="6BCA4568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3" w:history="1">
        <w:r w:rsidR="00E25CD0" w:rsidRPr="00962AB1">
          <w:rPr>
            <w:rStyle w:val="Hyperlink"/>
          </w:rPr>
          <w:t xml:space="preserve">Table 15 – </w:t>
        </w:r>
        <w:r w:rsidR="00E25CD0" w:rsidRPr="00962AB1">
          <w:rPr>
            <w:rStyle w:val="Hyperlink"/>
            <w:lang w:val="en-US"/>
          </w:rPr>
          <w:t>&lt;some&gt;</w:t>
        </w:r>
        <w:r w:rsidR="00E25CD0" w:rsidRPr="00962AB1">
          <w:rPr>
            <w:rStyle w:val="Hyperlink"/>
          </w:rPr>
          <w:t>Type Additional Subcomponents</w:t>
        </w:r>
        <w:r w:rsidR="00E25CD0">
          <w:tab/>
        </w:r>
        <w:r w:rsidR="00E25CD0">
          <w:fldChar w:fldCharType="begin"/>
        </w:r>
        <w:r w:rsidR="00E25CD0">
          <w:instrText xml:space="preserve"> PAGEREF _Toc73441143 \h </w:instrText>
        </w:r>
        <w:r w:rsidR="00E25CD0">
          <w:fldChar w:fldCharType="separate"/>
        </w:r>
        <w:r w:rsidR="00E25CD0">
          <w:t>21</w:t>
        </w:r>
        <w:r w:rsidR="00E25CD0">
          <w:fldChar w:fldCharType="end"/>
        </w:r>
      </w:hyperlink>
    </w:p>
    <w:p w14:paraId="39140268" w14:textId="15556B39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4" w:history="1">
        <w:r w:rsidR="00E25CD0" w:rsidRPr="00962AB1">
          <w:rPr>
            <w:rStyle w:val="Hyperlink"/>
          </w:rPr>
          <w:t>Table 16 – &lt;some&gt;Type Attribute values for child Nodes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_Toc73441144 \h </w:instrText>
        </w:r>
        <w:r w:rsidR="00E25CD0">
          <w:fldChar w:fldCharType="separate"/>
        </w:r>
        <w:r w:rsidR="00E25CD0">
          <w:t>23</w:t>
        </w:r>
        <w:r w:rsidR="00E25CD0">
          <w:fldChar w:fldCharType="end"/>
        </w:r>
      </w:hyperlink>
    </w:p>
    <w:p w14:paraId="4FAD0F3F" w14:textId="2859A29D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5" w:history="1">
        <w:r w:rsidR="00E25CD0" w:rsidRPr="00962AB1">
          <w:rPr>
            <w:rStyle w:val="Hyperlink"/>
          </w:rPr>
          <w:t>Table 17 – &lt;some&gt;Method Method Arguments</w:t>
        </w:r>
        <w:r w:rsidR="00E25CD0">
          <w:tab/>
        </w:r>
        <w:r w:rsidR="00E25CD0">
          <w:fldChar w:fldCharType="begin"/>
        </w:r>
        <w:r w:rsidR="00E25CD0">
          <w:instrText xml:space="preserve"> PAGEREF _Toc73441145 \h </w:instrText>
        </w:r>
        <w:r w:rsidR="00E25CD0">
          <w:fldChar w:fldCharType="separate"/>
        </w:r>
        <w:r w:rsidR="00E25CD0">
          <w:t>23</w:t>
        </w:r>
        <w:r w:rsidR="00E25CD0">
          <w:fldChar w:fldCharType="end"/>
        </w:r>
      </w:hyperlink>
    </w:p>
    <w:p w14:paraId="3D2EB7F5" w14:textId="1A6930B7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6" w:history="1">
        <w:r w:rsidR="00E25CD0" w:rsidRPr="00962AB1">
          <w:rPr>
            <w:rStyle w:val="Hyperlink"/>
          </w:rPr>
          <w:t>Table 18 – &lt;some&gt;Method Method AddressSpace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_Toc73441146 \h </w:instrText>
        </w:r>
        <w:r w:rsidR="00E25CD0">
          <w:fldChar w:fldCharType="separate"/>
        </w:r>
        <w:r w:rsidR="00E25CD0">
          <w:t>24</w:t>
        </w:r>
        <w:r w:rsidR="00E25CD0">
          <w:fldChar w:fldCharType="end"/>
        </w:r>
      </w:hyperlink>
    </w:p>
    <w:p w14:paraId="44540433" w14:textId="201340D5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7" w:history="1">
        <w:r w:rsidR="00E25CD0" w:rsidRPr="00962AB1">
          <w:rPr>
            <w:rStyle w:val="Hyperlink"/>
          </w:rPr>
          <w:t xml:space="preserve">Table 19 – </w:t>
        </w:r>
        <w:r w:rsidR="00E25CD0" w:rsidRPr="00962AB1">
          <w:rPr>
            <w:rStyle w:val="Hyperlink"/>
            <w:lang w:val="en-US"/>
          </w:rPr>
          <w:t>ExampleStateMachine</w:t>
        </w:r>
        <w:r w:rsidR="00E25CD0" w:rsidRPr="00962AB1">
          <w:rPr>
            <w:rStyle w:val="Hyperlink"/>
          </w:rPr>
          <w:t>Type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_Toc73441147 \h </w:instrText>
        </w:r>
        <w:r w:rsidR="00E25CD0">
          <w:fldChar w:fldCharType="separate"/>
        </w:r>
        <w:r w:rsidR="00E25CD0">
          <w:t>24</w:t>
        </w:r>
        <w:r w:rsidR="00E25CD0">
          <w:fldChar w:fldCharType="end"/>
        </w:r>
      </w:hyperlink>
    </w:p>
    <w:p w14:paraId="6631FC54" w14:textId="65AF1FEA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8" w:history="1">
        <w:r w:rsidR="00E25CD0" w:rsidRPr="00962AB1">
          <w:rPr>
            <w:rStyle w:val="Hyperlink"/>
          </w:rPr>
          <w:t xml:space="preserve">Table 20 – </w:t>
        </w:r>
        <w:r w:rsidR="00E25CD0" w:rsidRPr="00962AB1">
          <w:rPr>
            <w:rStyle w:val="Hyperlink"/>
            <w:lang w:val="en-US"/>
          </w:rPr>
          <w:t>ExampleStateMachine</w:t>
        </w:r>
        <w:r w:rsidR="00E25CD0" w:rsidRPr="00962AB1">
          <w:rPr>
            <w:rStyle w:val="Hyperlink"/>
          </w:rPr>
          <w:t>Type Additional References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_Toc73441148 \h </w:instrText>
        </w:r>
        <w:r w:rsidR="00E25CD0">
          <w:fldChar w:fldCharType="separate"/>
        </w:r>
        <w:r w:rsidR="00E25CD0">
          <w:t>25</w:t>
        </w:r>
        <w:r w:rsidR="00E25CD0">
          <w:fldChar w:fldCharType="end"/>
        </w:r>
      </w:hyperlink>
    </w:p>
    <w:p w14:paraId="26AA209F" w14:textId="0BF4DB41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49" w:history="1">
        <w:r w:rsidR="00E25CD0" w:rsidRPr="00962AB1">
          <w:rPr>
            <w:rStyle w:val="Hyperlink"/>
          </w:rPr>
          <w:t>Table 21 – ExampleStateMachineType Attribute values for child Nodes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_Toc73441149 \h </w:instrText>
        </w:r>
        <w:r w:rsidR="00E25CD0">
          <w:fldChar w:fldCharType="separate"/>
        </w:r>
        <w:r w:rsidR="00E25CD0">
          <w:t>25</w:t>
        </w:r>
        <w:r w:rsidR="00E25CD0">
          <w:fldChar w:fldCharType="end"/>
        </w:r>
      </w:hyperlink>
    </w:p>
    <w:p w14:paraId="67B24222" w14:textId="40C4B653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0" w:history="1">
        <w:r w:rsidR="00E25CD0" w:rsidRPr="00962AB1">
          <w:rPr>
            <w:rStyle w:val="Hyperlink"/>
          </w:rPr>
          <w:t>Table 22 – &lt;some&gt;EventType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_Toc73441150 \h </w:instrText>
        </w:r>
        <w:r w:rsidR="00E25CD0">
          <w:fldChar w:fldCharType="separate"/>
        </w:r>
        <w:r w:rsidR="00E25CD0">
          <w:t>25</w:t>
        </w:r>
        <w:r w:rsidR="00E25CD0">
          <w:fldChar w:fldCharType="end"/>
        </w:r>
      </w:hyperlink>
    </w:p>
    <w:p w14:paraId="3CA01268" w14:textId="51E95A9B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1" w:history="1">
        <w:r w:rsidR="00E25CD0" w:rsidRPr="00962AB1">
          <w:rPr>
            <w:rStyle w:val="Hyperlink"/>
          </w:rPr>
          <w:t>Table 23 – &lt;some&gt;Type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_Toc73441151 \h </w:instrText>
        </w:r>
        <w:r w:rsidR="00E25CD0">
          <w:fldChar w:fldCharType="separate"/>
        </w:r>
        <w:r w:rsidR="00E25CD0">
          <w:t>26</w:t>
        </w:r>
        <w:r w:rsidR="00E25CD0">
          <w:fldChar w:fldCharType="end"/>
        </w:r>
      </w:hyperlink>
    </w:p>
    <w:p w14:paraId="63EEE384" w14:textId="5929FE1D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2" w:history="1">
        <w:r w:rsidR="00E25CD0" w:rsidRPr="00962AB1">
          <w:rPr>
            <w:rStyle w:val="Hyperlink"/>
          </w:rPr>
          <w:t>Table 24 – &lt;someStructure&gt; Structure</w:t>
        </w:r>
        <w:r w:rsidR="00E25CD0">
          <w:tab/>
        </w:r>
        <w:r w:rsidR="00E25CD0">
          <w:fldChar w:fldCharType="begin"/>
        </w:r>
        <w:r w:rsidR="00E25CD0">
          <w:instrText xml:space="preserve"> PAGEREF _Toc73441152 \h </w:instrText>
        </w:r>
        <w:r w:rsidR="00E25CD0">
          <w:fldChar w:fldCharType="separate"/>
        </w:r>
        <w:r w:rsidR="00E25CD0">
          <w:t>26</w:t>
        </w:r>
        <w:r w:rsidR="00E25CD0">
          <w:fldChar w:fldCharType="end"/>
        </w:r>
      </w:hyperlink>
    </w:p>
    <w:p w14:paraId="5E9B2095" w14:textId="51E5D119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3" w:history="1">
        <w:r w:rsidR="00E25CD0" w:rsidRPr="00962AB1">
          <w:rPr>
            <w:rStyle w:val="Hyperlink"/>
          </w:rPr>
          <w:t>Table 25 – &lt;someStructure&gt;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_Toc73441153 \h </w:instrText>
        </w:r>
        <w:r w:rsidR="00E25CD0">
          <w:fldChar w:fldCharType="separate"/>
        </w:r>
        <w:r w:rsidR="00E25CD0">
          <w:t>26</w:t>
        </w:r>
        <w:r w:rsidR="00E25CD0">
          <w:fldChar w:fldCharType="end"/>
        </w:r>
      </w:hyperlink>
    </w:p>
    <w:p w14:paraId="003DE7F9" w14:textId="4FE3994F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4" w:history="1">
        <w:r w:rsidR="00E25CD0" w:rsidRPr="00962AB1">
          <w:rPr>
            <w:rStyle w:val="Hyperlink"/>
          </w:rPr>
          <w:t>Table 26 – &lt;someUnion&gt; Union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_Toc73441154 \h </w:instrText>
        </w:r>
        <w:r w:rsidR="00E25CD0">
          <w:fldChar w:fldCharType="separate"/>
        </w:r>
        <w:r w:rsidR="00E25CD0">
          <w:t>27</w:t>
        </w:r>
        <w:r w:rsidR="00E25CD0">
          <w:fldChar w:fldCharType="end"/>
        </w:r>
      </w:hyperlink>
    </w:p>
    <w:p w14:paraId="61F8E7E3" w14:textId="418E7EEF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5" w:history="1">
        <w:r w:rsidR="00E25CD0" w:rsidRPr="00962AB1">
          <w:rPr>
            <w:rStyle w:val="Hyperlink"/>
          </w:rPr>
          <w:t>Table 27 – &lt;someUnion&gt;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_Toc73441155 \h </w:instrText>
        </w:r>
        <w:r w:rsidR="00E25CD0">
          <w:fldChar w:fldCharType="separate"/>
        </w:r>
        <w:r w:rsidR="00E25CD0">
          <w:t>27</w:t>
        </w:r>
        <w:r w:rsidR="00E25CD0">
          <w:fldChar w:fldCharType="end"/>
        </w:r>
      </w:hyperlink>
    </w:p>
    <w:p w14:paraId="24E4E4A8" w14:textId="37611857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6" w:history="1">
        <w:r w:rsidR="00E25CD0" w:rsidRPr="00962AB1">
          <w:rPr>
            <w:rStyle w:val="Hyperlink"/>
          </w:rPr>
          <w:t>Table 28 – &lt;someEnumeration&gt; Items</w:t>
        </w:r>
        <w:r w:rsidR="00E25CD0">
          <w:tab/>
        </w:r>
        <w:r w:rsidR="00E25CD0">
          <w:fldChar w:fldCharType="begin"/>
        </w:r>
        <w:r w:rsidR="00E25CD0">
          <w:instrText xml:space="preserve"> PAGEREF _Toc73441156 \h </w:instrText>
        </w:r>
        <w:r w:rsidR="00E25CD0">
          <w:fldChar w:fldCharType="separate"/>
        </w:r>
        <w:r w:rsidR="00E25CD0">
          <w:t>27</w:t>
        </w:r>
        <w:r w:rsidR="00E25CD0">
          <w:fldChar w:fldCharType="end"/>
        </w:r>
      </w:hyperlink>
    </w:p>
    <w:p w14:paraId="7C24C630" w14:textId="21B17179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7" w:history="1">
        <w:r w:rsidR="00E25CD0" w:rsidRPr="00962AB1">
          <w:rPr>
            <w:rStyle w:val="Hyperlink"/>
          </w:rPr>
          <w:t>Table 29 – &lt;someEnumeration&gt;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_Toc73441157 \h </w:instrText>
        </w:r>
        <w:r w:rsidR="00E25CD0">
          <w:fldChar w:fldCharType="separate"/>
        </w:r>
        <w:r w:rsidR="00E25CD0">
          <w:t>27</w:t>
        </w:r>
        <w:r w:rsidR="00E25CD0">
          <w:fldChar w:fldCharType="end"/>
        </w:r>
      </w:hyperlink>
    </w:p>
    <w:p w14:paraId="29D41261" w14:textId="7A3AE97F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8" w:history="1">
        <w:r w:rsidR="00E25CD0" w:rsidRPr="00962AB1">
          <w:rPr>
            <w:rStyle w:val="Hyperlink"/>
          </w:rPr>
          <w:t>Table 30 – &lt;someOptionSet&gt; Values</w:t>
        </w:r>
        <w:r w:rsidR="00E25CD0">
          <w:tab/>
        </w:r>
        <w:r w:rsidR="00E25CD0">
          <w:fldChar w:fldCharType="begin"/>
        </w:r>
        <w:r w:rsidR="00E25CD0">
          <w:instrText xml:space="preserve"> PAGEREF _Toc73441158 \h </w:instrText>
        </w:r>
        <w:r w:rsidR="00E25CD0">
          <w:fldChar w:fldCharType="separate"/>
        </w:r>
        <w:r w:rsidR="00E25CD0">
          <w:t>28</w:t>
        </w:r>
        <w:r w:rsidR="00E25CD0">
          <w:fldChar w:fldCharType="end"/>
        </w:r>
      </w:hyperlink>
    </w:p>
    <w:p w14:paraId="47D1DF4A" w14:textId="63C6B880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59" w:history="1">
        <w:r w:rsidR="00E25CD0" w:rsidRPr="00962AB1">
          <w:rPr>
            <w:rStyle w:val="Hyperlink"/>
          </w:rPr>
          <w:t>Table 31 – &lt;someOptionSet&gt;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_Toc73441159 \h </w:instrText>
        </w:r>
        <w:r w:rsidR="00E25CD0">
          <w:fldChar w:fldCharType="separate"/>
        </w:r>
        <w:r w:rsidR="00E25CD0">
          <w:t>28</w:t>
        </w:r>
        <w:r w:rsidR="00E25CD0">
          <w:fldChar w:fldCharType="end"/>
        </w:r>
      </w:hyperlink>
    </w:p>
    <w:p w14:paraId="597001BB" w14:textId="2D094AC0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0" w:history="1">
        <w:r w:rsidR="00E25CD0" w:rsidRPr="00962AB1">
          <w:rPr>
            <w:rStyle w:val="Hyperlink"/>
          </w:rPr>
          <w:t>Table 32 – &lt;someReferenceType&gt;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_Toc73441160 \h </w:instrText>
        </w:r>
        <w:r w:rsidR="00E25CD0">
          <w:fldChar w:fldCharType="separate"/>
        </w:r>
        <w:r w:rsidR="00E25CD0">
          <w:t>28</w:t>
        </w:r>
        <w:r w:rsidR="00E25CD0">
          <w:fldChar w:fldCharType="end"/>
        </w:r>
      </w:hyperlink>
    </w:p>
    <w:p w14:paraId="38FF59B2" w14:textId="3F03AA61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1" w:history="1">
        <w:r w:rsidR="00E25CD0" w:rsidRPr="00962AB1">
          <w:rPr>
            <w:rStyle w:val="Hyperlink"/>
          </w:rPr>
          <w:t>Table 33 – &lt;someInstance&gt; Definition</w:t>
        </w:r>
        <w:r w:rsidR="00E25CD0">
          <w:tab/>
        </w:r>
        <w:r w:rsidR="00E25CD0">
          <w:fldChar w:fldCharType="begin"/>
        </w:r>
        <w:r w:rsidR="00E25CD0">
          <w:instrText xml:space="preserve"> PAGEREF _Toc73441161 \h </w:instrText>
        </w:r>
        <w:r w:rsidR="00E25CD0">
          <w:fldChar w:fldCharType="separate"/>
        </w:r>
        <w:r w:rsidR="00E25CD0">
          <w:t>29</w:t>
        </w:r>
        <w:r w:rsidR="00E25CD0">
          <w:fldChar w:fldCharType="end"/>
        </w:r>
      </w:hyperlink>
    </w:p>
    <w:p w14:paraId="3720D7AF" w14:textId="2CA05065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2" w:history="1">
        <w:r w:rsidR="00E25CD0" w:rsidRPr="00962AB1">
          <w:rPr>
            <w:rStyle w:val="Hyperlink"/>
          </w:rPr>
          <w:t>Table 34 – Conformance Units for &lt;Title&gt;</w:t>
        </w:r>
        <w:r w:rsidR="00E25CD0">
          <w:tab/>
        </w:r>
        <w:r w:rsidR="00E25CD0">
          <w:fldChar w:fldCharType="begin"/>
        </w:r>
        <w:r w:rsidR="00E25CD0">
          <w:instrText xml:space="preserve"> PAGEREF _Toc73441162 \h </w:instrText>
        </w:r>
        <w:r w:rsidR="00E25CD0">
          <w:fldChar w:fldCharType="separate"/>
        </w:r>
        <w:r w:rsidR="00E25CD0">
          <w:t>29</w:t>
        </w:r>
        <w:r w:rsidR="00E25CD0">
          <w:fldChar w:fldCharType="end"/>
        </w:r>
      </w:hyperlink>
    </w:p>
    <w:p w14:paraId="01FF1C23" w14:textId="415775D6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3" w:history="1">
        <w:r w:rsidR="00E25CD0" w:rsidRPr="00962AB1">
          <w:rPr>
            <w:rStyle w:val="Hyperlink"/>
          </w:rPr>
          <w:t>Table 35 – Profile URIs for &lt;Title&gt;</w:t>
        </w:r>
        <w:r w:rsidR="00E25CD0">
          <w:tab/>
        </w:r>
        <w:r w:rsidR="00E25CD0">
          <w:fldChar w:fldCharType="begin"/>
        </w:r>
        <w:r w:rsidR="00E25CD0">
          <w:instrText xml:space="preserve"> PAGEREF _Toc73441163 \h </w:instrText>
        </w:r>
        <w:r w:rsidR="00E25CD0">
          <w:fldChar w:fldCharType="separate"/>
        </w:r>
        <w:r w:rsidR="00E25CD0">
          <w:t>30</w:t>
        </w:r>
        <w:r w:rsidR="00E25CD0">
          <w:fldChar w:fldCharType="end"/>
        </w:r>
      </w:hyperlink>
    </w:p>
    <w:p w14:paraId="32E709BC" w14:textId="44473BAE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4" w:history="1">
        <w:r w:rsidR="00E25CD0" w:rsidRPr="00962AB1">
          <w:rPr>
            <w:rStyle w:val="Hyperlink"/>
          </w:rPr>
          <w:t>Table 36 - &lt;short name&gt; &lt;Prf1name&gt; Server Profile</w:t>
        </w:r>
        <w:r w:rsidR="00E25CD0">
          <w:tab/>
        </w:r>
        <w:r w:rsidR="00E25CD0">
          <w:fldChar w:fldCharType="begin"/>
        </w:r>
        <w:r w:rsidR="00E25CD0">
          <w:instrText xml:space="preserve"> PAGEREF _Toc73441164 \h </w:instrText>
        </w:r>
        <w:r w:rsidR="00E25CD0">
          <w:fldChar w:fldCharType="separate"/>
        </w:r>
        <w:r w:rsidR="00E25CD0">
          <w:t>30</w:t>
        </w:r>
        <w:r w:rsidR="00E25CD0">
          <w:fldChar w:fldCharType="end"/>
        </w:r>
      </w:hyperlink>
    </w:p>
    <w:p w14:paraId="646D52C7" w14:textId="5D4D504F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5" w:history="1">
        <w:r w:rsidR="00E25CD0" w:rsidRPr="00962AB1">
          <w:rPr>
            <w:rStyle w:val="Hyperlink"/>
          </w:rPr>
          <w:t>Table 37 - &lt;short name&gt; &lt;Prf2name&gt; Server Facet</w:t>
        </w:r>
        <w:r w:rsidR="00E25CD0">
          <w:tab/>
        </w:r>
        <w:r w:rsidR="00E25CD0">
          <w:fldChar w:fldCharType="begin"/>
        </w:r>
        <w:r w:rsidR="00E25CD0">
          <w:instrText xml:space="preserve"> PAGEREF _Toc73441165 \h </w:instrText>
        </w:r>
        <w:r w:rsidR="00E25CD0">
          <w:fldChar w:fldCharType="separate"/>
        </w:r>
        <w:r w:rsidR="00E25CD0">
          <w:t>31</w:t>
        </w:r>
        <w:r w:rsidR="00E25CD0">
          <w:fldChar w:fldCharType="end"/>
        </w:r>
      </w:hyperlink>
    </w:p>
    <w:p w14:paraId="510D9933" w14:textId="0F6DC1B5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6" w:history="1">
        <w:r w:rsidR="00E25CD0" w:rsidRPr="00962AB1">
          <w:rPr>
            <w:rStyle w:val="Hyperlink"/>
          </w:rPr>
          <w:t>Table 38 - &lt;short name&gt; &lt; Prf3name&gt; Client Facet</w:t>
        </w:r>
        <w:r w:rsidR="00E25CD0">
          <w:tab/>
        </w:r>
        <w:r w:rsidR="00E25CD0">
          <w:fldChar w:fldCharType="begin"/>
        </w:r>
        <w:r w:rsidR="00E25CD0">
          <w:instrText xml:space="preserve"> PAGEREF _Toc73441166 \h </w:instrText>
        </w:r>
        <w:r w:rsidR="00E25CD0">
          <w:fldChar w:fldCharType="separate"/>
        </w:r>
        <w:r w:rsidR="00E25CD0">
          <w:t>31</w:t>
        </w:r>
        <w:r w:rsidR="00E25CD0">
          <w:fldChar w:fldCharType="end"/>
        </w:r>
      </w:hyperlink>
    </w:p>
    <w:p w14:paraId="11BB0B81" w14:textId="7F637501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7" w:history="1">
        <w:r w:rsidR="00E25CD0" w:rsidRPr="00962AB1">
          <w:rPr>
            <w:rStyle w:val="Hyperlink"/>
          </w:rPr>
          <w:t>Table 39 – NamespaceMetadata Object for this Document</w:t>
        </w:r>
        <w:r w:rsidR="00E25CD0">
          <w:tab/>
        </w:r>
        <w:r w:rsidR="00E25CD0">
          <w:fldChar w:fldCharType="begin"/>
        </w:r>
        <w:r w:rsidR="00E25CD0">
          <w:instrText xml:space="preserve"> PAGEREF _Toc73441167 \h </w:instrText>
        </w:r>
        <w:r w:rsidR="00E25CD0">
          <w:fldChar w:fldCharType="separate"/>
        </w:r>
        <w:r w:rsidR="00E25CD0">
          <w:t>32</w:t>
        </w:r>
        <w:r w:rsidR="00E25CD0">
          <w:fldChar w:fldCharType="end"/>
        </w:r>
      </w:hyperlink>
    </w:p>
    <w:p w14:paraId="4FB4FC66" w14:textId="6165D778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8" w:history="1">
        <w:r w:rsidR="00E25CD0" w:rsidRPr="00962AB1">
          <w:rPr>
            <w:rStyle w:val="Hyperlink"/>
          </w:rPr>
          <w:t>Table 40 – Namespaces used in a &lt;title&gt; Server</w:t>
        </w:r>
        <w:r w:rsidR="00E25CD0">
          <w:tab/>
        </w:r>
        <w:r w:rsidR="00E25CD0">
          <w:fldChar w:fldCharType="begin"/>
        </w:r>
        <w:r w:rsidR="00E25CD0">
          <w:instrText xml:space="preserve"> PAGEREF _Toc73441168 \h </w:instrText>
        </w:r>
        <w:r w:rsidR="00E25CD0">
          <w:fldChar w:fldCharType="separate"/>
        </w:r>
        <w:r w:rsidR="00E25CD0">
          <w:t>33</w:t>
        </w:r>
        <w:r w:rsidR="00E25CD0">
          <w:fldChar w:fldCharType="end"/>
        </w:r>
      </w:hyperlink>
    </w:p>
    <w:p w14:paraId="6D43B928" w14:textId="4D289510" w:rsidR="00E25CD0" w:rsidRDefault="00EE0441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  <w:lang w:val="de-DE" w:eastAsia="de-DE"/>
        </w:rPr>
      </w:pPr>
      <w:hyperlink w:anchor="_Toc73441169" w:history="1">
        <w:r w:rsidR="00E25CD0" w:rsidRPr="00962AB1">
          <w:rPr>
            <w:rStyle w:val="Hyperlink"/>
          </w:rPr>
          <w:t>Table 41 – Namespaces used in this document</w:t>
        </w:r>
        <w:r w:rsidR="00E25CD0">
          <w:tab/>
        </w:r>
        <w:r w:rsidR="00E25CD0">
          <w:fldChar w:fldCharType="begin"/>
        </w:r>
        <w:r w:rsidR="00E25CD0">
          <w:instrText xml:space="preserve"> PAGEREF _Toc73441169 \h </w:instrText>
        </w:r>
        <w:r w:rsidR="00E25CD0">
          <w:fldChar w:fldCharType="separate"/>
        </w:r>
        <w:r w:rsidR="00E25CD0">
          <w:t>33</w:t>
        </w:r>
        <w:r w:rsidR="00E25CD0">
          <w:fldChar w:fldCharType="end"/>
        </w:r>
      </w:hyperlink>
    </w:p>
    <w:p w14:paraId="7F223294" w14:textId="47A2E47E" w:rsidR="00B419D5" w:rsidRDefault="006D04BE" w:rsidP="00410D89">
      <w:pPr>
        <w:pStyle w:val="PARAGRAPH"/>
        <w:rPr>
          <w:sz w:val="16"/>
          <w:szCs w:val="16"/>
        </w:rPr>
      </w:pPr>
      <w:r>
        <w:lastRenderedPageBreak/>
        <w:fldChar w:fldCharType="end"/>
      </w:r>
      <w:bookmarkStart w:id="0" w:name="_Toc135501310"/>
      <w:bookmarkEnd w:id="0"/>
      <w:r w:rsidR="00B419D5">
        <w:br w:type="page"/>
      </w:r>
    </w:p>
    <w:p w14:paraId="5DFB472F" w14:textId="77777777" w:rsidR="00B419D5" w:rsidRPr="00F1020E" w:rsidRDefault="00B419D5" w:rsidP="00B419D5">
      <w:pPr>
        <w:pStyle w:val="FOREWORD"/>
        <w:tabs>
          <w:tab w:val="clear" w:pos="284"/>
          <w:tab w:val="left" w:pos="0"/>
        </w:tabs>
        <w:ind w:left="0" w:firstLine="0"/>
        <w:sectPr w:rsidR="00B419D5" w:rsidRPr="00F1020E" w:rsidSect="00B419D5">
          <w:headerReference w:type="even" r:id="rId8"/>
          <w:headerReference w:type="default" r:id="rId9"/>
          <w:footerReference w:type="first" r:id="rId10"/>
          <w:pgSz w:w="11909" w:h="16834" w:code="9"/>
          <w:pgMar w:top="1699" w:right="1138" w:bottom="850" w:left="1138" w:header="1138" w:footer="720" w:gutter="0"/>
          <w:pgNumType w:fmt="lowerRoman" w:start="1"/>
          <w:cols w:space="720"/>
          <w:titlePg/>
        </w:sectPr>
      </w:pPr>
    </w:p>
    <w:p w14:paraId="786FB3E4" w14:textId="4F9DBF42" w:rsidR="000E4B7A" w:rsidRDefault="000E4B7A" w:rsidP="000E4B7A">
      <w:pPr>
        <w:pStyle w:val="berschrift1"/>
      </w:pPr>
      <w:bookmarkStart w:id="1" w:name="_Toc29911985"/>
      <w:bookmarkStart w:id="2" w:name="_Toc78197970"/>
      <w:r>
        <w:lastRenderedPageBreak/>
        <w:t xml:space="preserve">OPC UA </w:t>
      </w:r>
      <w:proofErr w:type="spellStart"/>
      <w:r>
        <w:t>ObjectTypes</w:t>
      </w:r>
      <w:bookmarkEnd w:id="1"/>
      <w:bookmarkEnd w:id="2"/>
      <w:proofErr w:type="spellEnd"/>
    </w:p>
    <w:p w14:paraId="3A85194C" w14:textId="69251BFE" w:rsidR="000825BD" w:rsidRPr="000825BD" w:rsidRDefault="000825BD" w:rsidP="0008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pacing w:val="0"/>
          <w:lang w:val="de-DE" w:eastAsia="de-DE"/>
        </w:rPr>
      </w:pPr>
      <w:r w:rsidRPr="000825BD">
        <w:rPr>
          <w:rFonts w:ascii="Courier New" w:hAnsi="Courier New" w:cs="Courier New"/>
          <w:spacing w:val="0"/>
          <w:lang w:val="de-DE" w:eastAsia="de-DE"/>
        </w:rPr>
        <w:t>{#</w:t>
      </w:r>
      <w:proofErr w:type="spellStart"/>
      <w:r w:rsidR="005D59F9" w:rsidRPr="005D59F9">
        <w:rPr>
          <w:rFonts w:ascii="Courier New" w:hAnsi="Courier New" w:cs="Courier New"/>
          <w:spacing w:val="0"/>
          <w:lang w:val="de-DE" w:eastAsia="de-DE"/>
        </w:rPr>
        <w:t>objectType</w:t>
      </w:r>
      <w:r w:rsidR="005D59F9">
        <w:rPr>
          <w:rFonts w:ascii="Courier New" w:hAnsi="Courier New" w:cs="Courier New"/>
          <w:spacing w:val="0"/>
          <w:lang w:val="de-DE" w:eastAsia="de-DE"/>
        </w:rPr>
        <w:t>s</w:t>
      </w:r>
      <w:proofErr w:type="spellEnd"/>
      <w:r w:rsidRPr="000825BD">
        <w:rPr>
          <w:rFonts w:ascii="Courier New" w:hAnsi="Courier New" w:cs="Courier New"/>
          <w:spacing w:val="0"/>
          <w:lang w:val="de-DE" w:eastAsia="de-DE"/>
        </w:rPr>
        <w:t>}</w:t>
      </w:r>
    </w:p>
    <w:p w14:paraId="48576FC1" w14:textId="3C27C7B7" w:rsidR="000825BD" w:rsidRDefault="000825BD" w:rsidP="000825BD">
      <w:pPr>
        <w:pStyle w:val="berschrift2"/>
      </w:pPr>
      <w:bookmarkStart w:id="3" w:name="_Toc78197971"/>
      <w:r>
        <w:t>{</w:t>
      </w:r>
      <w:proofErr w:type="spellStart"/>
      <w:r w:rsidR="00EE2066">
        <w:t>browsename</w:t>
      </w:r>
      <w:proofErr w:type="spellEnd"/>
      <w:r>
        <w:t>}</w:t>
      </w:r>
      <w:bookmarkStart w:id="4" w:name="_GoBack"/>
      <w:bookmarkEnd w:id="3"/>
      <w:bookmarkEnd w:id="4"/>
    </w:p>
    <w:p w14:paraId="26F09C62" w14:textId="2BEEB889" w:rsidR="000825BD" w:rsidRDefault="000825BD" w:rsidP="000825BD">
      <w:pPr>
        <w:pStyle w:val="PARAGRAPH"/>
        <w:rPr>
          <w:rFonts w:eastAsia="MS Mincho"/>
          <w:lang w:val="en-US"/>
        </w:rPr>
      </w:pPr>
      <w:r>
        <w:t xml:space="preserve">The </w:t>
      </w:r>
      <w:r w:rsidRPr="000825BD">
        <w:t>{</w:t>
      </w:r>
      <w:proofErr w:type="spellStart"/>
      <w:r w:rsidR="00EE2066">
        <w:rPr>
          <w:i/>
        </w:rPr>
        <w:t>browsename</w:t>
      </w:r>
      <w:proofErr w:type="spellEnd"/>
      <w:r w:rsidRPr="000825BD">
        <w:t>}</w:t>
      </w:r>
      <w:r>
        <w:t xml:space="preserve"> </w:t>
      </w:r>
      <w:r w:rsidRPr="00E75B39">
        <w:rPr>
          <w:rFonts w:eastAsia="MS Mincho"/>
          <w:lang w:val="en-US"/>
        </w:rPr>
        <w:t xml:space="preserve">provides </w:t>
      </w:r>
      <w:r>
        <w:rPr>
          <w:rFonts w:eastAsia="MS Mincho"/>
          <w:lang w:val="en-US"/>
        </w:rPr>
        <w:t xml:space="preserve">information about </w:t>
      </w:r>
      <w:r w:rsidR="00572261">
        <w:t>{description}</w:t>
      </w:r>
    </w:p>
    <w:p w14:paraId="12546E98" w14:textId="6CA96198" w:rsidR="00030970" w:rsidRDefault="00030970" w:rsidP="000825BD">
      <w:pPr>
        <w:pStyle w:val="PARAGRAPH"/>
      </w:pPr>
      <w:r>
        <w:t xml:space="preserve">The </w:t>
      </w:r>
      <w:r w:rsidRPr="000825BD">
        <w:t>{</w:t>
      </w:r>
      <w:proofErr w:type="spellStart"/>
      <w:r w:rsidR="00EE2066">
        <w:rPr>
          <w:i/>
        </w:rPr>
        <w:t>browsename</w:t>
      </w:r>
      <w:proofErr w:type="spellEnd"/>
      <w:r w:rsidRPr="000825BD">
        <w:t>}</w:t>
      </w:r>
      <w:r>
        <w:t xml:space="preserve"> is formally defined in </w:t>
      </w:r>
      <w:r w:rsidR="005B1D51">
        <w:t>…</w:t>
      </w:r>
    </w:p>
    <w:p w14:paraId="39ADDABA" w14:textId="0212B0E0" w:rsidR="00597AF1" w:rsidRPr="00060EFD" w:rsidRDefault="00597AF1" w:rsidP="00597AF1">
      <w:pPr>
        <w:pStyle w:val="TABLE-title"/>
      </w:pPr>
      <w:r w:rsidRPr="00060EFD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 w:rsidRPr="00060EFD">
        <w:t xml:space="preserve"> – </w:t>
      </w:r>
      <w:r w:rsidRPr="000825BD">
        <w:t>{</w:t>
      </w:r>
      <w:proofErr w:type="spellStart"/>
      <w:r w:rsidR="00EE2066">
        <w:rPr>
          <w:i/>
        </w:rPr>
        <w:t>browsename</w:t>
      </w:r>
      <w:proofErr w:type="spellEnd"/>
      <w:r w:rsidRPr="000825BD">
        <w:t>}</w:t>
      </w:r>
      <w:r>
        <w:t xml:space="preserve"> </w:t>
      </w:r>
      <w:r w:rsidRPr="00060EFD">
        <w:t>Definition</w:t>
      </w:r>
    </w:p>
    <w:tbl>
      <w:tblPr>
        <w:tblW w:w="8926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134"/>
        <w:gridCol w:w="2127"/>
        <w:gridCol w:w="1275"/>
        <w:gridCol w:w="1701"/>
        <w:gridCol w:w="993"/>
      </w:tblGrid>
      <w:tr w:rsidR="00597AF1" w:rsidRPr="00060EFD" w14:paraId="469CB2F5" w14:textId="77777777" w:rsidTr="00F228CC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DACEA49" w14:textId="77777777" w:rsidR="00597AF1" w:rsidRPr="00060EFD" w:rsidRDefault="00597AF1" w:rsidP="00F228CC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Attribute</w:t>
            </w:r>
          </w:p>
        </w:tc>
        <w:tc>
          <w:tcPr>
            <w:tcW w:w="7230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DA4CEC1" w14:textId="77777777" w:rsidR="00597AF1" w:rsidRPr="00060EFD" w:rsidRDefault="00597AF1" w:rsidP="00F228CC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Value</w:t>
            </w:r>
          </w:p>
        </w:tc>
      </w:tr>
      <w:tr w:rsidR="00597AF1" w:rsidRPr="00060EFD" w14:paraId="7FB3159D" w14:textId="77777777" w:rsidTr="00F228CC">
        <w:trPr>
          <w:jc w:val="center"/>
        </w:trPr>
        <w:tc>
          <w:tcPr>
            <w:tcW w:w="16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299D" w14:textId="1682376E" w:rsidR="00597AF1" w:rsidRPr="00060EFD" w:rsidRDefault="00EE2066" w:rsidP="00F228CC">
            <w:pPr>
              <w:pStyle w:val="TableText"/>
            </w:pPr>
            <w:proofErr w:type="spellStart"/>
            <w:r>
              <w:t>Browsename</w:t>
            </w:r>
            <w:proofErr w:type="spellEnd"/>
          </w:p>
        </w:tc>
        <w:tc>
          <w:tcPr>
            <w:tcW w:w="7230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1FE3" w14:textId="25D3EAF5" w:rsidR="00597AF1" w:rsidRPr="00060EFD" w:rsidRDefault="00597AF1" w:rsidP="00F228CC">
            <w:pPr>
              <w:pStyle w:val="TableText"/>
            </w:pPr>
            <w:r w:rsidRPr="000825BD">
              <w:t>{</w:t>
            </w:r>
            <w:proofErr w:type="spellStart"/>
            <w:r w:rsidR="00EE2066">
              <w:rPr>
                <w:i/>
              </w:rPr>
              <w:t>browsename</w:t>
            </w:r>
            <w:proofErr w:type="spellEnd"/>
            <w:r w:rsidRPr="000825BD">
              <w:t>}</w:t>
            </w:r>
          </w:p>
        </w:tc>
      </w:tr>
      <w:tr w:rsidR="00597AF1" w:rsidRPr="00060EFD" w14:paraId="5F80B23B" w14:textId="77777777" w:rsidTr="00F228CC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1330" w14:textId="77777777" w:rsidR="00597AF1" w:rsidRPr="00060EFD" w:rsidRDefault="00597AF1" w:rsidP="00F228CC">
            <w:pPr>
              <w:pStyle w:val="TableText"/>
            </w:pPr>
            <w:proofErr w:type="spellStart"/>
            <w:r w:rsidRPr="00060EFD">
              <w:t>IsAbstract</w:t>
            </w:r>
            <w:proofErr w:type="spellEnd"/>
          </w:p>
        </w:tc>
        <w:tc>
          <w:tcPr>
            <w:tcW w:w="7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C254" w14:textId="77777777" w:rsidR="00597AF1" w:rsidRPr="00060EFD" w:rsidRDefault="00597AF1" w:rsidP="00F228CC">
            <w:pPr>
              <w:pStyle w:val="TableText"/>
            </w:pPr>
            <w:r w:rsidRPr="000825BD">
              <w:t>{</w:t>
            </w:r>
            <w:proofErr w:type="spellStart"/>
            <w:r>
              <w:rPr>
                <w:i/>
              </w:rPr>
              <w:t>isAbstract</w:t>
            </w:r>
            <w:proofErr w:type="spellEnd"/>
            <w:r w:rsidRPr="000825BD">
              <w:t>}</w:t>
            </w:r>
          </w:p>
        </w:tc>
      </w:tr>
      <w:tr w:rsidR="00597AF1" w:rsidRPr="00060EFD" w14:paraId="1EC4DCAC" w14:textId="77777777" w:rsidTr="00F228CC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7427798" w14:textId="77777777" w:rsidR="00597AF1" w:rsidRPr="00060EFD" w:rsidRDefault="00597AF1" w:rsidP="00F228CC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References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BF2ED37" w14:textId="77777777" w:rsidR="00597AF1" w:rsidRPr="00060EFD" w:rsidRDefault="00597AF1" w:rsidP="00F228CC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Node</w:t>
            </w:r>
            <w:r>
              <w:rPr>
                <w:b/>
              </w:rPr>
              <w:t xml:space="preserve"> </w:t>
            </w:r>
            <w:r w:rsidRPr="00060EFD">
              <w:rPr>
                <w:b/>
              </w:rPr>
              <w:t>Class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833F82" w14:textId="146E3D3F" w:rsidR="00597AF1" w:rsidRPr="00060EFD" w:rsidRDefault="00EE2066" w:rsidP="00F228CC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Browsename</w:t>
            </w:r>
            <w:proofErr w:type="spellEnd"/>
            <w:r w:rsidR="00597AF1" w:rsidRPr="00060EFD"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32820B1" w14:textId="77777777" w:rsidR="00597AF1" w:rsidRPr="00060EFD" w:rsidRDefault="00597AF1" w:rsidP="00F228CC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DataType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57ADE34" w14:textId="77777777" w:rsidR="00597AF1" w:rsidRPr="00060EFD" w:rsidRDefault="00597AF1" w:rsidP="00F228CC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TypeDefinition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5AB1155" w14:textId="77777777" w:rsidR="00597AF1" w:rsidRPr="00060EFD" w:rsidRDefault="00597AF1" w:rsidP="00F228CC">
            <w:pPr>
              <w:pStyle w:val="TableText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97AF1" w:rsidRPr="00AA7B3A" w14:paraId="52B0CDEF" w14:textId="77777777" w:rsidTr="00F228CC">
        <w:trPr>
          <w:jc w:val="center"/>
        </w:trPr>
        <w:tc>
          <w:tcPr>
            <w:tcW w:w="8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7074" w14:textId="2267DDC9" w:rsidR="00597AF1" w:rsidRPr="00AA7B3A" w:rsidRDefault="00597AF1" w:rsidP="00F228CC">
            <w:pPr>
              <w:pStyle w:val="TableText"/>
              <w:rPr>
                <w:color w:val="auto"/>
              </w:rPr>
            </w:pPr>
            <w:r w:rsidRPr="00AA7B3A">
              <w:rPr>
                <w:color w:val="auto"/>
              </w:rPr>
              <w:t>Subtype of the {</w:t>
            </w:r>
            <w:proofErr w:type="spellStart"/>
            <w:r w:rsidRPr="00AA7B3A">
              <w:rPr>
                <w:color w:val="auto"/>
              </w:rPr>
              <w:t>superType</w:t>
            </w:r>
            <w:proofErr w:type="spellEnd"/>
            <w:r w:rsidRPr="00AA7B3A">
              <w:rPr>
                <w:color w:val="auto"/>
              </w:rPr>
              <w:t>} defined in {</w:t>
            </w:r>
            <w:proofErr w:type="spellStart"/>
            <w:proofErr w:type="gramStart"/>
            <w:r w:rsidRPr="00AA7B3A">
              <w:rPr>
                <w:color w:val="auto"/>
              </w:rPr>
              <w:t>superTypeSrc</w:t>
            </w:r>
            <w:proofErr w:type="spellEnd"/>
            <w:r w:rsidRPr="00AA7B3A">
              <w:rPr>
                <w:color w:val="auto"/>
              </w:rPr>
              <w:t>}  i.e.</w:t>
            </w:r>
            <w:proofErr w:type="gramEnd"/>
            <w:r w:rsidRPr="00AA7B3A">
              <w:rPr>
                <w:color w:val="auto"/>
              </w:rPr>
              <w:t xml:space="preserve"> inheriting the </w:t>
            </w:r>
            <w:proofErr w:type="spellStart"/>
            <w:r w:rsidRPr="00AA7B3A">
              <w:rPr>
                <w:color w:val="auto"/>
              </w:rPr>
              <w:t>InstanceDeclarations</w:t>
            </w:r>
            <w:proofErr w:type="spellEnd"/>
            <w:r w:rsidRPr="00AA7B3A">
              <w:rPr>
                <w:color w:val="auto"/>
              </w:rPr>
              <w:t xml:space="preserve"> of that Node. </w:t>
            </w:r>
          </w:p>
        </w:tc>
      </w:tr>
      <w:tr w:rsidR="00597AF1" w:rsidRPr="00AA7B3A" w14:paraId="1D561C85" w14:textId="77777777" w:rsidTr="00F228CC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21B7" w14:textId="05B42E15" w:rsidR="00597AF1" w:rsidRPr="00AA7B3A" w:rsidRDefault="008043B7" w:rsidP="00F228CC">
            <w:pPr>
              <w:pStyle w:val="TableText"/>
              <w:rPr>
                <w:color w:val="auto"/>
              </w:rPr>
            </w:pPr>
            <w:r w:rsidRPr="00AA7B3A">
              <w:rPr>
                <w:color w:val="auto"/>
              </w:rPr>
              <w:t>{#</w:t>
            </w:r>
            <w:proofErr w:type="spellStart"/>
            <w:proofErr w:type="gramStart"/>
            <w:r w:rsidRPr="00AA7B3A">
              <w:rPr>
                <w:color w:val="auto"/>
              </w:rPr>
              <w:t>child</w:t>
            </w:r>
            <w:r>
              <w:rPr>
                <w:color w:val="auto"/>
              </w:rPr>
              <w:t>r</w:t>
            </w:r>
            <w:r w:rsidRPr="00AA7B3A">
              <w:rPr>
                <w:color w:val="auto"/>
              </w:rPr>
              <w:t>ows</w:t>
            </w:r>
            <w:proofErr w:type="spellEnd"/>
            <w:r w:rsidRPr="00AA7B3A">
              <w:rPr>
                <w:color w:val="auto"/>
              </w:rPr>
              <w:t>}</w:t>
            </w:r>
            <w:r w:rsidR="00597AF1" w:rsidRPr="00AA7B3A">
              <w:rPr>
                <w:color w:val="auto"/>
              </w:rPr>
              <w:t>{</w:t>
            </w:r>
            <w:proofErr w:type="spellStart"/>
            <w:proofErr w:type="gramEnd"/>
            <w:r w:rsidR="00597AF1" w:rsidRPr="00AA7B3A">
              <w:rPr>
                <w:color w:val="auto"/>
              </w:rPr>
              <w:t>referenceType</w:t>
            </w:r>
            <w:proofErr w:type="spellEnd"/>
            <w:r w:rsidR="00597AF1" w:rsidRPr="00AA7B3A">
              <w:rPr>
                <w:color w:val="auto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5142" w14:textId="77777777" w:rsidR="00597AF1" w:rsidRPr="00AA7B3A" w:rsidRDefault="00597AF1" w:rsidP="00F228CC">
            <w:pPr>
              <w:pStyle w:val="TableText"/>
              <w:rPr>
                <w:color w:val="auto"/>
              </w:rPr>
            </w:pPr>
            <w:r w:rsidRPr="00AA7B3A">
              <w:rPr>
                <w:color w:val="auto"/>
              </w:rPr>
              <w:t>{</w:t>
            </w:r>
            <w:proofErr w:type="spellStart"/>
            <w:r w:rsidRPr="00AA7B3A">
              <w:rPr>
                <w:color w:val="auto"/>
              </w:rPr>
              <w:t>nodeClass</w:t>
            </w:r>
            <w:proofErr w:type="spellEnd"/>
            <w:r w:rsidRPr="00AA7B3A">
              <w:rPr>
                <w:color w:val="auto"/>
              </w:rPr>
              <w:t>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1A68" w14:textId="2F5654F4" w:rsidR="00597AF1" w:rsidRPr="00AA7B3A" w:rsidRDefault="00597AF1" w:rsidP="00F228CC">
            <w:pPr>
              <w:pStyle w:val="TableTextWithTabs"/>
              <w:rPr>
                <w:color w:val="auto"/>
              </w:rPr>
            </w:pPr>
            <w:r w:rsidRPr="00AA7B3A">
              <w:rPr>
                <w:color w:val="auto"/>
              </w:rPr>
              <w:t>{</w:t>
            </w:r>
            <w:proofErr w:type="spellStart"/>
            <w:r w:rsidR="00EE2066">
              <w:rPr>
                <w:i/>
                <w:color w:val="auto"/>
              </w:rPr>
              <w:t>browsename</w:t>
            </w:r>
            <w:proofErr w:type="spellEnd"/>
            <w:r w:rsidRPr="00AA7B3A">
              <w:rPr>
                <w:color w:val="auto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E1EB" w14:textId="174E3EAC" w:rsidR="006E3262" w:rsidRPr="00AA7B3A" w:rsidRDefault="00597AF1" w:rsidP="005046F6">
            <w:pPr>
              <w:pStyle w:val="TableText"/>
              <w:rPr>
                <w:color w:val="auto"/>
              </w:rPr>
            </w:pPr>
            <w:r w:rsidRPr="00AA7B3A">
              <w:rPr>
                <w:color w:val="auto"/>
              </w:rPr>
              <w:t>{</w:t>
            </w:r>
            <w:r w:rsidR="0053635A">
              <w:rPr>
                <w:color w:val="auto"/>
              </w:rPr>
              <w:t>#</w:t>
            </w:r>
            <w:proofErr w:type="gramStart"/>
            <w:r w:rsidRPr="00AA7B3A">
              <w:rPr>
                <w:color w:val="auto"/>
              </w:rPr>
              <w:t>datatype}</w:t>
            </w:r>
            <w:r w:rsidR="00151B4B" w:rsidRPr="00AA7B3A">
              <w:rPr>
                <w:color w:val="auto"/>
              </w:rPr>
              <w:t>{</w:t>
            </w:r>
            <w:proofErr w:type="gramEnd"/>
            <w:r w:rsidR="00151B4B" w:rsidRPr="00AA7B3A">
              <w:rPr>
                <w:color w:val="auto"/>
              </w:rPr>
              <w:t>datatype}</w:t>
            </w:r>
            <w:r w:rsidR="006E3262" w:rsidRPr="00AA7B3A">
              <w:rPr>
                <w:color w:val="auto"/>
              </w:rPr>
              <w:t>{</w:t>
            </w:r>
            <w:r w:rsidR="006E3262">
              <w:rPr>
                <w:color w:val="auto"/>
              </w:rPr>
              <w:t>/</w:t>
            </w:r>
            <w:r w:rsidR="006E3262" w:rsidRPr="00AA7B3A">
              <w:rPr>
                <w:color w:val="auto"/>
              </w:rPr>
              <w:t>datatype}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E1EC" w14:textId="5643AAD0" w:rsidR="00597AF1" w:rsidRPr="00AA7B3A" w:rsidRDefault="00597AF1" w:rsidP="00F228CC">
            <w:pPr>
              <w:pStyle w:val="TableText"/>
              <w:rPr>
                <w:color w:val="auto"/>
              </w:rPr>
            </w:pPr>
            <w:r w:rsidRPr="00AA7B3A">
              <w:rPr>
                <w:color w:val="auto"/>
              </w:rPr>
              <w:t>{</w:t>
            </w:r>
            <w:proofErr w:type="spellStart"/>
            <w:r w:rsidR="00594E27" w:rsidRPr="00594E27">
              <w:rPr>
                <w:color w:val="auto"/>
              </w:rPr>
              <w:t>typedefinition</w:t>
            </w:r>
            <w:proofErr w:type="spellEnd"/>
            <w:r w:rsidRPr="00AA7B3A">
              <w:rPr>
                <w:color w:val="auto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ED78" w14:textId="77777777" w:rsidR="00411C43" w:rsidRPr="00AA7B3A" w:rsidRDefault="00597AF1" w:rsidP="00411C43">
            <w:pPr>
              <w:pStyle w:val="spacer"/>
              <w:rPr>
                <w:rFonts w:eastAsia="平成明朝"/>
                <w:lang w:eastAsia="fr-FR"/>
              </w:rPr>
            </w:pPr>
            <w:r w:rsidRPr="00AA7B3A">
              <w:t>{</w:t>
            </w:r>
            <w:proofErr w:type="spellStart"/>
            <w:r w:rsidRPr="00AA7B3A">
              <w:t>modelingrule</w:t>
            </w:r>
            <w:proofErr w:type="spellEnd"/>
            <w:r w:rsidRPr="00AA7B3A">
              <w:t>}</w:t>
            </w:r>
            <w:r w:rsidR="00411C43" w:rsidRPr="00AA7B3A">
              <w:rPr>
                <w:rFonts w:eastAsia="平成明朝"/>
                <w:lang w:eastAsia="fr-FR"/>
              </w:rPr>
              <w:t>{/</w:t>
            </w:r>
            <w:proofErr w:type="spellStart"/>
            <w:r w:rsidR="00411C43" w:rsidRPr="00042051">
              <w:rPr>
                <w:rFonts w:eastAsia="平成明朝"/>
                <w:lang w:eastAsia="fr-FR"/>
              </w:rPr>
              <w:t>childrows</w:t>
            </w:r>
            <w:proofErr w:type="spellEnd"/>
            <w:r w:rsidR="00411C43" w:rsidRPr="00AA7B3A">
              <w:rPr>
                <w:rFonts w:eastAsia="平成明朝"/>
                <w:lang w:eastAsia="fr-FR"/>
              </w:rPr>
              <w:t>}</w:t>
            </w:r>
          </w:p>
          <w:p w14:paraId="46DCBD47" w14:textId="77777777" w:rsidR="00597AF1" w:rsidRPr="00AA7B3A" w:rsidRDefault="00597AF1" w:rsidP="00F228CC">
            <w:pPr>
              <w:pStyle w:val="TableText"/>
              <w:tabs>
                <w:tab w:val="clear" w:pos="252"/>
              </w:tabs>
              <w:rPr>
                <w:color w:val="auto"/>
              </w:rPr>
            </w:pPr>
          </w:p>
        </w:tc>
      </w:tr>
    </w:tbl>
    <w:p w14:paraId="13A37425" w14:textId="77777777" w:rsidR="00597AF1" w:rsidRPr="00597AF1" w:rsidRDefault="00597AF1" w:rsidP="00597AF1">
      <w:pPr>
        <w:pStyle w:val="spacer"/>
      </w:pPr>
    </w:p>
    <w:p w14:paraId="60B21A26" w14:textId="69524163" w:rsidR="0052250E" w:rsidRDefault="0052250E" w:rsidP="00597AF1">
      <w:pPr>
        <w:pStyle w:val="spacer"/>
      </w:pPr>
      <w:r w:rsidRPr="00AA7B3A">
        <w:t>{#</w:t>
      </w:r>
      <w:proofErr w:type="spellStart"/>
      <w:r w:rsidR="00042051" w:rsidRPr="00042051">
        <w:t>childrows</w:t>
      </w:r>
      <w:proofErr w:type="spellEnd"/>
      <w:r w:rsidRPr="00AA7B3A">
        <w:t>}</w:t>
      </w:r>
    </w:p>
    <w:p w14:paraId="2BA21D44" w14:textId="63A94138" w:rsidR="0052250E" w:rsidRDefault="0052250E" w:rsidP="0052250E">
      <w:pPr>
        <w:pStyle w:val="PARAGRAPH"/>
      </w:pPr>
      <w:r w:rsidRPr="00AA7B3A">
        <w:t>{</w:t>
      </w:r>
      <w:proofErr w:type="spellStart"/>
      <w:r w:rsidR="00EE2066">
        <w:rPr>
          <w:i/>
        </w:rPr>
        <w:t>browsename</w:t>
      </w:r>
      <w:proofErr w:type="spellEnd"/>
      <w:r w:rsidRPr="00AA7B3A">
        <w:t>}</w:t>
      </w:r>
      <w:r>
        <w:t xml:space="preserve"> is defined </w:t>
      </w:r>
      <w:r w:rsidR="000D13B5">
        <w:t>as</w:t>
      </w:r>
      <w:r w:rsidR="001E3779">
        <w:t xml:space="preserve"> {description}</w:t>
      </w:r>
    </w:p>
    <w:p w14:paraId="05497E0B" w14:textId="055CE889" w:rsidR="0052250E" w:rsidRPr="00AA7B3A" w:rsidRDefault="0052250E" w:rsidP="0052250E">
      <w:pPr>
        <w:pStyle w:val="spacer"/>
        <w:rPr>
          <w:rFonts w:eastAsia="平成明朝"/>
          <w:lang w:eastAsia="fr-FR"/>
        </w:rPr>
      </w:pPr>
      <w:r w:rsidRPr="00AA7B3A">
        <w:rPr>
          <w:rFonts w:eastAsia="平成明朝"/>
          <w:lang w:eastAsia="fr-FR"/>
        </w:rPr>
        <w:t>{/</w:t>
      </w:r>
      <w:proofErr w:type="spellStart"/>
      <w:r w:rsidR="00042051" w:rsidRPr="00042051">
        <w:rPr>
          <w:rFonts w:eastAsia="平成明朝"/>
          <w:lang w:eastAsia="fr-FR"/>
        </w:rPr>
        <w:t>childrows</w:t>
      </w:r>
      <w:proofErr w:type="spellEnd"/>
      <w:r w:rsidRPr="00AA7B3A">
        <w:rPr>
          <w:rFonts w:eastAsia="平成明朝"/>
          <w:lang w:eastAsia="fr-FR"/>
        </w:rPr>
        <w:t>}</w:t>
      </w:r>
    </w:p>
    <w:p w14:paraId="09BFC195" w14:textId="1C722595" w:rsidR="0052250E" w:rsidRDefault="0052250E" w:rsidP="00C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pacing w:val="0"/>
          <w:lang w:val="de-DE" w:eastAsia="de-DE"/>
        </w:rPr>
      </w:pPr>
    </w:p>
    <w:p w14:paraId="62187E4C" w14:textId="77777777" w:rsidR="0052250E" w:rsidRDefault="0052250E" w:rsidP="00C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pacing w:val="0"/>
          <w:lang w:val="de-DE" w:eastAsia="de-DE"/>
        </w:rPr>
      </w:pPr>
    </w:p>
    <w:p w14:paraId="27D13C94" w14:textId="6A1F7240" w:rsidR="00CE3F85" w:rsidRPr="000825BD" w:rsidRDefault="00CE3F85" w:rsidP="00C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pacing w:val="0"/>
          <w:lang w:val="de-DE" w:eastAsia="de-DE"/>
        </w:rPr>
      </w:pPr>
      <w:r w:rsidRPr="000825BD">
        <w:rPr>
          <w:rFonts w:ascii="Courier New" w:hAnsi="Courier New" w:cs="Courier New"/>
          <w:spacing w:val="0"/>
          <w:lang w:val="de-DE" w:eastAsia="de-DE"/>
        </w:rPr>
        <w:t>{</w:t>
      </w:r>
      <w:r>
        <w:rPr>
          <w:rFonts w:ascii="Courier New" w:hAnsi="Courier New" w:cs="Courier New"/>
          <w:spacing w:val="0"/>
          <w:lang w:val="de-DE" w:eastAsia="de-DE"/>
        </w:rPr>
        <w:t>/</w:t>
      </w:r>
      <w:proofErr w:type="spellStart"/>
      <w:r w:rsidR="005D59F9" w:rsidRPr="005D59F9">
        <w:rPr>
          <w:rFonts w:ascii="Courier New" w:hAnsi="Courier New" w:cs="Courier New"/>
          <w:spacing w:val="0"/>
          <w:lang w:val="de-DE" w:eastAsia="de-DE"/>
        </w:rPr>
        <w:t>objectType</w:t>
      </w:r>
      <w:r w:rsidR="005D59F9">
        <w:rPr>
          <w:rFonts w:ascii="Courier New" w:hAnsi="Courier New" w:cs="Courier New"/>
          <w:spacing w:val="0"/>
          <w:lang w:val="de-DE" w:eastAsia="de-DE"/>
        </w:rPr>
        <w:t>s</w:t>
      </w:r>
      <w:proofErr w:type="spellEnd"/>
      <w:r w:rsidRPr="000825BD">
        <w:rPr>
          <w:rFonts w:ascii="Courier New" w:hAnsi="Courier New" w:cs="Courier New"/>
          <w:spacing w:val="0"/>
          <w:lang w:val="de-DE" w:eastAsia="de-DE"/>
        </w:rPr>
        <w:t>}</w:t>
      </w:r>
    </w:p>
    <w:p w14:paraId="2A605DF8" w14:textId="2DC35988" w:rsidR="000E4B7A" w:rsidRPr="001E623E" w:rsidRDefault="000E4B7A" w:rsidP="001F39E8">
      <w:pPr>
        <w:pStyle w:val="berschrift1"/>
      </w:pPr>
      <w:bookmarkStart w:id="5" w:name="_Toc78197972"/>
      <w:r>
        <w:t xml:space="preserve">OPC UA </w:t>
      </w:r>
      <w:proofErr w:type="spellStart"/>
      <w:r>
        <w:t>EventTypes</w:t>
      </w:r>
      <w:bookmarkEnd w:id="5"/>
      <w:proofErr w:type="spellEnd"/>
    </w:p>
    <w:p w14:paraId="4E01AAB1" w14:textId="7B47F74E" w:rsidR="000E4B7A" w:rsidRPr="001E623E" w:rsidRDefault="000E4B7A" w:rsidP="000E4B7A">
      <w:pPr>
        <w:pStyle w:val="berschrift2"/>
      </w:pPr>
      <w:bookmarkStart w:id="6" w:name="_Ref129642935"/>
      <w:bookmarkStart w:id="7" w:name="_Toc199759470"/>
      <w:bookmarkStart w:id="8" w:name="_Toc200441295"/>
      <w:bookmarkStart w:id="9" w:name="_Toc200441662"/>
      <w:bookmarkStart w:id="10" w:name="_Toc200979678"/>
      <w:bookmarkStart w:id="11" w:name="_Toc202695161"/>
      <w:bookmarkStart w:id="12" w:name="_Toc205798694"/>
      <w:bookmarkStart w:id="13" w:name="_Toc265516567"/>
      <w:bookmarkStart w:id="14" w:name="_Toc349746889"/>
      <w:bookmarkStart w:id="15" w:name="_Toc499115835"/>
      <w:bookmarkStart w:id="16" w:name="_Toc29911990"/>
      <w:bookmarkStart w:id="17" w:name="_Toc78197973"/>
      <w:r w:rsidRPr="00BA2A30">
        <w:rPr>
          <w:color w:val="FF0000"/>
        </w:rPr>
        <w:t>&lt;some&gt;</w:t>
      </w:r>
      <w:proofErr w:type="spellStart"/>
      <w:r>
        <w:t>EventT</w:t>
      </w:r>
      <w:r w:rsidRPr="00060EFD">
        <w:t>ype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proofErr w:type="spellEnd"/>
    </w:p>
    <w:p w14:paraId="63796DBE" w14:textId="75FACC78" w:rsidR="00F7088E" w:rsidRPr="00060EFD" w:rsidRDefault="00F7088E" w:rsidP="00F7088E">
      <w:pPr>
        <w:pStyle w:val="PARAGRAPH"/>
      </w:pPr>
      <w:r w:rsidRPr="00060EFD">
        <w:t xml:space="preserve">This </w:t>
      </w:r>
      <w:proofErr w:type="spellStart"/>
      <w:r w:rsidRPr="00060EFD">
        <w:rPr>
          <w:i/>
        </w:rPr>
        <w:t>EventType</w:t>
      </w:r>
      <w:proofErr w:type="spellEnd"/>
      <w:r w:rsidRPr="00060EFD">
        <w:t xml:space="preserve"> is </w:t>
      </w:r>
      <w:proofErr w:type="gramStart"/>
      <w:r w:rsidRPr="00BA2A30">
        <w:rPr>
          <w:color w:val="FF0000"/>
        </w:rPr>
        <w:t>….</w:t>
      </w:r>
      <w:r w:rsidRPr="00060EFD">
        <w:t>.</w:t>
      </w:r>
      <w:proofErr w:type="gramEnd"/>
      <w:r w:rsidRPr="00060EFD">
        <w:t xml:space="preserve"> Its representation in the </w:t>
      </w:r>
      <w:proofErr w:type="spellStart"/>
      <w:r w:rsidRPr="00060EFD">
        <w:rPr>
          <w:i/>
        </w:rPr>
        <w:t>AddressSpace</w:t>
      </w:r>
      <w:proofErr w:type="spellEnd"/>
      <w:r w:rsidRPr="00060EFD">
        <w:t xml:space="preserve"> is formally defined in </w:t>
      </w:r>
      <w:r w:rsidRPr="00060EFD">
        <w:fldChar w:fldCharType="begin"/>
      </w:r>
      <w:r w:rsidRPr="00060EFD">
        <w:instrText xml:space="preserve"> REF _Ref128559610 \h </w:instrText>
      </w:r>
      <w:r w:rsidRPr="00060EFD">
        <w:fldChar w:fldCharType="separate"/>
      </w:r>
      <w:r w:rsidR="004961BD" w:rsidRPr="00060EFD">
        <w:t xml:space="preserve">Table </w:t>
      </w:r>
      <w:r w:rsidR="004961BD">
        <w:rPr>
          <w:noProof/>
        </w:rPr>
        <w:t>15</w:t>
      </w:r>
      <w:r w:rsidRPr="00060EFD">
        <w:fldChar w:fldCharType="end"/>
      </w:r>
      <w:r w:rsidRPr="00060EFD">
        <w:t>.</w:t>
      </w:r>
    </w:p>
    <w:p w14:paraId="44740437" w14:textId="74656878" w:rsidR="00F7088E" w:rsidRPr="00060EFD" w:rsidRDefault="00F7088E" w:rsidP="00F7088E">
      <w:pPr>
        <w:pStyle w:val="TABLE-title"/>
      </w:pPr>
      <w:bookmarkStart w:id="18" w:name="_Ref128559610"/>
      <w:bookmarkStart w:id="19" w:name="_Toc126661494"/>
      <w:bookmarkStart w:id="20" w:name="_Toc199759658"/>
      <w:bookmarkStart w:id="21" w:name="_Toc200441484"/>
      <w:bookmarkStart w:id="22" w:name="_Toc200441851"/>
      <w:bookmarkStart w:id="23" w:name="_Toc200979867"/>
      <w:bookmarkStart w:id="24" w:name="_Toc202695350"/>
      <w:bookmarkStart w:id="25" w:name="_Toc265516759"/>
      <w:bookmarkStart w:id="26" w:name="_Toc332195680"/>
      <w:bookmarkStart w:id="27" w:name="_Toc499116120"/>
      <w:bookmarkStart w:id="28" w:name="_Toc34394294"/>
      <w:bookmarkStart w:id="29" w:name="_Toc73441150"/>
      <w:r w:rsidRPr="00060EFD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4961BD">
        <w:rPr>
          <w:noProof/>
        </w:rPr>
        <w:t>15</w:t>
      </w:r>
      <w:r>
        <w:rPr>
          <w:noProof/>
        </w:rPr>
        <w:fldChar w:fldCharType="end"/>
      </w:r>
      <w:bookmarkEnd w:id="18"/>
      <w:r w:rsidRPr="00060EFD">
        <w:t xml:space="preserve"> – </w:t>
      </w:r>
      <w:r w:rsidRPr="003343E2">
        <w:rPr>
          <w:color w:val="FF0000"/>
        </w:rPr>
        <w:t>&lt;some&gt;</w:t>
      </w:r>
      <w:proofErr w:type="spellStart"/>
      <w:r w:rsidRPr="00060EFD">
        <w:t>EventType</w:t>
      </w:r>
      <w:proofErr w:type="spellEnd"/>
      <w:r w:rsidRPr="00060EFD">
        <w:t xml:space="preserve"> Definition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tbl>
      <w:tblPr>
        <w:tblW w:w="9209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844"/>
        <w:gridCol w:w="290"/>
        <w:gridCol w:w="2597"/>
        <w:gridCol w:w="1134"/>
        <w:gridCol w:w="1701"/>
        <w:gridCol w:w="1276"/>
      </w:tblGrid>
      <w:tr w:rsidR="00F7088E" w:rsidRPr="00060EFD" w14:paraId="2FBE50D1" w14:textId="77777777" w:rsidTr="00D04A8E">
        <w:trPr>
          <w:jc w:val="center"/>
        </w:trPr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D284ED" w14:textId="77777777" w:rsidR="00F7088E" w:rsidRPr="00060EFD" w:rsidRDefault="00F7088E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Attribute</w:t>
            </w:r>
          </w:p>
        </w:tc>
        <w:tc>
          <w:tcPr>
            <w:tcW w:w="6998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44254DB" w14:textId="77777777" w:rsidR="00F7088E" w:rsidRPr="00060EFD" w:rsidRDefault="00F7088E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Value</w:t>
            </w:r>
          </w:p>
        </w:tc>
      </w:tr>
      <w:tr w:rsidR="00F7088E" w:rsidRPr="00060EFD" w14:paraId="6037FCEA" w14:textId="77777777" w:rsidTr="00D04A8E">
        <w:trPr>
          <w:jc w:val="center"/>
        </w:trPr>
        <w:tc>
          <w:tcPr>
            <w:tcW w:w="221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3420" w14:textId="4CF1AAF8" w:rsidR="00F7088E" w:rsidRPr="00060EFD" w:rsidRDefault="00EE2066" w:rsidP="005E69BD">
            <w:pPr>
              <w:pStyle w:val="TableText"/>
            </w:pPr>
            <w:proofErr w:type="spellStart"/>
            <w:r>
              <w:t>Browsename</w:t>
            </w:r>
            <w:proofErr w:type="spellEnd"/>
          </w:p>
        </w:tc>
        <w:tc>
          <w:tcPr>
            <w:tcW w:w="6998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6D11" w14:textId="77777777" w:rsidR="00F7088E" w:rsidRPr="00060EFD" w:rsidRDefault="00F7088E" w:rsidP="005E69BD">
            <w:pPr>
              <w:pStyle w:val="TableText"/>
            </w:pPr>
            <w:r w:rsidRPr="003343E2">
              <w:rPr>
                <w:color w:val="FF0000"/>
              </w:rPr>
              <w:t>&lt;some&gt;</w:t>
            </w:r>
            <w:proofErr w:type="spellStart"/>
            <w:r w:rsidRPr="00060EFD">
              <w:t>EventType</w:t>
            </w:r>
            <w:proofErr w:type="spellEnd"/>
          </w:p>
        </w:tc>
      </w:tr>
      <w:tr w:rsidR="00F7088E" w:rsidRPr="00060EFD" w14:paraId="7A7390FF" w14:textId="77777777" w:rsidTr="00D04A8E">
        <w:trPr>
          <w:jc w:val="center"/>
        </w:trPr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91BF" w14:textId="77777777" w:rsidR="00F7088E" w:rsidRPr="00060EFD" w:rsidRDefault="00F7088E" w:rsidP="005E69BD">
            <w:pPr>
              <w:pStyle w:val="TableText"/>
            </w:pPr>
            <w:proofErr w:type="spellStart"/>
            <w:r w:rsidRPr="00060EFD">
              <w:t>IsAbstract</w:t>
            </w:r>
            <w:proofErr w:type="spellEnd"/>
          </w:p>
        </w:tc>
        <w:tc>
          <w:tcPr>
            <w:tcW w:w="69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2614" w14:textId="77777777" w:rsidR="00F7088E" w:rsidRPr="00060EFD" w:rsidRDefault="00F7088E" w:rsidP="005E69BD">
            <w:pPr>
              <w:pStyle w:val="TableText"/>
            </w:pPr>
            <w:r w:rsidRPr="00BA2A30">
              <w:rPr>
                <w:color w:val="FF0000"/>
              </w:rPr>
              <w:t>True</w:t>
            </w:r>
          </w:p>
        </w:tc>
      </w:tr>
      <w:tr w:rsidR="00F7088E" w:rsidRPr="00060EFD" w14:paraId="4D5875CE" w14:textId="77777777" w:rsidTr="00D04A8E">
        <w:trPr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8EA2" w14:textId="77777777" w:rsidR="00F7088E" w:rsidRPr="00060EFD" w:rsidRDefault="00F7088E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References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B5F0" w14:textId="77777777" w:rsidR="00F7088E" w:rsidRPr="00060EFD" w:rsidRDefault="00F7088E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NodeClass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B744" w14:textId="15081CBD" w:rsidR="00F7088E" w:rsidRPr="00060EFD" w:rsidRDefault="00EE2066" w:rsidP="005E69BD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Browsename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87F1" w14:textId="77777777" w:rsidR="00F7088E" w:rsidRPr="00060EFD" w:rsidRDefault="00F7088E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DataType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F308" w14:textId="77777777" w:rsidR="00F7088E" w:rsidRPr="00060EFD" w:rsidRDefault="00F7088E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TypeDefinition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4284" w14:textId="77777777" w:rsidR="00F7088E" w:rsidRPr="00060EFD" w:rsidRDefault="00F7088E" w:rsidP="005E69BD">
            <w:pPr>
              <w:pStyle w:val="TableText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F7088E" w:rsidRPr="00060EFD" w14:paraId="496D07B2" w14:textId="77777777" w:rsidTr="00D04A8E">
        <w:trPr>
          <w:trHeight w:val="208"/>
          <w:jc w:val="center"/>
        </w:trPr>
        <w:tc>
          <w:tcPr>
            <w:tcW w:w="9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2DFC" w14:textId="77777777" w:rsidR="00F7088E" w:rsidRPr="00060EFD" w:rsidRDefault="00F7088E" w:rsidP="005E69BD">
            <w:pPr>
              <w:pStyle w:val="TableText"/>
            </w:pPr>
            <w:r w:rsidRPr="00060EFD">
              <w:t xml:space="preserve">Subtype of the </w:t>
            </w:r>
            <w:proofErr w:type="spellStart"/>
            <w:r w:rsidRPr="00060EFD">
              <w:rPr>
                <w:i/>
              </w:rPr>
              <w:t>BaseEventType</w:t>
            </w:r>
            <w:proofErr w:type="spellEnd"/>
            <w:r w:rsidRPr="00060EFD">
              <w:t xml:space="preserve"> defined i</w:t>
            </w:r>
            <w:r>
              <w:t>n …</w:t>
            </w:r>
            <w:r w:rsidRPr="00060EFD">
              <w:t xml:space="preserve">, which means it inherits the </w:t>
            </w:r>
            <w:proofErr w:type="spellStart"/>
            <w:r w:rsidRPr="00060EFD">
              <w:t>InstanceDeclarations</w:t>
            </w:r>
            <w:proofErr w:type="spellEnd"/>
            <w:r w:rsidRPr="00060EFD">
              <w:t xml:space="preserve"> of that Node.</w:t>
            </w:r>
          </w:p>
        </w:tc>
      </w:tr>
      <w:tr w:rsidR="00F7088E" w:rsidRPr="00060EFD" w14:paraId="4ABD220B" w14:textId="77777777" w:rsidTr="00D04A8E">
        <w:trPr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07C2" w14:textId="77777777" w:rsidR="00F7088E" w:rsidRPr="00BA2A30" w:rsidRDefault="00F7088E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HasSubtype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A459" w14:textId="77777777" w:rsidR="00F7088E" w:rsidRPr="00BA2A30" w:rsidRDefault="00F7088E" w:rsidP="005E69BD">
            <w:pPr>
              <w:pStyle w:val="TableText"/>
              <w:rPr>
                <w:color w:val="FF0000"/>
              </w:rPr>
            </w:pPr>
            <w:proofErr w:type="spellStart"/>
            <w:r w:rsidRPr="00BA2A30">
              <w:rPr>
                <w:color w:val="FF0000"/>
              </w:rPr>
              <w:t>ObjectType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C260" w14:textId="77777777" w:rsidR="00F7088E" w:rsidRPr="00BA2A30" w:rsidRDefault="00F7088E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>&lt;</w:t>
            </w:r>
            <w:proofErr w:type="spellStart"/>
            <w:r w:rsidRPr="00BA2A30">
              <w:rPr>
                <w:color w:val="FF0000"/>
              </w:rPr>
              <w:t>someother</w:t>
            </w:r>
            <w:proofErr w:type="spellEnd"/>
            <w:r w:rsidRPr="00BA2A30">
              <w:rPr>
                <w:color w:val="FF0000"/>
              </w:rPr>
              <w:t>&gt;</w:t>
            </w:r>
            <w:proofErr w:type="spellStart"/>
            <w:r w:rsidRPr="00BA2A30">
              <w:rPr>
                <w:color w:val="FF0000"/>
              </w:rPr>
              <w:t>EventType</w:t>
            </w:r>
            <w:proofErr w:type="spellEnd"/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A0C3" w14:textId="77777777" w:rsidR="00F7088E" w:rsidRPr="00BA2A30" w:rsidRDefault="00F7088E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 xml:space="preserve">Defined in </w:t>
            </w:r>
          </w:p>
        </w:tc>
      </w:tr>
      <w:tr w:rsidR="00F7088E" w:rsidRPr="00060EFD" w14:paraId="7B811E36" w14:textId="77777777" w:rsidTr="00D04A8E">
        <w:trPr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EB98" w14:textId="77777777" w:rsidR="00F7088E" w:rsidRPr="00BA2A30" w:rsidRDefault="00F7088E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HasProperty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F9C3" w14:textId="77777777" w:rsidR="00F7088E" w:rsidRPr="00BA2A30" w:rsidRDefault="00F7088E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Variable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9BFC" w14:textId="77777777" w:rsidR="00F7088E" w:rsidRPr="00BA2A30" w:rsidRDefault="00F7088E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>&lt;</w:t>
            </w:r>
            <w:r>
              <w:rPr>
                <w:color w:val="FF0000"/>
              </w:rPr>
              <w:t>some&gt;</w:t>
            </w:r>
            <w:proofErr w:type="spellStart"/>
            <w:r>
              <w:rPr>
                <w:color w:val="FF0000"/>
              </w:rPr>
              <w:t>E</w:t>
            </w:r>
            <w:r w:rsidRPr="00BA2A30">
              <w:rPr>
                <w:color w:val="FF0000"/>
              </w:rPr>
              <w:t>ventfield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ECD7" w14:textId="77777777" w:rsidR="00F7088E" w:rsidRPr="00BA2A30" w:rsidRDefault="00F7088E" w:rsidP="005E69BD">
            <w:pPr>
              <w:pStyle w:val="TableTextWithTabs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A2DC" w14:textId="77777777" w:rsidR="00F7088E" w:rsidRPr="00BA2A30" w:rsidRDefault="00F7088E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PropertyType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B8F2" w14:textId="77777777" w:rsidR="00F7088E" w:rsidRPr="00BA2A30" w:rsidRDefault="00F7088E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Mandatory</w:t>
            </w:r>
            <w:proofErr w:type="gramEnd"/>
          </w:p>
        </w:tc>
      </w:tr>
    </w:tbl>
    <w:p w14:paraId="2370F907" w14:textId="77777777" w:rsidR="00F7088E" w:rsidRPr="00060EFD" w:rsidRDefault="00F7088E" w:rsidP="00F7088E">
      <w:pPr>
        <w:pStyle w:val="spacer"/>
        <w:rPr>
          <w:rFonts w:eastAsia="平成明朝"/>
          <w:lang w:eastAsia="fr-FR"/>
        </w:rPr>
      </w:pPr>
    </w:p>
    <w:p w14:paraId="400E3B50" w14:textId="77777777" w:rsidR="00F7088E" w:rsidRDefault="00F7088E" w:rsidP="00F7088E">
      <w:pPr>
        <w:pStyle w:val="PARAGRAPH"/>
      </w:pPr>
      <w:r w:rsidRPr="00060EFD">
        <w:t xml:space="preserve">This </w:t>
      </w:r>
      <w:proofErr w:type="spellStart"/>
      <w:r w:rsidRPr="00060EFD">
        <w:rPr>
          <w:i/>
        </w:rPr>
        <w:t>EventType</w:t>
      </w:r>
      <w:proofErr w:type="spellEnd"/>
      <w:r w:rsidRPr="00060EFD">
        <w:t xml:space="preserve"> inherits all </w:t>
      </w:r>
      <w:r w:rsidRPr="00060EFD">
        <w:rPr>
          <w:i/>
        </w:rPr>
        <w:t>Properties</w:t>
      </w:r>
      <w:r w:rsidRPr="00060EFD">
        <w:t xml:space="preserve"> of the </w:t>
      </w:r>
      <w:proofErr w:type="spellStart"/>
      <w:r w:rsidRPr="00060EFD">
        <w:rPr>
          <w:i/>
        </w:rPr>
        <w:t>BaseEventType</w:t>
      </w:r>
      <w:proofErr w:type="spellEnd"/>
      <w:r w:rsidRPr="00060EFD">
        <w:t xml:space="preserve">. </w:t>
      </w:r>
      <w:r>
        <w:t>…</w:t>
      </w:r>
      <w:r w:rsidRPr="00060EFD">
        <w:t>.</w:t>
      </w:r>
    </w:p>
    <w:p w14:paraId="7D06479F" w14:textId="77777777" w:rsidR="00F7088E" w:rsidRPr="00BA2A30" w:rsidRDefault="00F7088E" w:rsidP="00F7088E">
      <w:pPr>
        <w:pStyle w:val="PARAGRAPH"/>
        <w:rPr>
          <w:lang w:eastAsia="ja-JP"/>
        </w:rPr>
      </w:pPr>
    </w:p>
    <w:p w14:paraId="30FE1999" w14:textId="757CFF22" w:rsidR="000E4B7A" w:rsidRPr="001E623E" w:rsidRDefault="000E4B7A" w:rsidP="000E4B7A">
      <w:pPr>
        <w:pStyle w:val="berschrift1"/>
      </w:pPr>
      <w:bookmarkStart w:id="30" w:name="_Toc78197974"/>
      <w:r>
        <w:t xml:space="preserve">OPC UA </w:t>
      </w:r>
      <w:proofErr w:type="spellStart"/>
      <w:r>
        <w:t>VariableTypes</w:t>
      </w:r>
      <w:bookmarkEnd w:id="30"/>
      <w:proofErr w:type="spellEnd"/>
    </w:p>
    <w:p w14:paraId="1F28DF7F" w14:textId="0FACFC43" w:rsidR="000E4B7A" w:rsidRPr="001E623E" w:rsidRDefault="000E4B7A" w:rsidP="000E4B7A">
      <w:pPr>
        <w:pStyle w:val="berschrift2"/>
      </w:pPr>
      <w:bookmarkStart w:id="31" w:name="_Ref133821199"/>
      <w:bookmarkStart w:id="32" w:name="_Toc199759508"/>
      <w:bookmarkStart w:id="33" w:name="_Toc200441334"/>
      <w:bookmarkStart w:id="34" w:name="_Toc200441701"/>
      <w:bookmarkStart w:id="35" w:name="_Toc200979717"/>
      <w:bookmarkStart w:id="36" w:name="_Toc202695200"/>
      <w:bookmarkStart w:id="37" w:name="_Toc205798733"/>
      <w:bookmarkStart w:id="38" w:name="_Toc265516607"/>
      <w:bookmarkStart w:id="39" w:name="_Toc349746931"/>
      <w:bookmarkStart w:id="40" w:name="_Toc499115876"/>
      <w:bookmarkStart w:id="41" w:name="_Toc29911992"/>
      <w:bookmarkStart w:id="42" w:name="_Toc78197975"/>
      <w:r w:rsidRPr="00BA2A30">
        <w:rPr>
          <w:color w:val="FF0000"/>
        </w:rPr>
        <w:t>&lt;some&gt;</w:t>
      </w:r>
      <w:proofErr w:type="spellStart"/>
      <w:r w:rsidRPr="00060EFD">
        <w:t>VariableType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proofErr w:type="spellEnd"/>
    </w:p>
    <w:p w14:paraId="57C1D01E" w14:textId="77777777" w:rsidR="005E69BD" w:rsidRPr="00060EFD" w:rsidRDefault="005E69BD" w:rsidP="005E69BD">
      <w:pPr>
        <w:pStyle w:val="PARAGRAPH"/>
      </w:pPr>
      <w:r w:rsidRPr="00060EFD">
        <w:t xml:space="preserve">The </w:t>
      </w:r>
      <w:r w:rsidRPr="003343E2">
        <w:rPr>
          <w:color w:val="FF0000"/>
        </w:rPr>
        <w:t>&lt;some&gt;</w:t>
      </w:r>
      <w:proofErr w:type="spellStart"/>
      <w:r w:rsidRPr="00060EFD">
        <w:rPr>
          <w:i/>
        </w:rPr>
        <w:t>VariableType</w:t>
      </w:r>
      <w:proofErr w:type="spellEnd"/>
      <w:r w:rsidRPr="00060EFD">
        <w:t xml:space="preserve"> is a subtype of the </w:t>
      </w:r>
      <w:proofErr w:type="spellStart"/>
      <w:r w:rsidRPr="00060EFD">
        <w:rPr>
          <w:i/>
        </w:rPr>
        <w:t>BaseVariableType</w:t>
      </w:r>
      <w:proofErr w:type="spellEnd"/>
      <w:r w:rsidRPr="00060EFD">
        <w:t xml:space="preserve">. It is used </w:t>
      </w:r>
      <w:r>
        <w:t>…</w:t>
      </w:r>
      <w:r w:rsidRPr="00060EFD">
        <w:t>.</w:t>
      </w:r>
    </w:p>
    <w:p w14:paraId="4159FE18" w14:textId="73D3FF05" w:rsidR="005E69BD" w:rsidRPr="00060EFD" w:rsidRDefault="005E69BD" w:rsidP="005E69BD">
      <w:pPr>
        <w:pStyle w:val="PARAGRAPH"/>
      </w:pPr>
      <w:r w:rsidRPr="00060EFD">
        <w:t>It is formally defined in</w:t>
      </w:r>
      <w:r>
        <w:t xml:space="preserve"> </w:t>
      </w:r>
      <w:r>
        <w:fldChar w:fldCharType="begin"/>
      </w:r>
      <w:r>
        <w:instrText xml:space="preserve"> REF _Ref134949602 \h </w:instrText>
      </w:r>
      <w:r>
        <w:fldChar w:fldCharType="separate"/>
      </w:r>
      <w:r w:rsidR="00E25CD0" w:rsidRPr="00060EFD">
        <w:t xml:space="preserve">Table </w:t>
      </w:r>
      <w:r w:rsidR="00E25CD0">
        <w:rPr>
          <w:noProof/>
        </w:rPr>
        <w:t>23</w:t>
      </w:r>
      <w:r>
        <w:fldChar w:fldCharType="end"/>
      </w:r>
      <w:r w:rsidRPr="00060EFD">
        <w:t>.</w:t>
      </w:r>
    </w:p>
    <w:p w14:paraId="3475A77A" w14:textId="7C35B25D" w:rsidR="005E69BD" w:rsidRPr="00060EFD" w:rsidRDefault="005E69BD" w:rsidP="005E69BD">
      <w:pPr>
        <w:pStyle w:val="TABLE-title"/>
      </w:pPr>
      <w:bookmarkStart w:id="43" w:name="_Ref134949602"/>
      <w:bookmarkStart w:id="44" w:name="_Toc199759698"/>
      <w:bookmarkStart w:id="45" w:name="_Toc200441525"/>
      <w:bookmarkStart w:id="46" w:name="_Toc200441892"/>
      <w:bookmarkStart w:id="47" w:name="_Toc200979908"/>
      <w:bookmarkStart w:id="48" w:name="_Toc202695391"/>
      <w:bookmarkStart w:id="49" w:name="_Toc265516801"/>
      <w:bookmarkStart w:id="50" w:name="_Toc332195724"/>
      <w:bookmarkStart w:id="51" w:name="_Toc499116161"/>
      <w:bookmarkStart w:id="52" w:name="_Toc34394295"/>
      <w:bookmarkStart w:id="53" w:name="_Toc73441151"/>
      <w:r w:rsidRPr="00060EFD"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23</w:t>
      </w:r>
      <w:r>
        <w:rPr>
          <w:noProof/>
        </w:rPr>
        <w:fldChar w:fldCharType="end"/>
      </w:r>
      <w:bookmarkEnd w:id="43"/>
      <w:r w:rsidRPr="00060EFD">
        <w:t xml:space="preserve"> – </w:t>
      </w:r>
      <w:r w:rsidRPr="003343E2">
        <w:rPr>
          <w:color w:val="FF0000"/>
        </w:rPr>
        <w:t>&lt;some&gt;</w:t>
      </w:r>
      <w:r w:rsidRPr="00060EFD">
        <w:t>Type Definition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tbl>
      <w:tblPr>
        <w:tblW w:w="9093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514"/>
        <w:gridCol w:w="620"/>
        <w:gridCol w:w="1868"/>
        <w:gridCol w:w="1134"/>
        <w:gridCol w:w="2126"/>
        <w:gridCol w:w="1276"/>
      </w:tblGrid>
      <w:tr w:rsidR="005E69BD" w:rsidRPr="00060EFD" w14:paraId="368F202A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0A6B51C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Attribute</w:t>
            </w:r>
          </w:p>
        </w:tc>
        <w:tc>
          <w:tcPr>
            <w:tcW w:w="7024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67EB915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Value</w:t>
            </w:r>
          </w:p>
        </w:tc>
      </w:tr>
      <w:tr w:rsidR="005E69BD" w:rsidRPr="00060EFD" w14:paraId="29161AFF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B451" w14:textId="7465B4B2" w:rsidR="005E69BD" w:rsidRPr="00060EFD" w:rsidRDefault="00EE2066" w:rsidP="005E69BD">
            <w:pPr>
              <w:pStyle w:val="TableText"/>
            </w:pPr>
            <w:proofErr w:type="spellStart"/>
            <w:r>
              <w:t>Browsename</w:t>
            </w:r>
            <w:proofErr w:type="spellEnd"/>
          </w:p>
        </w:tc>
        <w:tc>
          <w:tcPr>
            <w:tcW w:w="7024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3EBA" w14:textId="77777777" w:rsidR="005E69BD" w:rsidRPr="00060EFD" w:rsidRDefault="005E69BD" w:rsidP="005E69BD">
            <w:pPr>
              <w:pStyle w:val="TableText"/>
            </w:pPr>
            <w:r w:rsidRPr="003343E2">
              <w:rPr>
                <w:color w:val="FF0000"/>
              </w:rPr>
              <w:t>&lt;some&gt;</w:t>
            </w:r>
            <w:r w:rsidRPr="00060EFD">
              <w:t>Type</w:t>
            </w:r>
          </w:p>
        </w:tc>
      </w:tr>
      <w:tr w:rsidR="005E69BD" w:rsidRPr="00060EFD" w14:paraId="71D13E1B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6FAB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IsAbstract</w:t>
            </w:r>
            <w:proofErr w:type="spellEnd"/>
          </w:p>
        </w:tc>
        <w:tc>
          <w:tcPr>
            <w:tcW w:w="70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D475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False</w:t>
            </w:r>
          </w:p>
        </w:tc>
      </w:tr>
      <w:tr w:rsidR="005E69BD" w:rsidRPr="00060EFD" w14:paraId="36AF9E4F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7518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ValueRank</w:t>
            </w:r>
            <w:proofErr w:type="spellEnd"/>
          </w:p>
        </w:tc>
        <w:tc>
          <w:tcPr>
            <w:tcW w:w="70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C0C3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rFonts w:cs="Arial"/>
                <w:color w:val="FF0000"/>
              </w:rPr>
              <w:t>−</w:t>
            </w:r>
            <w:r w:rsidRPr="00BA2A30">
              <w:rPr>
                <w:color w:val="FF0000"/>
              </w:rPr>
              <w:t>1 (</w:t>
            </w:r>
            <w:r w:rsidRPr="00BA2A30">
              <w:rPr>
                <w:rFonts w:cs="Arial"/>
                <w:color w:val="FF0000"/>
              </w:rPr>
              <w:t>−</w:t>
            </w:r>
            <w:r w:rsidRPr="00BA2A30">
              <w:rPr>
                <w:color w:val="FF0000"/>
              </w:rPr>
              <w:t>1 = Scalar)</w:t>
            </w:r>
          </w:p>
        </w:tc>
      </w:tr>
      <w:tr w:rsidR="005E69BD" w:rsidRPr="00060EFD" w14:paraId="4EB047B3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004A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DataType</w:t>
            </w:r>
            <w:proofErr w:type="spellEnd"/>
          </w:p>
        </w:tc>
        <w:tc>
          <w:tcPr>
            <w:tcW w:w="70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438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String</w:t>
            </w:r>
          </w:p>
        </w:tc>
      </w:tr>
      <w:tr w:rsidR="005E69BD" w:rsidRPr="00060EFD" w14:paraId="2070ECCF" w14:textId="77777777" w:rsidTr="00D04A8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BBB7013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References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C75EC5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NodeClass</w:t>
            </w:r>
            <w:proofErr w:type="spellEnd"/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B8B8B8D" w14:textId="1DA51706" w:rsidR="005E69BD" w:rsidRPr="00060EFD" w:rsidRDefault="00EE2066" w:rsidP="005E69BD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Browsename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3756DD8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DataType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B03FE90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TypeDefinition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349C755" w14:textId="77777777" w:rsidR="005E69BD" w:rsidRPr="00060EFD" w:rsidRDefault="005E69BD" w:rsidP="005E69BD">
            <w:pPr>
              <w:pStyle w:val="TableText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E69BD" w:rsidRPr="00060EFD" w14:paraId="6617D629" w14:textId="77777777" w:rsidTr="00D04A8E">
        <w:trPr>
          <w:jc w:val="center"/>
        </w:trPr>
        <w:tc>
          <w:tcPr>
            <w:tcW w:w="9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8E61" w14:textId="77777777" w:rsidR="005E69BD" w:rsidRPr="00060EFD" w:rsidRDefault="005E69BD" w:rsidP="005E69BD">
            <w:pPr>
              <w:pStyle w:val="TableText"/>
            </w:pPr>
            <w:r w:rsidRPr="00060EFD">
              <w:t xml:space="preserve">Subtype of the </w:t>
            </w:r>
            <w:proofErr w:type="spellStart"/>
            <w:r w:rsidRPr="00BA2A30">
              <w:rPr>
                <w:color w:val="FF0000"/>
              </w:rPr>
              <w:t>BaseDataVariableType</w:t>
            </w:r>
            <w:proofErr w:type="spellEnd"/>
            <w:r w:rsidRPr="00BA2A30">
              <w:rPr>
                <w:color w:val="FF0000"/>
              </w:rPr>
              <w:t xml:space="preserve"> </w:t>
            </w:r>
            <w:r w:rsidRPr="00060EFD">
              <w:t xml:space="preserve">defined in </w:t>
            </w:r>
            <w:r w:rsidRPr="00BA2A30">
              <w:rPr>
                <w:color w:val="FF0000"/>
              </w:rPr>
              <w:t>…</w:t>
            </w:r>
          </w:p>
        </w:tc>
      </w:tr>
      <w:tr w:rsidR="005E69BD" w:rsidRPr="00060EFD" w14:paraId="3B3C01E2" w14:textId="77777777" w:rsidTr="00D04A8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C234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HasComponent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2087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Variable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BA80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>&lt;var1&gt;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A14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UtcTime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721F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BaseDataVariableType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D338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Mandatory</w:t>
            </w:r>
            <w:proofErr w:type="gramEnd"/>
          </w:p>
        </w:tc>
      </w:tr>
      <w:tr w:rsidR="005E69BD" w:rsidRPr="00060EFD" w14:paraId="1FD38104" w14:textId="77777777" w:rsidTr="00D04A8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C38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HasComponent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9DE6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Variable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6B2D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 xml:space="preserve">&lt;var2&gt;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8979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UtcTime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9E8E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BaseDataVariableType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7EE2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Mandatory</w:t>
            </w:r>
            <w:proofErr w:type="gramEnd"/>
          </w:p>
        </w:tc>
      </w:tr>
    </w:tbl>
    <w:p w14:paraId="100932EC" w14:textId="77777777" w:rsidR="005E69BD" w:rsidRDefault="005E69BD" w:rsidP="005E69BD">
      <w:pPr>
        <w:pStyle w:val="spacer"/>
        <w:rPr>
          <w:lang w:eastAsia="fr-FR"/>
        </w:rPr>
      </w:pPr>
    </w:p>
    <w:p w14:paraId="7E12C79A" w14:textId="31236F01" w:rsidR="000E4B7A" w:rsidRPr="001E623E" w:rsidRDefault="000E4B7A" w:rsidP="000E4B7A">
      <w:pPr>
        <w:pStyle w:val="berschrift1"/>
      </w:pPr>
      <w:bookmarkStart w:id="54" w:name="_Toc78197976"/>
      <w:r>
        <w:t xml:space="preserve">OPC UA </w:t>
      </w:r>
      <w:proofErr w:type="spellStart"/>
      <w:r>
        <w:t>DataTypes</w:t>
      </w:r>
      <w:bookmarkEnd w:id="54"/>
      <w:proofErr w:type="spellEnd"/>
    </w:p>
    <w:p w14:paraId="31804F30" w14:textId="1FBAA99E" w:rsidR="000E4B7A" w:rsidRPr="001E623E" w:rsidRDefault="00F7088E" w:rsidP="000E4B7A">
      <w:pPr>
        <w:pStyle w:val="berschrift2"/>
      </w:pPr>
      <w:bookmarkStart w:id="55" w:name="_Toc29911994"/>
      <w:bookmarkStart w:id="56" w:name="_Toc78197977"/>
      <w:r w:rsidRPr="00BA2A30">
        <w:rPr>
          <w:color w:val="FF0000"/>
        </w:rPr>
        <w:t>&lt;</w:t>
      </w:r>
      <w:proofErr w:type="spellStart"/>
      <w:r w:rsidRPr="00BA2A30">
        <w:rPr>
          <w:color w:val="FF0000"/>
        </w:rPr>
        <w:t>some</w:t>
      </w:r>
      <w:r>
        <w:rPr>
          <w:color w:val="FF0000"/>
        </w:rPr>
        <w:t>Structure</w:t>
      </w:r>
      <w:proofErr w:type="spellEnd"/>
      <w:r w:rsidRPr="00BA2A30">
        <w:rPr>
          <w:color w:val="FF0000"/>
        </w:rPr>
        <w:t>&gt;</w:t>
      </w:r>
      <w:bookmarkEnd w:id="55"/>
      <w:bookmarkEnd w:id="56"/>
    </w:p>
    <w:p w14:paraId="055E2BD0" w14:textId="1B9D57FD" w:rsidR="005E69BD" w:rsidRPr="00B45180" w:rsidRDefault="005E69BD" w:rsidP="005E69BD">
      <w:pPr>
        <w:pStyle w:val="PARAGRAPH"/>
      </w:pPr>
      <w:r>
        <w:t>This structure contains …. The structure</w:t>
      </w:r>
      <w:r w:rsidRPr="00B45180">
        <w:t xml:space="preserve"> </w:t>
      </w:r>
      <w:r>
        <w:t>is</w:t>
      </w:r>
      <w:r w:rsidRPr="00B45180">
        <w:t xml:space="preserve"> defined in </w:t>
      </w:r>
      <w:r w:rsidRPr="00B45180">
        <w:fldChar w:fldCharType="begin"/>
      </w:r>
      <w:r w:rsidRPr="00B45180">
        <w:instrText xml:space="preserve"> REF _Ref109726409 \h </w:instrText>
      </w:r>
      <w:r w:rsidRPr="00B45180">
        <w:fldChar w:fldCharType="separate"/>
      </w:r>
      <w:r w:rsidR="00E25CD0" w:rsidRPr="00B45180">
        <w:t xml:space="preserve">Table </w:t>
      </w:r>
      <w:r w:rsidR="00E25CD0">
        <w:rPr>
          <w:noProof/>
        </w:rPr>
        <w:t>24</w:t>
      </w:r>
      <w:r w:rsidRPr="00B45180">
        <w:fldChar w:fldCharType="end"/>
      </w:r>
      <w:r>
        <w:t>.</w:t>
      </w:r>
    </w:p>
    <w:p w14:paraId="08C38B87" w14:textId="1DEF4F70" w:rsidR="005E69BD" w:rsidRPr="00B45180" w:rsidRDefault="005E69BD" w:rsidP="005E69BD">
      <w:pPr>
        <w:pStyle w:val="TABLE-title"/>
      </w:pPr>
      <w:bookmarkStart w:id="57" w:name="_Ref109726409"/>
      <w:bookmarkStart w:id="58" w:name="_Toc115836053"/>
      <w:bookmarkStart w:id="59" w:name="_Toc129511724"/>
      <w:bookmarkStart w:id="60" w:name="_Toc182398413"/>
      <w:bookmarkStart w:id="61" w:name="_Toc199759754"/>
      <w:bookmarkStart w:id="62" w:name="_Toc200441581"/>
      <w:bookmarkStart w:id="63" w:name="_Toc200441948"/>
      <w:bookmarkStart w:id="64" w:name="_Toc200979964"/>
      <w:bookmarkStart w:id="65" w:name="_Toc202695447"/>
      <w:bookmarkStart w:id="66" w:name="_Toc265516858"/>
      <w:bookmarkStart w:id="67" w:name="_Toc332195787"/>
      <w:bookmarkStart w:id="68" w:name="_Toc396819126"/>
      <w:bookmarkStart w:id="69" w:name="_Toc499544058"/>
      <w:bookmarkStart w:id="70" w:name="_Toc34394296"/>
      <w:bookmarkStart w:id="71" w:name="_Toc73441152"/>
      <w:r w:rsidRPr="00B45180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24</w:t>
      </w:r>
      <w:r>
        <w:rPr>
          <w:noProof/>
        </w:rPr>
        <w:fldChar w:fldCharType="end"/>
      </w:r>
      <w:bookmarkEnd w:id="57"/>
      <w:r w:rsidRPr="00B45180">
        <w:t xml:space="preserve"> – </w:t>
      </w:r>
      <w:bookmarkEnd w:id="58"/>
      <w:r w:rsidRPr="003343E2">
        <w:rPr>
          <w:color w:val="FF0000"/>
        </w:rPr>
        <w:t>&lt;</w:t>
      </w:r>
      <w:proofErr w:type="spellStart"/>
      <w:r w:rsidRPr="00BA2A30">
        <w:rPr>
          <w:color w:val="FF0000"/>
        </w:rPr>
        <w:t>some</w:t>
      </w:r>
      <w:r>
        <w:rPr>
          <w:color w:val="FF0000"/>
        </w:rPr>
        <w:t>Structure</w:t>
      </w:r>
      <w:proofErr w:type="spellEnd"/>
      <w:r w:rsidRPr="003343E2">
        <w:rPr>
          <w:color w:val="FF0000"/>
        </w:rPr>
        <w:t>&gt;</w:t>
      </w:r>
      <w:r w:rsidRPr="00B45180">
        <w:t xml:space="preserve"> Structure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tbl>
      <w:tblPr>
        <w:tblW w:w="91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170"/>
        <w:gridCol w:w="5614"/>
      </w:tblGrid>
      <w:tr w:rsidR="005E69BD" w:rsidRPr="003C4C4E" w14:paraId="4EFBA948" w14:textId="77777777" w:rsidTr="005E69BD">
        <w:trPr>
          <w:jc w:val="center"/>
        </w:trPr>
        <w:tc>
          <w:tcPr>
            <w:tcW w:w="2340" w:type="dxa"/>
            <w:tcBorders>
              <w:bottom w:val="double" w:sz="4" w:space="0" w:color="auto"/>
            </w:tcBorders>
          </w:tcPr>
          <w:p w14:paraId="50CC8006" w14:textId="77777777" w:rsidR="005E69BD" w:rsidRPr="00B45180" w:rsidRDefault="005E69BD" w:rsidP="005E69BD">
            <w:pPr>
              <w:pStyle w:val="TableHead"/>
              <w:rPr>
                <w:lang w:val="en-GB"/>
              </w:rPr>
            </w:pPr>
            <w:r w:rsidRPr="00B45180">
              <w:rPr>
                <w:lang w:val="en-GB"/>
              </w:rPr>
              <w:t>Name</w:t>
            </w: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14:paraId="5058590B" w14:textId="77777777" w:rsidR="005E69BD" w:rsidRPr="00B45180" w:rsidRDefault="005E69BD" w:rsidP="005E69BD">
            <w:pPr>
              <w:pStyle w:val="TableHead"/>
              <w:rPr>
                <w:lang w:val="en-GB"/>
              </w:rPr>
            </w:pPr>
            <w:r w:rsidRPr="00B45180">
              <w:rPr>
                <w:lang w:val="en-GB"/>
              </w:rPr>
              <w:t>Type</w:t>
            </w:r>
          </w:p>
        </w:tc>
        <w:tc>
          <w:tcPr>
            <w:tcW w:w="5614" w:type="dxa"/>
            <w:tcBorders>
              <w:bottom w:val="double" w:sz="4" w:space="0" w:color="auto"/>
            </w:tcBorders>
          </w:tcPr>
          <w:p w14:paraId="685CE64B" w14:textId="77777777" w:rsidR="005E69BD" w:rsidRPr="00B45180" w:rsidRDefault="005E69BD" w:rsidP="005E69BD">
            <w:pPr>
              <w:pStyle w:val="TableHead"/>
              <w:rPr>
                <w:lang w:val="en-GB"/>
              </w:rPr>
            </w:pPr>
            <w:r w:rsidRPr="00B45180">
              <w:rPr>
                <w:lang w:val="en-GB"/>
              </w:rPr>
              <w:t>Description</w:t>
            </w:r>
          </w:p>
        </w:tc>
      </w:tr>
      <w:tr w:rsidR="005E69BD" w:rsidRPr="003C4C4E" w14:paraId="0C210C53" w14:textId="77777777" w:rsidTr="005E69B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076C" w14:textId="77777777" w:rsidR="005E69BD" w:rsidRPr="00B45180" w:rsidRDefault="005E69BD" w:rsidP="005E69BD">
            <w:pPr>
              <w:pStyle w:val="TableTextWithTabs"/>
            </w:pPr>
            <w:r w:rsidRPr="003343E2">
              <w:rPr>
                <w:color w:val="FF0000"/>
              </w:rPr>
              <w:t>&lt;</w:t>
            </w:r>
            <w:proofErr w:type="spellStart"/>
            <w:r w:rsidRPr="00BA2A30">
              <w:rPr>
                <w:color w:val="FF0000"/>
              </w:rPr>
              <w:t>some</w:t>
            </w:r>
            <w:r>
              <w:rPr>
                <w:color w:val="FF0000"/>
              </w:rPr>
              <w:t>Structure</w:t>
            </w:r>
            <w:proofErr w:type="spellEnd"/>
            <w:r w:rsidRPr="003343E2">
              <w:rPr>
                <w:color w:val="FF0000"/>
              </w:rPr>
              <w:t>&gt;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9306" w14:textId="77777777" w:rsidR="005E69BD" w:rsidRPr="00B45180" w:rsidRDefault="005E69BD" w:rsidP="005E69BD">
            <w:pPr>
              <w:pStyle w:val="TableTextWithTabs"/>
            </w:pPr>
            <w:r w:rsidRPr="00B45180">
              <w:t>structure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3062" w14:textId="77777777" w:rsidR="005E69BD" w:rsidRPr="00B45180" w:rsidRDefault="005E69BD" w:rsidP="005E69BD">
            <w:pPr>
              <w:pStyle w:val="TableTextWithTabs"/>
            </w:pPr>
            <w:r>
              <w:t xml:space="preserve">Subtype of </w:t>
            </w:r>
            <w:r>
              <w:rPr>
                <w:color w:val="FF0000"/>
              </w:rPr>
              <w:t>&lt;</w:t>
            </w:r>
            <w:proofErr w:type="spellStart"/>
            <w:r>
              <w:rPr>
                <w:color w:val="FF0000"/>
              </w:rPr>
              <w:t>someParentStructure</w:t>
            </w:r>
            <w:proofErr w:type="spellEnd"/>
            <w:r>
              <w:rPr>
                <w:color w:val="FF0000"/>
              </w:rPr>
              <w:t xml:space="preserve">&gt; </w:t>
            </w:r>
            <w:r w:rsidRPr="007C207A">
              <w:rPr>
                <w:color w:val="auto"/>
              </w:rPr>
              <w:t>defined in …</w:t>
            </w:r>
          </w:p>
        </w:tc>
      </w:tr>
      <w:tr w:rsidR="005E69BD" w:rsidRPr="003C4C4E" w14:paraId="50934BCF" w14:textId="77777777" w:rsidTr="005E69B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9521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ab/>
              <w:t>SP1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100C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Byte</w:t>
            </w:r>
            <w:proofErr w:type="gramEnd"/>
            <w:r w:rsidRPr="00BA2A30">
              <w:rPr>
                <w:color w:val="FF0000"/>
              </w:rPr>
              <w:t>[]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55FA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>Setpoint 1</w:t>
            </w:r>
          </w:p>
        </w:tc>
      </w:tr>
      <w:tr w:rsidR="005E69BD" w:rsidRPr="003C4C4E" w14:paraId="0C607487" w14:textId="77777777" w:rsidTr="005E69B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24EF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ab/>
              <w:t>SP2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AB67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0:</w:t>
            </w:r>
            <w:r w:rsidRPr="00BA2A30">
              <w:rPr>
                <w:color w:val="FF0000"/>
              </w:rPr>
              <w:t>Byte</w:t>
            </w:r>
            <w:proofErr w:type="gramEnd"/>
            <w:r w:rsidRPr="00BA2A30">
              <w:rPr>
                <w:color w:val="FF0000"/>
              </w:rPr>
              <w:t>[]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92AB" w14:textId="77777777" w:rsidR="005E69BD" w:rsidRPr="00BA2A30" w:rsidRDefault="005E69BD" w:rsidP="005E69BD">
            <w:pPr>
              <w:pStyle w:val="TableTextWithTabs"/>
              <w:rPr>
                <w:color w:val="FF0000"/>
              </w:rPr>
            </w:pPr>
            <w:r w:rsidRPr="00BA2A30">
              <w:rPr>
                <w:color w:val="FF0000"/>
              </w:rPr>
              <w:t xml:space="preserve">Setpoint 2 </w:t>
            </w:r>
          </w:p>
        </w:tc>
      </w:tr>
    </w:tbl>
    <w:p w14:paraId="6B6320AE" w14:textId="77777777" w:rsidR="005E69BD" w:rsidRPr="00B45180" w:rsidRDefault="005E69BD" w:rsidP="005E69BD">
      <w:pPr>
        <w:pStyle w:val="spacer"/>
      </w:pPr>
    </w:p>
    <w:p w14:paraId="57628302" w14:textId="33BBAAFB" w:rsidR="00A2199B" w:rsidRDefault="005E69BD" w:rsidP="005A0285">
      <w:pPr>
        <w:pStyle w:val="PARAGRAPH"/>
      </w:pPr>
      <w:bookmarkStart w:id="72" w:name="_Hlk16854434"/>
      <w:r w:rsidRPr="00B45180">
        <w:t xml:space="preserve">Its representation in the </w:t>
      </w:r>
      <w:proofErr w:type="spellStart"/>
      <w:r w:rsidRPr="00B45180">
        <w:rPr>
          <w:i/>
        </w:rPr>
        <w:t>AddressSpace</w:t>
      </w:r>
      <w:proofErr w:type="spellEnd"/>
      <w:r w:rsidRPr="00B45180">
        <w:t xml:space="preserve"> is defined </w:t>
      </w:r>
      <w:r w:rsidR="005A0285">
        <w:t xml:space="preserve">in </w:t>
      </w:r>
      <w:r w:rsidR="005A0285">
        <w:fldChar w:fldCharType="begin"/>
      </w:r>
      <w:r w:rsidR="005A0285">
        <w:instrText xml:space="preserve"> REF _Ref46498488 \h </w:instrText>
      </w:r>
      <w:r w:rsidR="005A0285">
        <w:fldChar w:fldCharType="separate"/>
      </w:r>
      <w:r w:rsidR="00E25CD0" w:rsidRPr="00B45180">
        <w:t xml:space="preserve">Table </w:t>
      </w:r>
      <w:r w:rsidR="00E25CD0">
        <w:rPr>
          <w:noProof/>
        </w:rPr>
        <w:t>25</w:t>
      </w:r>
      <w:r w:rsidR="005A0285">
        <w:fldChar w:fldCharType="end"/>
      </w:r>
      <w:bookmarkStart w:id="73" w:name="_Ref194391093"/>
      <w:bookmarkStart w:id="74" w:name="_Toc199759755"/>
      <w:bookmarkStart w:id="75" w:name="_Toc200441582"/>
      <w:bookmarkStart w:id="76" w:name="_Toc200441949"/>
      <w:bookmarkStart w:id="77" w:name="_Toc200979965"/>
      <w:bookmarkStart w:id="78" w:name="_Toc202695448"/>
      <w:bookmarkStart w:id="79" w:name="_Toc265516859"/>
      <w:bookmarkStart w:id="80" w:name="_Toc332195788"/>
      <w:bookmarkStart w:id="81" w:name="_Toc396819127"/>
      <w:bookmarkStart w:id="82" w:name="_Toc499544059"/>
      <w:bookmarkStart w:id="83" w:name="_Toc34394297"/>
      <w:r w:rsidR="00A2199B">
        <w:t>.</w:t>
      </w:r>
    </w:p>
    <w:p w14:paraId="7948D6D0" w14:textId="5942C3E6" w:rsidR="00A2199B" w:rsidRPr="00FC022E" w:rsidRDefault="00A2199B" w:rsidP="00A2199B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The </w:t>
      </w:r>
      <w:proofErr w:type="spellStart"/>
      <w:r w:rsidRPr="00A2199B">
        <w:rPr>
          <w:i/>
          <w:color w:val="CC3300"/>
          <w:lang w:eastAsia="ja-JP"/>
        </w:rPr>
        <w:t>AddressSpace</w:t>
      </w:r>
      <w:proofErr w:type="spellEnd"/>
      <w:r>
        <w:rPr>
          <w:color w:val="CC3300"/>
          <w:lang w:eastAsia="ja-JP"/>
        </w:rPr>
        <w:t xml:space="preserve"> definition can be omitted if </w:t>
      </w:r>
      <w:proofErr w:type="spellStart"/>
      <w:r>
        <w:rPr>
          <w:color w:val="CC3300"/>
          <w:lang w:eastAsia="ja-JP"/>
        </w:rPr>
        <w:t>isAbstract</w:t>
      </w:r>
      <w:proofErr w:type="spellEnd"/>
      <w:r>
        <w:rPr>
          <w:color w:val="CC3300"/>
          <w:lang w:eastAsia="ja-JP"/>
        </w:rPr>
        <w:t>=</w:t>
      </w:r>
      <w:r w:rsidR="00EB4641">
        <w:rPr>
          <w:color w:val="CC3300"/>
          <w:lang w:eastAsia="ja-JP"/>
        </w:rPr>
        <w:t>F</w:t>
      </w:r>
      <w:r>
        <w:rPr>
          <w:color w:val="CC3300"/>
          <w:lang w:eastAsia="ja-JP"/>
        </w:rPr>
        <w:t xml:space="preserve">alse and there are no </w:t>
      </w:r>
      <w:r w:rsidRPr="00A2199B">
        <w:rPr>
          <w:i/>
          <w:color w:val="CC3300"/>
          <w:lang w:eastAsia="ja-JP"/>
        </w:rPr>
        <w:t>Properties</w:t>
      </w:r>
      <w:r>
        <w:rPr>
          <w:color w:val="CC3300"/>
          <w:lang w:eastAsia="ja-JP"/>
        </w:rPr>
        <w:t xml:space="preserve">. </w:t>
      </w:r>
    </w:p>
    <w:p w14:paraId="1F8175B6" w14:textId="7F6C953A" w:rsidR="005E69BD" w:rsidRDefault="005E69BD" w:rsidP="005E69BD">
      <w:pPr>
        <w:pStyle w:val="TABLE-title"/>
      </w:pPr>
      <w:bookmarkStart w:id="84" w:name="_Ref46498488"/>
      <w:bookmarkStart w:id="85" w:name="_Toc73441153"/>
      <w:r w:rsidRPr="00B45180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25</w:t>
      </w:r>
      <w:r>
        <w:rPr>
          <w:noProof/>
        </w:rPr>
        <w:fldChar w:fldCharType="end"/>
      </w:r>
      <w:bookmarkEnd w:id="73"/>
      <w:bookmarkEnd w:id="84"/>
      <w:r w:rsidRPr="00B45180">
        <w:t xml:space="preserve"> – </w:t>
      </w:r>
      <w:r w:rsidRPr="003343E2">
        <w:rPr>
          <w:color w:val="FF0000"/>
        </w:rPr>
        <w:t>&lt;</w:t>
      </w:r>
      <w:proofErr w:type="spellStart"/>
      <w:r w:rsidRPr="00BA2A30">
        <w:rPr>
          <w:color w:val="FF0000"/>
        </w:rPr>
        <w:t>some</w:t>
      </w:r>
      <w:r>
        <w:rPr>
          <w:color w:val="FF0000"/>
        </w:rPr>
        <w:t>Structure</w:t>
      </w:r>
      <w:proofErr w:type="spellEnd"/>
      <w:r w:rsidRPr="003343E2">
        <w:rPr>
          <w:color w:val="FF0000"/>
        </w:rPr>
        <w:t>&gt;</w:t>
      </w:r>
      <w:r>
        <w:rPr>
          <w:color w:val="FF0000"/>
        </w:rPr>
        <w:t xml:space="preserve"> </w:t>
      </w:r>
      <w:r w:rsidRPr="00B45180">
        <w:t>Definition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5"/>
    </w:p>
    <w:tbl>
      <w:tblPr>
        <w:tblW w:w="9298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514"/>
        <w:gridCol w:w="620"/>
        <w:gridCol w:w="2077"/>
        <w:gridCol w:w="1183"/>
        <w:gridCol w:w="2126"/>
        <w:gridCol w:w="1223"/>
      </w:tblGrid>
      <w:tr w:rsidR="005E69BD" w:rsidRPr="00060EFD" w14:paraId="5BDF7BA7" w14:textId="77777777" w:rsidTr="005E69BD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8D9664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Attribute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6CF5AEA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Value</w:t>
            </w:r>
          </w:p>
        </w:tc>
      </w:tr>
      <w:tr w:rsidR="005E69BD" w:rsidRPr="00060EFD" w14:paraId="11E10A04" w14:textId="77777777" w:rsidTr="005E69BD">
        <w:trPr>
          <w:jc w:val="center"/>
        </w:trPr>
        <w:tc>
          <w:tcPr>
            <w:tcW w:w="206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9BCC" w14:textId="48A27D75" w:rsidR="005E69BD" w:rsidRPr="00060EFD" w:rsidRDefault="00EE2066" w:rsidP="005E69BD">
            <w:pPr>
              <w:pStyle w:val="TableText"/>
            </w:pPr>
            <w:proofErr w:type="spellStart"/>
            <w:r>
              <w:t>Browsename</w:t>
            </w:r>
            <w:proofErr w:type="spellEnd"/>
          </w:p>
        </w:tc>
        <w:tc>
          <w:tcPr>
            <w:tcW w:w="7229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AAF" w14:textId="77777777" w:rsidR="005E69BD" w:rsidRPr="00060EFD" w:rsidRDefault="005E69BD" w:rsidP="005E69BD">
            <w:pPr>
              <w:pStyle w:val="TableText"/>
            </w:pPr>
            <w:r w:rsidRPr="003343E2">
              <w:rPr>
                <w:color w:val="FF0000"/>
              </w:rPr>
              <w:t>&lt;</w:t>
            </w:r>
            <w:proofErr w:type="spellStart"/>
            <w:r w:rsidRPr="007C207A">
              <w:rPr>
                <w:color w:val="FF0000"/>
              </w:rPr>
              <w:t>someStructure</w:t>
            </w:r>
            <w:proofErr w:type="spellEnd"/>
            <w:r w:rsidRPr="003343E2">
              <w:rPr>
                <w:color w:val="FF0000"/>
              </w:rPr>
              <w:t>&gt;</w:t>
            </w:r>
          </w:p>
        </w:tc>
      </w:tr>
      <w:tr w:rsidR="005E69BD" w:rsidRPr="00060EFD" w14:paraId="2E348EE8" w14:textId="77777777" w:rsidTr="005E69BD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FA79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IsAbstract</w:t>
            </w:r>
            <w:proofErr w:type="spellEnd"/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9E38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False</w:t>
            </w:r>
          </w:p>
        </w:tc>
      </w:tr>
      <w:tr w:rsidR="005E69BD" w:rsidRPr="00060EFD" w14:paraId="401CBCD4" w14:textId="77777777" w:rsidTr="005E69BD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5B20FA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References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00CEBFB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NodeClass</w:t>
            </w:r>
            <w:proofErr w:type="spellEnd"/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AC5AD26" w14:textId="38D77D47" w:rsidR="005E69BD" w:rsidRPr="00060EFD" w:rsidRDefault="00EE2066" w:rsidP="005E69BD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Browsename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C906C65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DataType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B9B6243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TypeDefinition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315A30C" w14:textId="77777777" w:rsidR="005E69BD" w:rsidRPr="00060EFD" w:rsidRDefault="005E69BD" w:rsidP="005E69BD">
            <w:pPr>
              <w:pStyle w:val="TableText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E69BD" w:rsidRPr="00060EFD" w14:paraId="6D073026" w14:textId="77777777" w:rsidTr="005E69BD">
        <w:trPr>
          <w:jc w:val="center"/>
        </w:trPr>
        <w:tc>
          <w:tcPr>
            <w:tcW w:w="9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F712" w14:textId="77777777" w:rsidR="005E69BD" w:rsidRPr="00060EFD" w:rsidRDefault="005E69BD" w:rsidP="005E69BD">
            <w:pPr>
              <w:pStyle w:val="TableText"/>
            </w:pPr>
            <w:r w:rsidRPr="00060EFD">
              <w:t xml:space="preserve">Subtype of the </w:t>
            </w:r>
            <w:r>
              <w:rPr>
                <w:color w:val="FF0000"/>
              </w:rPr>
              <w:t>&lt;</w:t>
            </w:r>
            <w:proofErr w:type="spellStart"/>
            <w:r>
              <w:rPr>
                <w:color w:val="FF0000"/>
              </w:rPr>
              <w:t>someParentStructure</w:t>
            </w:r>
            <w:proofErr w:type="spellEnd"/>
            <w:r>
              <w:rPr>
                <w:color w:val="FF0000"/>
              </w:rPr>
              <w:t>&gt;</w:t>
            </w:r>
            <w:r w:rsidRPr="00BA2A30">
              <w:rPr>
                <w:color w:val="FF0000"/>
              </w:rPr>
              <w:t xml:space="preserve"> </w:t>
            </w:r>
            <w:r w:rsidRPr="00060EFD">
              <w:t xml:space="preserve">defined in </w:t>
            </w:r>
            <w:r w:rsidRPr="00BA2A30">
              <w:rPr>
                <w:color w:val="FF0000"/>
              </w:rPr>
              <w:t>…</w:t>
            </w:r>
          </w:p>
        </w:tc>
      </w:tr>
    </w:tbl>
    <w:p w14:paraId="47CF0E00" w14:textId="77777777" w:rsidR="005E69BD" w:rsidRDefault="005E69BD" w:rsidP="005E69BD">
      <w:pPr>
        <w:pStyle w:val="spacer"/>
      </w:pPr>
    </w:p>
    <w:p w14:paraId="30572C9D" w14:textId="77777777" w:rsidR="00A2199B" w:rsidRDefault="00A2199B" w:rsidP="005E69BD">
      <w:pPr>
        <w:pStyle w:val="spacer"/>
      </w:pPr>
    </w:p>
    <w:p w14:paraId="226AC22D" w14:textId="4358F8B6" w:rsidR="000E4B7A" w:rsidRPr="001E623E" w:rsidRDefault="00F7088E" w:rsidP="000E4B7A">
      <w:pPr>
        <w:pStyle w:val="berschrift2"/>
      </w:pPr>
      <w:bookmarkStart w:id="86" w:name="_Toc78197978"/>
      <w:bookmarkEnd w:id="72"/>
      <w:r w:rsidRPr="00BA2A30">
        <w:rPr>
          <w:color w:val="FF0000"/>
        </w:rPr>
        <w:t>&lt;</w:t>
      </w:r>
      <w:proofErr w:type="spellStart"/>
      <w:r w:rsidRPr="00BA2A30">
        <w:rPr>
          <w:color w:val="FF0000"/>
        </w:rPr>
        <w:t>some</w:t>
      </w:r>
      <w:r>
        <w:rPr>
          <w:color w:val="FF0000"/>
        </w:rPr>
        <w:t>Union</w:t>
      </w:r>
      <w:proofErr w:type="spellEnd"/>
      <w:r w:rsidRPr="00BA2A30">
        <w:rPr>
          <w:color w:val="FF0000"/>
        </w:rPr>
        <w:t>&gt;</w:t>
      </w:r>
      <w:bookmarkEnd w:id="86"/>
    </w:p>
    <w:p w14:paraId="155307B0" w14:textId="14437C5D" w:rsidR="005E69BD" w:rsidRDefault="005E69BD" w:rsidP="005E69BD">
      <w:pPr>
        <w:pStyle w:val="PARAGRAPH"/>
      </w:pPr>
      <w:r>
        <w:t>This union contains …. The union</w:t>
      </w:r>
      <w:r w:rsidRPr="00B45180">
        <w:t xml:space="preserve"> </w:t>
      </w:r>
      <w:r>
        <w:t>is</w:t>
      </w:r>
      <w:r w:rsidRPr="00B45180">
        <w:t xml:space="preserve"> defined in </w:t>
      </w:r>
      <w:r>
        <w:fldChar w:fldCharType="begin"/>
      </w:r>
      <w:r>
        <w:instrText xml:space="preserve"> REF _Ref370760614 \h </w:instrText>
      </w:r>
      <w:r>
        <w:fldChar w:fldCharType="separate"/>
      </w:r>
      <w:r w:rsidR="00E25CD0" w:rsidRPr="008A327B">
        <w:t xml:space="preserve">Table </w:t>
      </w:r>
      <w:r w:rsidR="00E25CD0">
        <w:rPr>
          <w:noProof/>
        </w:rPr>
        <w:t>26</w:t>
      </w:r>
      <w:r>
        <w:fldChar w:fldCharType="end"/>
      </w:r>
      <w:r>
        <w:t>.</w:t>
      </w:r>
    </w:p>
    <w:p w14:paraId="2D5A97F9" w14:textId="2792F154" w:rsidR="005E69BD" w:rsidRPr="008A327B" w:rsidRDefault="005E69BD" w:rsidP="005E69BD">
      <w:pPr>
        <w:pStyle w:val="TABLE-title"/>
      </w:pPr>
      <w:bookmarkStart w:id="87" w:name="_Ref370760614"/>
      <w:bookmarkStart w:id="88" w:name="_Toc381804396"/>
      <w:bookmarkStart w:id="89" w:name="_Toc11422809"/>
      <w:bookmarkStart w:id="90" w:name="_Toc34394298"/>
      <w:bookmarkStart w:id="91" w:name="_Toc73441154"/>
      <w:r w:rsidRPr="008A327B">
        <w:t xml:space="preserve">Table </w:t>
      </w:r>
      <w:r w:rsidRPr="008A327B">
        <w:fldChar w:fldCharType="begin"/>
      </w:r>
      <w:r w:rsidRPr="008A327B">
        <w:instrText xml:space="preserve"> SEQ Table \* ARABIC </w:instrText>
      </w:r>
      <w:r w:rsidRPr="008A327B">
        <w:fldChar w:fldCharType="separate"/>
      </w:r>
      <w:r w:rsidR="00E25CD0">
        <w:rPr>
          <w:noProof/>
        </w:rPr>
        <w:t>26</w:t>
      </w:r>
      <w:r w:rsidRPr="008A327B">
        <w:fldChar w:fldCharType="end"/>
      </w:r>
      <w:bookmarkEnd w:id="87"/>
      <w:r w:rsidRPr="008A327B">
        <w:t xml:space="preserve"> – </w:t>
      </w:r>
      <w:r w:rsidRPr="00C10776">
        <w:rPr>
          <w:color w:val="FF0000"/>
        </w:rPr>
        <w:t>&lt;</w:t>
      </w:r>
      <w:proofErr w:type="spellStart"/>
      <w:r w:rsidRPr="00C10776">
        <w:rPr>
          <w:color w:val="FF0000"/>
        </w:rPr>
        <w:t>someUnion</w:t>
      </w:r>
      <w:proofErr w:type="spellEnd"/>
      <w:r w:rsidRPr="00C10776">
        <w:rPr>
          <w:color w:val="FF0000"/>
        </w:rPr>
        <w:t>&gt;</w:t>
      </w:r>
      <w:r w:rsidRPr="008A327B">
        <w:t xml:space="preserve"> Union</w:t>
      </w:r>
      <w:bookmarkEnd w:id="88"/>
      <w:bookmarkEnd w:id="89"/>
      <w:bookmarkEnd w:id="90"/>
      <w:bookmarkEnd w:id="91"/>
    </w:p>
    <w:tbl>
      <w:tblPr>
        <w:tblW w:w="9235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2134"/>
        <w:gridCol w:w="5516"/>
      </w:tblGrid>
      <w:tr w:rsidR="005E69BD" w:rsidRPr="008A327B" w14:paraId="5543EF81" w14:textId="77777777" w:rsidTr="00D04A8E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784E54E" w14:textId="77777777" w:rsidR="005E69BD" w:rsidRPr="008A327B" w:rsidRDefault="005E69BD" w:rsidP="005E69BD">
            <w:pPr>
              <w:pStyle w:val="TableText"/>
              <w:rPr>
                <w:b/>
                <w:lang w:val="en-GB"/>
              </w:rPr>
            </w:pPr>
            <w:r w:rsidRPr="008A327B">
              <w:rPr>
                <w:b/>
                <w:lang w:val="en-GB"/>
              </w:rPr>
              <w:t>Name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05D9D82" w14:textId="77777777" w:rsidR="005E69BD" w:rsidRPr="008A327B" w:rsidRDefault="005E69BD" w:rsidP="005E69BD">
            <w:pPr>
              <w:pStyle w:val="TableText"/>
              <w:rPr>
                <w:b/>
                <w:lang w:val="en-GB"/>
              </w:rPr>
            </w:pPr>
            <w:r w:rsidRPr="008A327B">
              <w:rPr>
                <w:b/>
                <w:lang w:val="en-GB"/>
              </w:rPr>
              <w:t>Type</w:t>
            </w:r>
          </w:p>
        </w:tc>
        <w:tc>
          <w:tcPr>
            <w:tcW w:w="55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270323B" w14:textId="77777777" w:rsidR="005E69BD" w:rsidRPr="008A327B" w:rsidRDefault="005E69BD" w:rsidP="005E69BD">
            <w:pPr>
              <w:pStyle w:val="TableText"/>
              <w:rPr>
                <w:b/>
                <w:lang w:val="en-GB"/>
              </w:rPr>
            </w:pPr>
            <w:r w:rsidRPr="008A327B">
              <w:rPr>
                <w:b/>
                <w:lang w:val="en-GB"/>
              </w:rPr>
              <w:t>Description</w:t>
            </w:r>
          </w:p>
        </w:tc>
      </w:tr>
      <w:tr w:rsidR="005E69BD" w:rsidRPr="008A327B" w14:paraId="26A2F2AE" w14:textId="77777777" w:rsidTr="00D04A8E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FB43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&lt;</w:t>
            </w:r>
            <w:proofErr w:type="spellStart"/>
            <w:r>
              <w:rPr>
                <w:lang w:val="en-GB"/>
              </w:rPr>
              <w:t>someUnion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F330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Pr="008A327B">
              <w:rPr>
                <w:lang w:val="en-GB"/>
              </w:rPr>
              <w:t>nion</w:t>
            </w:r>
          </w:p>
        </w:tc>
        <w:tc>
          <w:tcPr>
            <w:tcW w:w="5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349A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</w:p>
        </w:tc>
      </w:tr>
      <w:tr w:rsidR="005E69BD" w:rsidRPr="008A327B" w14:paraId="07B36645" w14:textId="77777777" w:rsidTr="00D04A8E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C511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  <w:r w:rsidRPr="008A327B">
              <w:rPr>
                <w:lang w:val="en-GB"/>
              </w:rPr>
              <w:tab/>
            </w:r>
            <w:r>
              <w:rPr>
                <w:lang w:val="en-GB"/>
              </w:rPr>
              <w:t>Var_1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FE6E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  <w:proofErr w:type="gramStart"/>
            <w:r>
              <w:rPr>
                <w:lang w:val="en-GB"/>
              </w:rPr>
              <w:t>0:</w:t>
            </w:r>
            <w:r w:rsidRPr="008A327B">
              <w:rPr>
                <w:lang w:val="en-GB"/>
              </w:rPr>
              <w:t>String</w:t>
            </w:r>
            <w:proofErr w:type="gramEnd"/>
          </w:p>
        </w:tc>
        <w:tc>
          <w:tcPr>
            <w:tcW w:w="5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B953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First set</w:t>
            </w:r>
          </w:p>
        </w:tc>
      </w:tr>
      <w:tr w:rsidR="005E69BD" w:rsidRPr="008A327B" w14:paraId="45618E72" w14:textId="77777777" w:rsidTr="00D04A8E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12A0" w14:textId="77777777" w:rsidR="005E69BD" w:rsidRPr="00943BBB" w:rsidRDefault="005E69BD" w:rsidP="005E69BD">
            <w:pPr>
              <w:pStyle w:val="TableText"/>
              <w:rPr>
                <w:lang w:val="en-GB"/>
              </w:rPr>
            </w:pPr>
            <w:r w:rsidRPr="00943BBB">
              <w:rPr>
                <w:lang w:val="en-GB"/>
              </w:rPr>
              <w:tab/>
            </w:r>
            <w:r>
              <w:rPr>
                <w:lang w:val="en-GB"/>
              </w:rPr>
              <w:t>Var_2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4862" w14:textId="77777777" w:rsidR="005E69BD" w:rsidRPr="00943BBB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&lt;</w:t>
            </w:r>
            <w:proofErr w:type="spellStart"/>
            <w:r>
              <w:rPr>
                <w:lang w:val="en-GB"/>
              </w:rPr>
              <w:t>someStructure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5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C3A7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Second set</w:t>
            </w:r>
          </w:p>
        </w:tc>
      </w:tr>
      <w:tr w:rsidR="005E69BD" w:rsidRPr="008A327B" w14:paraId="46E3679F" w14:textId="77777777" w:rsidTr="00D04A8E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8EC5" w14:textId="77777777" w:rsidR="005E69BD" w:rsidRPr="00943BBB" w:rsidRDefault="005E69BD" w:rsidP="005E69BD">
            <w:pPr>
              <w:pStyle w:val="TableText"/>
              <w:rPr>
                <w:lang w:val="en-GB"/>
              </w:rPr>
            </w:pPr>
            <w:r w:rsidRPr="00943BBB">
              <w:rPr>
                <w:lang w:val="en-GB"/>
              </w:rPr>
              <w:tab/>
            </w:r>
            <w:r>
              <w:rPr>
                <w:lang w:val="en-GB"/>
              </w:rPr>
              <w:t>Var_3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EFDC" w14:textId="77777777" w:rsidR="005E69BD" w:rsidRPr="00943BBB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&lt;</w:t>
            </w:r>
            <w:proofErr w:type="spellStart"/>
            <w:r>
              <w:rPr>
                <w:lang w:val="en-GB"/>
              </w:rPr>
              <w:t>someEnumeration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5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B206" w14:textId="77777777" w:rsidR="005E69BD" w:rsidRPr="008A327B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Third set</w:t>
            </w:r>
          </w:p>
        </w:tc>
      </w:tr>
    </w:tbl>
    <w:p w14:paraId="1D0B17A1" w14:textId="77777777" w:rsidR="005E69BD" w:rsidRPr="008A327B" w:rsidRDefault="005E69BD" w:rsidP="005E69BD">
      <w:pPr>
        <w:pStyle w:val="spacer"/>
        <w:rPr>
          <w:rFonts w:eastAsia="平成明朝"/>
          <w:lang w:eastAsia="fr-FR"/>
        </w:rPr>
      </w:pPr>
    </w:p>
    <w:p w14:paraId="4D963F4C" w14:textId="749A9754" w:rsidR="005E69BD" w:rsidRPr="008A327B" w:rsidRDefault="005E69BD" w:rsidP="005E69BD">
      <w:pPr>
        <w:pStyle w:val="PARAGRAPH"/>
      </w:pPr>
      <w:r w:rsidRPr="008A327B">
        <w:t xml:space="preserve">Its representation in the </w:t>
      </w:r>
      <w:proofErr w:type="spellStart"/>
      <w:r w:rsidRPr="00310476">
        <w:rPr>
          <w:i/>
        </w:rPr>
        <w:t>AddressSpace</w:t>
      </w:r>
      <w:proofErr w:type="spellEnd"/>
      <w:r w:rsidRPr="008A327B">
        <w:t xml:space="preserve"> is defined in </w:t>
      </w:r>
      <w:r w:rsidRPr="008A327B">
        <w:fldChar w:fldCharType="begin"/>
      </w:r>
      <w:r w:rsidRPr="008A327B">
        <w:instrText xml:space="preserve"> REF _Ref370760615 \h </w:instrText>
      </w:r>
      <w:r w:rsidRPr="008A327B">
        <w:fldChar w:fldCharType="separate"/>
      </w:r>
      <w:r w:rsidR="00E25CD0" w:rsidRPr="008A327B">
        <w:t xml:space="preserve">Table </w:t>
      </w:r>
      <w:r w:rsidR="00E25CD0">
        <w:rPr>
          <w:noProof/>
        </w:rPr>
        <w:t>27</w:t>
      </w:r>
      <w:r w:rsidRPr="008A327B">
        <w:fldChar w:fldCharType="end"/>
      </w:r>
      <w:r w:rsidRPr="008A327B">
        <w:t>.</w:t>
      </w:r>
    </w:p>
    <w:p w14:paraId="18072F36" w14:textId="4E344B85" w:rsidR="005E69BD" w:rsidRPr="008A327B" w:rsidRDefault="005E69BD" w:rsidP="005E69BD">
      <w:pPr>
        <w:pStyle w:val="TABLE-title"/>
      </w:pPr>
      <w:bookmarkStart w:id="92" w:name="_Ref370760615"/>
      <w:bookmarkStart w:id="93" w:name="_Toc381804397"/>
      <w:bookmarkStart w:id="94" w:name="_Toc11422810"/>
      <w:bookmarkStart w:id="95" w:name="_Toc34394299"/>
      <w:bookmarkStart w:id="96" w:name="_Toc73441155"/>
      <w:r w:rsidRPr="008A327B">
        <w:lastRenderedPageBreak/>
        <w:t xml:space="preserve">Table </w:t>
      </w:r>
      <w:r w:rsidRPr="008A327B">
        <w:fldChar w:fldCharType="begin"/>
      </w:r>
      <w:r w:rsidRPr="008A327B">
        <w:instrText xml:space="preserve"> SEQ Table \* ARABIC </w:instrText>
      </w:r>
      <w:r w:rsidRPr="008A327B">
        <w:fldChar w:fldCharType="separate"/>
      </w:r>
      <w:r w:rsidR="00E25CD0">
        <w:rPr>
          <w:noProof/>
        </w:rPr>
        <w:t>27</w:t>
      </w:r>
      <w:r w:rsidRPr="008A327B">
        <w:fldChar w:fldCharType="end"/>
      </w:r>
      <w:bookmarkEnd w:id="92"/>
      <w:r w:rsidRPr="008A327B">
        <w:t xml:space="preserve"> – </w:t>
      </w:r>
      <w:r w:rsidRPr="00C10776">
        <w:rPr>
          <w:color w:val="FF0000"/>
        </w:rPr>
        <w:t>&lt;</w:t>
      </w:r>
      <w:proofErr w:type="spellStart"/>
      <w:r w:rsidRPr="00C10776">
        <w:rPr>
          <w:color w:val="FF0000"/>
        </w:rPr>
        <w:t>someUnion</w:t>
      </w:r>
      <w:proofErr w:type="spellEnd"/>
      <w:r w:rsidRPr="00C10776">
        <w:rPr>
          <w:color w:val="FF0000"/>
        </w:rPr>
        <w:t>&gt;</w:t>
      </w:r>
      <w:r>
        <w:t xml:space="preserve"> </w:t>
      </w:r>
      <w:r w:rsidRPr="008A327B">
        <w:t>Definition</w:t>
      </w:r>
      <w:bookmarkEnd w:id="93"/>
      <w:bookmarkEnd w:id="94"/>
      <w:bookmarkEnd w:id="95"/>
      <w:bookmarkEnd w:id="96"/>
    </w:p>
    <w:tbl>
      <w:tblPr>
        <w:tblW w:w="9235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34"/>
        <w:gridCol w:w="400"/>
        <w:gridCol w:w="2077"/>
        <w:gridCol w:w="1183"/>
        <w:gridCol w:w="2126"/>
        <w:gridCol w:w="1160"/>
      </w:tblGrid>
      <w:tr w:rsidR="005E69BD" w:rsidRPr="008A327B" w14:paraId="0C2D6DCB" w14:textId="77777777" w:rsidTr="00C27CA3">
        <w:trPr>
          <w:jc w:val="center"/>
        </w:trPr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AAF3F8" w14:textId="77777777" w:rsidR="005E69BD" w:rsidRPr="008A327B" w:rsidRDefault="005E69BD" w:rsidP="005E69BD">
            <w:pPr>
              <w:pStyle w:val="TableText"/>
              <w:rPr>
                <w:b/>
                <w:lang w:val="en-GB"/>
              </w:rPr>
            </w:pPr>
            <w:r w:rsidRPr="008A327B">
              <w:rPr>
                <w:b/>
                <w:lang w:val="en-GB"/>
              </w:rPr>
              <w:t>Attributes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75E6AA1" w14:textId="77777777" w:rsidR="005E69BD" w:rsidRPr="008A327B" w:rsidRDefault="005E69BD" w:rsidP="005E69BD">
            <w:pPr>
              <w:pStyle w:val="TableText"/>
              <w:rPr>
                <w:b/>
                <w:lang w:val="en-GB"/>
              </w:rPr>
            </w:pPr>
            <w:r w:rsidRPr="008A327B">
              <w:rPr>
                <w:b/>
                <w:lang w:val="en-GB"/>
              </w:rPr>
              <w:t>Value</w:t>
            </w:r>
          </w:p>
        </w:tc>
      </w:tr>
      <w:tr w:rsidR="005E69BD" w:rsidRPr="008A327B" w14:paraId="059981E8" w14:textId="77777777" w:rsidTr="00C27CA3">
        <w:trPr>
          <w:jc w:val="center"/>
        </w:trPr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CD47" w14:textId="024DFD85" w:rsidR="005E69BD" w:rsidRPr="008A327B" w:rsidRDefault="00EE2066" w:rsidP="005E69BD">
            <w:pPr>
              <w:pStyle w:val="Table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Browsename</w:t>
            </w:r>
            <w:proofErr w:type="spellEnd"/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F00A" w14:textId="1051FD62" w:rsidR="005E69BD" w:rsidRPr="008A327B" w:rsidRDefault="00310476" w:rsidP="005E69BD">
            <w:pPr>
              <w:pStyle w:val="TableText"/>
              <w:rPr>
                <w:lang w:val="en-GB"/>
              </w:rPr>
            </w:pPr>
            <w:r w:rsidRPr="00C10776">
              <w:rPr>
                <w:color w:val="FF0000"/>
              </w:rPr>
              <w:t>&lt;</w:t>
            </w:r>
            <w:proofErr w:type="spellStart"/>
            <w:r w:rsidRPr="00C10776">
              <w:rPr>
                <w:color w:val="FF0000"/>
              </w:rPr>
              <w:t>someUnion</w:t>
            </w:r>
            <w:proofErr w:type="spellEnd"/>
            <w:r w:rsidRPr="00C10776">
              <w:rPr>
                <w:color w:val="FF0000"/>
              </w:rPr>
              <w:t>&gt;</w:t>
            </w:r>
          </w:p>
        </w:tc>
      </w:tr>
      <w:tr w:rsidR="00C27CA3" w:rsidRPr="00060EFD" w14:paraId="63EBEEBC" w14:textId="77777777" w:rsidTr="00C27CA3">
        <w:trPr>
          <w:jc w:val="center"/>
        </w:trPr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33C1" w14:textId="77777777" w:rsidR="00C27CA3" w:rsidRPr="00060EFD" w:rsidRDefault="00C27CA3" w:rsidP="00D83571">
            <w:pPr>
              <w:pStyle w:val="TableText"/>
            </w:pPr>
            <w:proofErr w:type="spellStart"/>
            <w:r w:rsidRPr="00060EFD">
              <w:t>IsAbstract</w:t>
            </w:r>
            <w:proofErr w:type="spellEnd"/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4370" w14:textId="77777777" w:rsidR="00C27CA3" w:rsidRPr="00BA2A30" w:rsidRDefault="00C27CA3" w:rsidP="00D83571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False</w:t>
            </w:r>
          </w:p>
        </w:tc>
      </w:tr>
      <w:tr w:rsidR="00C27CA3" w:rsidRPr="00060EFD" w14:paraId="0E9BE0ED" w14:textId="77777777" w:rsidTr="00C27CA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D329456" w14:textId="77777777" w:rsidR="00C27CA3" w:rsidRPr="00060EFD" w:rsidRDefault="00C27CA3" w:rsidP="00D83571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References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871929D" w14:textId="77777777" w:rsidR="00C27CA3" w:rsidRPr="00060EFD" w:rsidRDefault="00C27CA3" w:rsidP="00D83571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NodeClass</w:t>
            </w:r>
            <w:proofErr w:type="spellEnd"/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812761D" w14:textId="74607A60" w:rsidR="00C27CA3" w:rsidRPr="00060EFD" w:rsidRDefault="00EE2066" w:rsidP="00D83571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Browsename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74A11A7" w14:textId="77777777" w:rsidR="00C27CA3" w:rsidRPr="00060EFD" w:rsidRDefault="00C27CA3" w:rsidP="00D83571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DataType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F93E259" w14:textId="77777777" w:rsidR="00C27CA3" w:rsidRPr="00060EFD" w:rsidRDefault="00C27CA3" w:rsidP="00D83571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TypeDefinition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75F5064" w14:textId="77777777" w:rsidR="00C27CA3" w:rsidRPr="00060EFD" w:rsidRDefault="00C27CA3" w:rsidP="00D83571">
            <w:pPr>
              <w:pStyle w:val="TableText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E69BD" w:rsidRPr="008A327B" w14:paraId="665AC77A" w14:textId="77777777" w:rsidTr="00C27CA3">
        <w:trPr>
          <w:jc w:val="center"/>
        </w:trPr>
        <w:tc>
          <w:tcPr>
            <w:tcW w:w="92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4138" w14:textId="2FCB4B65" w:rsidR="005E69BD" w:rsidRPr="008A327B" w:rsidRDefault="005E69BD" w:rsidP="005E69BD">
            <w:pPr>
              <w:pStyle w:val="TableText"/>
              <w:rPr>
                <w:lang w:val="en-GB"/>
              </w:rPr>
            </w:pPr>
            <w:r w:rsidRPr="008A327B">
              <w:rPr>
                <w:lang w:val="en-GB"/>
              </w:rPr>
              <w:t xml:space="preserve">Subtype of Union defined in </w:t>
            </w:r>
            <w:r w:rsidRPr="008A327B">
              <w:rPr>
                <w:lang w:val="en-GB"/>
              </w:rPr>
              <w:fldChar w:fldCharType="begin"/>
            </w:r>
            <w:r w:rsidRPr="008A327B">
              <w:rPr>
                <w:lang w:val="en-GB"/>
              </w:rPr>
              <w:instrText xml:space="preserve"> REF UAPart5 \h </w:instrText>
            </w:r>
            <w:r w:rsidR="00C27CA3">
              <w:rPr>
                <w:lang w:val="en-GB"/>
              </w:rPr>
              <w:instrText xml:space="preserve"> \* MERGEFORMAT </w:instrText>
            </w:r>
            <w:r w:rsidRPr="008A327B">
              <w:rPr>
                <w:lang w:val="en-GB"/>
              </w:rPr>
            </w:r>
            <w:r w:rsidRPr="008A327B">
              <w:rPr>
                <w:lang w:val="en-GB"/>
              </w:rPr>
              <w:fldChar w:fldCharType="separate"/>
            </w:r>
            <w:r w:rsidR="00E25CD0" w:rsidRPr="0099668C">
              <w:t>OPC 10000-5</w:t>
            </w:r>
            <w:r w:rsidRPr="008A327B">
              <w:rPr>
                <w:lang w:val="en-GB"/>
              </w:rPr>
              <w:fldChar w:fldCharType="end"/>
            </w:r>
            <w:r w:rsidRPr="008A327B">
              <w:rPr>
                <w:lang w:val="en-GB"/>
              </w:rPr>
              <w:t>.</w:t>
            </w:r>
          </w:p>
        </w:tc>
      </w:tr>
    </w:tbl>
    <w:p w14:paraId="43A36DC2" w14:textId="77777777" w:rsidR="005E69BD" w:rsidRPr="00B45180" w:rsidRDefault="005E69BD" w:rsidP="005E69BD">
      <w:pPr>
        <w:pStyle w:val="PARAGRAPH"/>
      </w:pPr>
    </w:p>
    <w:p w14:paraId="74A7F4BD" w14:textId="54B3748B" w:rsidR="000E4B7A" w:rsidRPr="001E623E" w:rsidRDefault="00F7088E" w:rsidP="000E4B7A">
      <w:pPr>
        <w:pStyle w:val="berschrift2"/>
      </w:pPr>
      <w:bookmarkStart w:id="97" w:name="_Toc78197979"/>
      <w:r w:rsidRPr="00BA2A30">
        <w:rPr>
          <w:color w:val="FF0000"/>
        </w:rPr>
        <w:t>&lt;</w:t>
      </w:r>
      <w:proofErr w:type="spellStart"/>
      <w:r w:rsidRPr="00BA2A30">
        <w:rPr>
          <w:color w:val="FF0000"/>
        </w:rPr>
        <w:t>some</w:t>
      </w:r>
      <w:r>
        <w:rPr>
          <w:color w:val="FF0000"/>
        </w:rPr>
        <w:t>Enumeration</w:t>
      </w:r>
      <w:proofErr w:type="spellEnd"/>
      <w:r w:rsidRPr="00BA2A30">
        <w:rPr>
          <w:color w:val="FF0000"/>
        </w:rPr>
        <w:t>&gt;</w:t>
      </w:r>
      <w:bookmarkEnd w:id="97"/>
    </w:p>
    <w:p w14:paraId="54F74A97" w14:textId="64B236B8" w:rsidR="005E69BD" w:rsidRPr="00B45180" w:rsidRDefault="005E69BD" w:rsidP="005E69BD">
      <w:pPr>
        <w:pStyle w:val="PARAGRAPH"/>
      </w:pPr>
      <w:r>
        <w:t>This enumeration …. The enumeration</w:t>
      </w:r>
      <w:r w:rsidRPr="00B45180">
        <w:t xml:space="preserve"> </w:t>
      </w:r>
      <w:r>
        <w:t>is</w:t>
      </w:r>
      <w:r w:rsidRPr="00B45180">
        <w:t xml:space="preserve"> defined in</w:t>
      </w:r>
      <w:r>
        <w:t xml:space="preserve"> </w:t>
      </w:r>
      <w:r>
        <w:fldChar w:fldCharType="begin"/>
      </w:r>
      <w:r>
        <w:instrText xml:space="preserve"> REF _Ref16854259 \h </w:instrText>
      </w:r>
      <w:r>
        <w:fldChar w:fldCharType="separate"/>
      </w:r>
      <w:r w:rsidR="00E25CD0" w:rsidRPr="00B45180">
        <w:t xml:space="preserve">Table </w:t>
      </w:r>
      <w:r w:rsidR="00E25CD0">
        <w:rPr>
          <w:noProof/>
        </w:rPr>
        <w:t>28</w:t>
      </w:r>
      <w:r>
        <w:fldChar w:fldCharType="end"/>
      </w:r>
      <w:r>
        <w:t>.</w:t>
      </w:r>
    </w:p>
    <w:p w14:paraId="2DF57413" w14:textId="3DF32AE1" w:rsidR="005E69BD" w:rsidRPr="00B45180" w:rsidRDefault="005E69BD" w:rsidP="005E69BD">
      <w:pPr>
        <w:pStyle w:val="TABLE-title"/>
      </w:pPr>
      <w:bookmarkStart w:id="98" w:name="_Ref16854259"/>
      <w:bookmarkStart w:id="99" w:name="_Toc34394300"/>
      <w:bookmarkStart w:id="100" w:name="_Toc73441156"/>
      <w:r w:rsidRPr="00B45180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28</w:t>
      </w:r>
      <w:r>
        <w:rPr>
          <w:noProof/>
        </w:rPr>
        <w:fldChar w:fldCharType="end"/>
      </w:r>
      <w:bookmarkEnd w:id="98"/>
      <w:r w:rsidRPr="00B45180">
        <w:t xml:space="preserve"> – </w:t>
      </w:r>
      <w:r w:rsidRPr="003343E2">
        <w:rPr>
          <w:color w:val="FF0000"/>
        </w:rPr>
        <w:t>&lt;</w:t>
      </w:r>
      <w:proofErr w:type="spellStart"/>
      <w:r w:rsidRPr="008E7189">
        <w:rPr>
          <w:color w:val="FF0000"/>
        </w:rPr>
        <w:t>some</w:t>
      </w:r>
      <w:r>
        <w:rPr>
          <w:color w:val="FF0000"/>
        </w:rPr>
        <w:t>Enumeration</w:t>
      </w:r>
      <w:proofErr w:type="spellEnd"/>
      <w:r w:rsidRPr="003343E2">
        <w:rPr>
          <w:color w:val="FF0000"/>
        </w:rPr>
        <w:t>&gt;</w:t>
      </w:r>
      <w:r>
        <w:rPr>
          <w:color w:val="FF0000"/>
        </w:rPr>
        <w:t xml:space="preserve"> </w:t>
      </w:r>
      <w:r>
        <w:t>Items</w:t>
      </w:r>
      <w:bookmarkEnd w:id="99"/>
      <w:bookmarkEnd w:id="100"/>
    </w:p>
    <w:tbl>
      <w:tblPr>
        <w:tblW w:w="9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992"/>
        <w:gridCol w:w="6004"/>
      </w:tblGrid>
      <w:tr w:rsidR="005E69BD" w:rsidRPr="00C8582F" w14:paraId="11371526" w14:textId="77777777" w:rsidTr="005E69BD">
        <w:trPr>
          <w:trHeight w:val="368"/>
          <w:jc w:val="center"/>
        </w:trPr>
        <w:tc>
          <w:tcPr>
            <w:tcW w:w="2204" w:type="dxa"/>
          </w:tcPr>
          <w:p w14:paraId="3C72C1FD" w14:textId="77777777" w:rsidR="005E69BD" w:rsidRPr="00C8582F" w:rsidRDefault="005E69BD" w:rsidP="005E69BD">
            <w:pPr>
              <w:pStyle w:val="TableHead"/>
              <w:rPr>
                <w:lang w:val="en-GB"/>
              </w:rPr>
            </w:pPr>
            <w:r w:rsidRPr="00C8582F">
              <w:rPr>
                <w:lang w:val="en-GB"/>
              </w:rPr>
              <w:t>Name</w:t>
            </w:r>
          </w:p>
        </w:tc>
        <w:tc>
          <w:tcPr>
            <w:tcW w:w="992" w:type="dxa"/>
          </w:tcPr>
          <w:p w14:paraId="1988CC85" w14:textId="77777777" w:rsidR="005E69BD" w:rsidRPr="00C8582F" w:rsidRDefault="005E69BD" w:rsidP="005E69BD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6004" w:type="dxa"/>
          </w:tcPr>
          <w:p w14:paraId="301ADA57" w14:textId="77777777" w:rsidR="005E69BD" w:rsidRPr="00C8582F" w:rsidRDefault="005E69BD" w:rsidP="005E69BD">
            <w:pPr>
              <w:pStyle w:val="TableHead"/>
              <w:rPr>
                <w:lang w:val="en-GB"/>
              </w:rPr>
            </w:pPr>
            <w:r w:rsidRPr="00C8582F">
              <w:rPr>
                <w:lang w:val="en-GB"/>
              </w:rPr>
              <w:t>Description</w:t>
            </w:r>
          </w:p>
        </w:tc>
      </w:tr>
      <w:tr w:rsidR="005E69BD" w:rsidRPr="00C8582F" w14:paraId="54AA514B" w14:textId="77777777" w:rsidTr="005E69BD">
        <w:trPr>
          <w:trHeight w:val="225"/>
          <w:jc w:val="center"/>
        </w:trPr>
        <w:tc>
          <w:tcPr>
            <w:tcW w:w="2204" w:type="dxa"/>
            <w:vAlign w:val="center"/>
          </w:tcPr>
          <w:p w14:paraId="0933089B" w14:textId="77777777" w:rsidR="005E69BD" w:rsidRPr="005A0AA1" w:rsidRDefault="005E69BD" w:rsidP="005E69BD">
            <w:pPr>
              <w:pStyle w:val="TableText"/>
              <w:rPr>
                <w:color w:val="FF0000"/>
                <w:lang w:val="en-GB"/>
              </w:rPr>
            </w:pPr>
            <w:r w:rsidRPr="005A0AA1">
              <w:rPr>
                <w:color w:val="FF0000"/>
                <w:lang w:val="en-GB"/>
              </w:rPr>
              <w:t>&lt;Enum</w:t>
            </w:r>
            <w:r>
              <w:rPr>
                <w:color w:val="FF0000"/>
                <w:lang w:val="en-GB"/>
              </w:rPr>
              <w:t>1_Name</w:t>
            </w:r>
            <w:r w:rsidRPr="005A0AA1">
              <w:rPr>
                <w:color w:val="FF0000"/>
                <w:lang w:val="en-GB"/>
              </w:rPr>
              <w:t>&gt;</w:t>
            </w:r>
          </w:p>
        </w:tc>
        <w:tc>
          <w:tcPr>
            <w:tcW w:w="992" w:type="dxa"/>
          </w:tcPr>
          <w:p w14:paraId="05DDE5D3" w14:textId="77777777" w:rsidR="005E69BD" w:rsidRPr="005A0AA1" w:rsidRDefault="005E69BD" w:rsidP="005E69BD">
            <w:pPr>
              <w:pStyle w:val="TableText"/>
              <w:jc w:val="center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0</w:t>
            </w:r>
          </w:p>
        </w:tc>
        <w:tc>
          <w:tcPr>
            <w:tcW w:w="6004" w:type="dxa"/>
            <w:vAlign w:val="center"/>
          </w:tcPr>
          <w:p w14:paraId="2CC67604" w14:textId="77777777" w:rsidR="005E69BD" w:rsidRPr="005A0AA1" w:rsidRDefault="005E69BD" w:rsidP="005E69BD">
            <w:pPr>
              <w:pStyle w:val="TableText"/>
              <w:rPr>
                <w:color w:val="FF0000"/>
                <w:lang w:val="en-GB"/>
              </w:rPr>
            </w:pPr>
            <w:r w:rsidRPr="005A0AA1">
              <w:rPr>
                <w:color w:val="FF0000"/>
                <w:lang w:val="en-GB"/>
              </w:rPr>
              <w:t xml:space="preserve">&lt;Enum1Description&gt; </w:t>
            </w:r>
          </w:p>
        </w:tc>
      </w:tr>
      <w:tr w:rsidR="005E69BD" w:rsidRPr="00C8582F" w14:paraId="1CF5D9EE" w14:textId="77777777" w:rsidTr="005E69BD">
        <w:trPr>
          <w:trHeight w:val="225"/>
          <w:jc w:val="center"/>
        </w:trPr>
        <w:tc>
          <w:tcPr>
            <w:tcW w:w="2204" w:type="dxa"/>
            <w:vAlign w:val="center"/>
          </w:tcPr>
          <w:p w14:paraId="24FD7BEB" w14:textId="77777777" w:rsidR="005E69BD" w:rsidRPr="005A0AA1" w:rsidRDefault="005E69BD" w:rsidP="005E69BD">
            <w:pPr>
              <w:pStyle w:val="TableText"/>
              <w:rPr>
                <w:color w:val="FF0000"/>
                <w:lang w:val="en-GB"/>
              </w:rPr>
            </w:pPr>
            <w:r w:rsidRPr="005A0AA1">
              <w:rPr>
                <w:color w:val="FF0000"/>
                <w:lang w:val="en-GB"/>
              </w:rPr>
              <w:t>&lt;Enum</w:t>
            </w:r>
            <w:r>
              <w:rPr>
                <w:color w:val="FF0000"/>
                <w:lang w:val="en-GB"/>
              </w:rPr>
              <w:t>2_Name</w:t>
            </w:r>
            <w:r w:rsidRPr="005A0AA1">
              <w:rPr>
                <w:color w:val="FF0000"/>
                <w:lang w:val="en-GB"/>
              </w:rPr>
              <w:t>&gt;</w:t>
            </w:r>
          </w:p>
        </w:tc>
        <w:tc>
          <w:tcPr>
            <w:tcW w:w="992" w:type="dxa"/>
          </w:tcPr>
          <w:p w14:paraId="2B87BFC3" w14:textId="77777777" w:rsidR="005E69BD" w:rsidRPr="005A0AA1" w:rsidRDefault="005E69BD" w:rsidP="005E69BD">
            <w:pPr>
              <w:pStyle w:val="TableText"/>
              <w:jc w:val="center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1</w:t>
            </w:r>
          </w:p>
        </w:tc>
        <w:tc>
          <w:tcPr>
            <w:tcW w:w="6004" w:type="dxa"/>
            <w:vAlign w:val="center"/>
          </w:tcPr>
          <w:p w14:paraId="11D46A11" w14:textId="77777777" w:rsidR="005E69BD" w:rsidRPr="005A0AA1" w:rsidRDefault="005E69BD" w:rsidP="005E69BD">
            <w:pPr>
              <w:pStyle w:val="TableText"/>
              <w:rPr>
                <w:color w:val="FF0000"/>
                <w:lang w:val="en-GB"/>
              </w:rPr>
            </w:pPr>
            <w:r w:rsidRPr="005A0AA1">
              <w:rPr>
                <w:color w:val="FF0000"/>
                <w:lang w:val="en-GB"/>
              </w:rPr>
              <w:t>&lt;Enum2Description&gt;</w:t>
            </w:r>
          </w:p>
        </w:tc>
      </w:tr>
      <w:tr w:rsidR="005E69BD" w:rsidRPr="00C8582F" w14:paraId="39D22C98" w14:textId="77777777" w:rsidTr="005E69BD">
        <w:trPr>
          <w:trHeight w:val="225"/>
          <w:jc w:val="center"/>
        </w:trPr>
        <w:tc>
          <w:tcPr>
            <w:tcW w:w="2204" w:type="dxa"/>
            <w:vAlign w:val="center"/>
          </w:tcPr>
          <w:p w14:paraId="1EB64B71" w14:textId="77777777" w:rsidR="005E69BD" w:rsidRPr="005A0AA1" w:rsidRDefault="005E69BD" w:rsidP="005E69BD">
            <w:pPr>
              <w:pStyle w:val="TableText"/>
              <w:rPr>
                <w:color w:val="FF0000"/>
                <w:lang w:val="en-GB"/>
              </w:rPr>
            </w:pPr>
            <w:r w:rsidRPr="005A0AA1">
              <w:rPr>
                <w:color w:val="FF0000"/>
                <w:lang w:val="en-GB"/>
              </w:rPr>
              <w:t>&lt;Enum</w:t>
            </w:r>
            <w:r>
              <w:rPr>
                <w:color w:val="FF0000"/>
                <w:lang w:val="en-GB"/>
              </w:rPr>
              <w:t>3_Name</w:t>
            </w:r>
            <w:r w:rsidRPr="005A0AA1">
              <w:rPr>
                <w:color w:val="FF0000"/>
                <w:lang w:val="en-GB"/>
              </w:rPr>
              <w:t>&gt;</w:t>
            </w:r>
          </w:p>
        </w:tc>
        <w:tc>
          <w:tcPr>
            <w:tcW w:w="992" w:type="dxa"/>
          </w:tcPr>
          <w:p w14:paraId="5278E892" w14:textId="77777777" w:rsidR="005E69BD" w:rsidRPr="005A0AA1" w:rsidRDefault="005E69BD" w:rsidP="005E69BD">
            <w:pPr>
              <w:pStyle w:val="TableText"/>
              <w:jc w:val="center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2</w:t>
            </w:r>
          </w:p>
        </w:tc>
        <w:tc>
          <w:tcPr>
            <w:tcW w:w="6004" w:type="dxa"/>
            <w:vAlign w:val="center"/>
          </w:tcPr>
          <w:p w14:paraId="037EFD90" w14:textId="77777777" w:rsidR="005E69BD" w:rsidRPr="005A0AA1" w:rsidRDefault="005E69BD" w:rsidP="005E69BD">
            <w:pPr>
              <w:pStyle w:val="TableText"/>
              <w:rPr>
                <w:color w:val="FF0000"/>
                <w:lang w:val="en-GB"/>
              </w:rPr>
            </w:pPr>
            <w:r w:rsidRPr="005A0AA1">
              <w:rPr>
                <w:color w:val="FF0000"/>
                <w:lang w:val="en-GB"/>
              </w:rPr>
              <w:t>&lt;Enum4Description&gt;</w:t>
            </w:r>
          </w:p>
        </w:tc>
      </w:tr>
    </w:tbl>
    <w:p w14:paraId="4F058E4C" w14:textId="77777777" w:rsidR="005E69BD" w:rsidRDefault="005E69BD" w:rsidP="005E69BD">
      <w:pPr>
        <w:pStyle w:val="spacer"/>
        <w:rPr>
          <w:lang w:eastAsia="ja-JP"/>
        </w:rPr>
      </w:pPr>
    </w:p>
    <w:p w14:paraId="2330D39A" w14:textId="77777777" w:rsidR="005E69BD" w:rsidRDefault="005E69BD" w:rsidP="005E69BD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Each </w:t>
      </w:r>
      <w:r w:rsidRPr="00446284">
        <w:rPr>
          <w:i/>
          <w:iCs/>
          <w:color w:val="CC3300"/>
          <w:lang w:eastAsia="ja-JP"/>
        </w:rPr>
        <w:t>Enumeration</w:t>
      </w:r>
      <w:r>
        <w:rPr>
          <w:color w:val="CC3300"/>
          <w:lang w:eastAsia="ja-JP"/>
        </w:rPr>
        <w:t xml:space="preserve"> item is represented by a "Name" - the human readable representation and a "Value" - the numeric representation. If the </w:t>
      </w:r>
      <w:r w:rsidRPr="00446284">
        <w:rPr>
          <w:i/>
          <w:iCs/>
          <w:color w:val="CC3300"/>
          <w:lang w:eastAsia="ja-JP"/>
        </w:rPr>
        <w:t>Enumeration</w:t>
      </w:r>
      <w:r>
        <w:rPr>
          <w:color w:val="CC3300"/>
          <w:lang w:eastAsia="ja-JP"/>
        </w:rPr>
        <w:t xml:space="preserve"> is zero-based and sequential, the </w:t>
      </w:r>
      <w:proofErr w:type="spellStart"/>
      <w:r w:rsidRPr="00031470">
        <w:rPr>
          <w:i/>
          <w:color w:val="CC3300"/>
          <w:lang w:eastAsia="ja-JP"/>
        </w:rPr>
        <w:t>EnumStrings</w:t>
      </w:r>
      <w:proofErr w:type="spellEnd"/>
      <w:r w:rsidRPr="00031470">
        <w:rPr>
          <w:i/>
          <w:color w:val="CC3300"/>
          <w:lang w:eastAsia="ja-JP"/>
        </w:rPr>
        <w:t xml:space="preserve"> Property</w:t>
      </w:r>
      <w:r>
        <w:rPr>
          <w:color w:val="CC3300"/>
          <w:lang w:eastAsia="ja-JP"/>
        </w:rPr>
        <w:t xml:space="preserve"> is used for the names. In all other cases the </w:t>
      </w:r>
      <w:proofErr w:type="spellStart"/>
      <w:r w:rsidRPr="00031470">
        <w:rPr>
          <w:i/>
          <w:color w:val="CC3300"/>
          <w:lang w:eastAsia="ja-JP"/>
        </w:rPr>
        <w:t>EnumValues</w:t>
      </w:r>
      <w:proofErr w:type="spellEnd"/>
      <w:r w:rsidRPr="00031470">
        <w:rPr>
          <w:i/>
          <w:color w:val="CC3300"/>
          <w:lang w:eastAsia="ja-JP"/>
        </w:rPr>
        <w:t xml:space="preserve"> Property</w:t>
      </w:r>
      <w:r>
        <w:rPr>
          <w:color w:val="CC3300"/>
          <w:lang w:eastAsia="ja-JP"/>
        </w:rPr>
        <w:t xml:space="preserve"> has to be used.</w:t>
      </w:r>
    </w:p>
    <w:p w14:paraId="23327431" w14:textId="5A4A49F9" w:rsidR="005E69BD" w:rsidRPr="00B45180" w:rsidRDefault="005E69BD" w:rsidP="00081FF0">
      <w:pPr>
        <w:pStyle w:val="PARAGRAPH"/>
      </w:pPr>
      <w:r w:rsidRPr="00B45180">
        <w:t xml:space="preserve">Its representation in the </w:t>
      </w:r>
      <w:proofErr w:type="spellStart"/>
      <w:r w:rsidRPr="00081FF0">
        <w:t>AddressSpace</w:t>
      </w:r>
      <w:proofErr w:type="spellEnd"/>
      <w:r w:rsidRPr="00B45180">
        <w:t xml:space="preserve"> is defined</w:t>
      </w:r>
      <w:r w:rsidR="005A0285">
        <w:t xml:space="preserve"> in </w:t>
      </w:r>
      <w:r w:rsidR="005A0285">
        <w:fldChar w:fldCharType="begin"/>
      </w:r>
      <w:r w:rsidR="005A0285">
        <w:instrText xml:space="preserve"> REF _Ref46498546 \h </w:instrText>
      </w:r>
      <w:r w:rsidR="00081FF0">
        <w:instrText xml:space="preserve"> \* MERGEFORMAT </w:instrText>
      </w:r>
      <w:r w:rsidR="005A0285">
        <w:fldChar w:fldCharType="separate"/>
      </w:r>
      <w:r w:rsidR="00E25CD0" w:rsidRPr="00B45180">
        <w:t xml:space="preserve">Table </w:t>
      </w:r>
      <w:r w:rsidR="00E25CD0">
        <w:t>29</w:t>
      </w:r>
      <w:r w:rsidR="005A0285">
        <w:fldChar w:fldCharType="end"/>
      </w:r>
      <w:r w:rsidR="00081FF0">
        <w:t>.</w:t>
      </w:r>
    </w:p>
    <w:p w14:paraId="0FC1A686" w14:textId="5FC56491" w:rsidR="00A2199B" w:rsidRPr="00FC022E" w:rsidRDefault="00A2199B" w:rsidP="00A2199B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bookmarkStart w:id="101" w:name="_Ref16854453"/>
      <w:bookmarkStart w:id="102" w:name="_Toc34394301"/>
      <w:r>
        <w:rPr>
          <w:color w:val="CC3300"/>
          <w:lang w:eastAsia="ja-JP"/>
        </w:rPr>
        <w:t xml:space="preserve">The </w:t>
      </w:r>
      <w:proofErr w:type="spellStart"/>
      <w:r w:rsidRPr="00A2199B">
        <w:rPr>
          <w:i/>
          <w:color w:val="CC3300"/>
          <w:lang w:eastAsia="ja-JP"/>
        </w:rPr>
        <w:t>AddressSpace</w:t>
      </w:r>
      <w:proofErr w:type="spellEnd"/>
      <w:r>
        <w:rPr>
          <w:color w:val="CC3300"/>
          <w:lang w:eastAsia="ja-JP"/>
        </w:rPr>
        <w:t xml:space="preserve"> definition can be omitted if </w:t>
      </w:r>
      <w:proofErr w:type="spellStart"/>
      <w:r>
        <w:rPr>
          <w:color w:val="CC3300"/>
          <w:lang w:eastAsia="ja-JP"/>
        </w:rPr>
        <w:t>isAbstract</w:t>
      </w:r>
      <w:proofErr w:type="spellEnd"/>
      <w:r>
        <w:rPr>
          <w:color w:val="CC3300"/>
          <w:lang w:eastAsia="ja-JP"/>
        </w:rPr>
        <w:t>=</w:t>
      </w:r>
      <w:r w:rsidR="00EB4641">
        <w:rPr>
          <w:color w:val="CC3300"/>
          <w:lang w:eastAsia="ja-JP"/>
        </w:rPr>
        <w:t>F</w:t>
      </w:r>
      <w:r>
        <w:rPr>
          <w:color w:val="CC3300"/>
          <w:lang w:eastAsia="ja-JP"/>
        </w:rPr>
        <w:t xml:space="preserve">alse and there are no </w:t>
      </w:r>
      <w:r w:rsidRPr="00A2199B">
        <w:rPr>
          <w:i/>
          <w:color w:val="CC3300"/>
          <w:lang w:eastAsia="ja-JP"/>
        </w:rPr>
        <w:t>Properties</w:t>
      </w:r>
      <w:r>
        <w:rPr>
          <w:color w:val="CC3300"/>
          <w:lang w:eastAsia="ja-JP"/>
        </w:rPr>
        <w:t xml:space="preserve"> other than </w:t>
      </w:r>
      <w:proofErr w:type="spellStart"/>
      <w:r>
        <w:rPr>
          <w:i/>
          <w:color w:val="CC3300"/>
          <w:lang w:eastAsia="ja-JP"/>
        </w:rPr>
        <w:t>EnumStrings</w:t>
      </w:r>
      <w:proofErr w:type="spellEnd"/>
      <w:r>
        <w:rPr>
          <w:color w:val="CC3300"/>
          <w:lang w:eastAsia="ja-JP"/>
        </w:rPr>
        <w:t xml:space="preserve">. </w:t>
      </w:r>
    </w:p>
    <w:p w14:paraId="61A04CF2" w14:textId="24B48BEF" w:rsidR="005E69BD" w:rsidRDefault="005E69BD" w:rsidP="005E69BD">
      <w:pPr>
        <w:pStyle w:val="TABLE-title"/>
      </w:pPr>
      <w:bookmarkStart w:id="103" w:name="_Ref46498546"/>
      <w:bookmarkStart w:id="104" w:name="_Toc73441157"/>
      <w:r w:rsidRPr="00B45180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29</w:t>
      </w:r>
      <w:r>
        <w:rPr>
          <w:noProof/>
        </w:rPr>
        <w:fldChar w:fldCharType="end"/>
      </w:r>
      <w:bookmarkEnd w:id="101"/>
      <w:bookmarkEnd w:id="103"/>
      <w:r w:rsidRPr="00B45180">
        <w:t xml:space="preserve"> – </w:t>
      </w:r>
      <w:r w:rsidRPr="003343E2">
        <w:rPr>
          <w:color w:val="FF0000"/>
        </w:rPr>
        <w:t>&lt;</w:t>
      </w:r>
      <w:proofErr w:type="spellStart"/>
      <w:r w:rsidRPr="008E7189">
        <w:rPr>
          <w:color w:val="FF0000"/>
        </w:rPr>
        <w:t>some</w:t>
      </w:r>
      <w:r>
        <w:rPr>
          <w:color w:val="FF0000"/>
        </w:rPr>
        <w:t>Enumeration</w:t>
      </w:r>
      <w:proofErr w:type="spellEnd"/>
      <w:r w:rsidRPr="003343E2">
        <w:rPr>
          <w:color w:val="FF0000"/>
        </w:rPr>
        <w:t>&gt;</w:t>
      </w:r>
      <w:r>
        <w:rPr>
          <w:color w:val="FF0000"/>
        </w:rPr>
        <w:t xml:space="preserve"> </w:t>
      </w:r>
      <w:r w:rsidRPr="00B45180">
        <w:t>Definition</w:t>
      </w:r>
      <w:bookmarkEnd w:id="102"/>
      <w:bookmarkEnd w:id="104"/>
    </w:p>
    <w:tbl>
      <w:tblPr>
        <w:tblW w:w="9209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514"/>
        <w:gridCol w:w="620"/>
        <w:gridCol w:w="1559"/>
        <w:gridCol w:w="1701"/>
        <w:gridCol w:w="2126"/>
        <w:gridCol w:w="1134"/>
      </w:tblGrid>
      <w:tr w:rsidR="005E69BD" w:rsidRPr="00060EFD" w14:paraId="48CEB048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DB4D540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Attribute</w:t>
            </w:r>
          </w:p>
        </w:tc>
        <w:tc>
          <w:tcPr>
            <w:tcW w:w="7140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D65E352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Value</w:t>
            </w:r>
          </w:p>
        </w:tc>
      </w:tr>
      <w:tr w:rsidR="005E69BD" w:rsidRPr="00060EFD" w14:paraId="62DD9358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9EC9" w14:textId="2110DDD6" w:rsidR="005E69BD" w:rsidRPr="00060EFD" w:rsidRDefault="00EE2066" w:rsidP="005E69BD">
            <w:pPr>
              <w:pStyle w:val="TableText"/>
            </w:pPr>
            <w:proofErr w:type="spellStart"/>
            <w:r>
              <w:t>Browsename</w:t>
            </w:r>
            <w:proofErr w:type="spellEnd"/>
          </w:p>
        </w:tc>
        <w:tc>
          <w:tcPr>
            <w:tcW w:w="7140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5CB0" w14:textId="77777777" w:rsidR="005E69BD" w:rsidRPr="00060EFD" w:rsidRDefault="005E69BD" w:rsidP="005E69BD">
            <w:pPr>
              <w:pStyle w:val="TableText"/>
            </w:pPr>
            <w:r w:rsidRPr="003343E2">
              <w:rPr>
                <w:color w:val="FF0000"/>
              </w:rPr>
              <w:t>&lt;</w:t>
            </w:r>
            <w:proofErr w:type="spellStart"/>
            <w:r w:rsidRPr="007C207A">
              <w:rPr>
                <w:color w:val="FF0000"/>
              </w:rPr>
              <w:t>someEnumeration</w:t>
            </w:r>
            <w:proofErr w:type="spellEnd"/>
            <w:r w:rsidRPr="003343E2">
              <w:rPr>
                <w:color w:val="FF0000"/>
              </w:rPr>
              <w:t>&gt;</w:t>
            </w:r>
          </w:p>
        </w:tc>
      </w:tr>
      <w:tr w:rsidR="005E69BD" w:rsidRPr="00060EFD" w14:paraId="39B4DE9B" w14:textId="77777777" w:rsidTr="00D04A8E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74C7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IsAbstract</w:t>
            </w:r>
            <w:proofErr w:type="spellEnd"/>
          </w:p>
        </w:tc>
        <w:tc>
          <w:tcPr>
            <w:tcW w:w="71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E005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False</w:t>
            </w:r>
          </w:p>
        </w:tc>
      </w:tr>
      <w:tr w:rsidR="005E69BD" w:rsidRPr="00060EFD" w14:paraId="51BB86E4" w14:textId="77777777" w:rsidTr="00D04A8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ACCC263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References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C4A4740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NodeClass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89C42AE" w14:textId="6D255EB1" w:rsidR="005E69BD" w:rsidRPr="00060EFD" w:rsidRDefault="00EE2066" w:rsidP="005E69BD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Browsename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DB704A5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DataType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13A1C4F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TypeDefinition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D5CF1F7" w14:textId="77777777" w:rsidR="005E69BD" w:rsidRPr="00060EFD" w:rsidRDefault="005E69BD" w:rsidP="005E69BD">
            <w:pPr>
              <w:pStyle w:val="TableText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E69BD" w:rsidRPr="00060EFD" w14:paraId="108F5E2E" w14:textId="77777777" w:rsidTr="00D04A8E">
        <w:trPr>
          <w:jc w:val="center"/>
        </w:trPr>
        <w:tc>
          <w:tcPr>
            <w:tcW w:w="9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C3D4" w14:textId="1C1C9E3E" w:rsidR="005E69BD" w:rsidRPr="00060EFD" w:rsidRDefault="005E69BD" w:rsidP="005E69BD">
            <w:pPr>
              <w:pStyle w:val="TableText"/>
            </w:pPr>
            <w:r w:rsidRPr="00060EFD">
              <w:t xml:space="preserve">Subtype of the </w:t>
            </w:r>
            <w:r>
              <w:t xml:space="preserve">Enumeration type </w:t>
            </w:r>
            <w:r w:rsidRPr="00060EFD">
              <w:t xml:space="preserve">defined in </w:t>
            </w:r>
            <w:r>
              <w:t xml:space="preserve"> </w:t>
            </w:r>
            <w:r>
              <w:fldChar w:fldCharType="begin"/>
            </w:r>
            <w:r>
              <w:instrText xml:space="preserve"> REF UAPart5 \h </w:instrText>
            </w:r>
            <w:r>
              <w:fldChar w:fldCharType="separate"/>
            </w:r>
            <w:r w:rsidR="00E25CD0" w:rsidRPr="0099668C">
              <w:t>OPC 10000-5</w:t>
            </w:r>
            <w:r>
              <w:fldChar w:fldCharType="end"/>
            </w:r>
          </w:p>
        </w:tc>
      </w:tr>
      <w:tr w:rsidR="005E69BD" w:rsidRPr="002424CF" w14:paraId="5439F9AB" w14:textId="77777777" w:rsidTr="00D04A8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CD18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0:HasProperty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0F5F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  <w:r w:rsidRPr="002424CF">
              <w:rPr>
                <w:color w:val="auto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A0CE" w14:textId="77777777" w:rsidR="005E69BD" w:rsidRPr="002424CF" w:rsidRDefault="005E69BD" w:rsidP="005E69BD">
            <w:pPr>
              <w:pStyle w:val="TableTextWithTabs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0:EnumStrings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CAE3" w14:textId="77777777" w:rsidR="005E69BD" w:rsidRPr="002424CF" w:rsidRDefault="005E69BD" w:rsidP="005E69BD">
            <w:pPr>
              <w:pStyle w:val="TableTextWithTabs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0:LocalizedText</w:t>
            </w:r>
            <w:proofErr w:type="gramEnd"/>
            <w:r w:rsidRPr="002424CF">
              <w:rPr>
                <w:color w:val="auto"/>
              </w:rPr>
              <w:t xml:space="preserve"> []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4E50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0:PropertyType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49D3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</w:p>
        </w:tc>
      </w:tr>
    </w:tbl>
    <w:p w14:paraId="4F2C030A" w14:textId="77777777" w:rsidR="005E69BD" w:rsidRPr="002424CF" w:rsidRDefault="005E69BD" w:rsidP="005E69BD">
      <w:pPr>
        <w:pStyle w:val="spacer"/>
        <w:rPr>
          <w:lang w:eastAsia="ja-JP"/>
        </w:rPr>
      </w:pPr>
    </w:p>
    <w:p w14:paraId="6A64DFEF" w14:textId="4538D9C4" w:rsidR="000E4B7A" w:rsidRPr="001E623E" w:rsidRDefault="00F7088E" w:rsidP="000E4B7A">
      <w:pPr>
        <w:pStyle w:val="berschrift2"/>
      </w:pPr>
      <w:bookmarkStart w:id="105" w:name="_Toc78197980"/>
      <w:r w:rsidRPr="00BA2A30">
        <w:rPr>
          <w:color w:val="FF0000"/>
        </w:rPr>
        <w:t>&lt;</w:t>
      </w:r>
      <w:proofErr w:type="spellStart"/>
      <w:r w:rsidRPr="00BA2A30">
        <w:rPr>
          <w:color w:val="FF0000"/>
        </w:rPr>
        <w:t>some</w:t>
      </w:r>
      <w:r>
        <w:rPr>
          <w:color w:val="FF0000"/>
        </w:rPr>
        <w:t>OptionSet</w:t>
      </w:r>
      <w:proofErr w:type="spellEnd"/>
      <w:r w:rsidRPr="00BA2A30">
        <w:rPr>
          <w:color w:val="FF0000"/>
        </w:rPr>
        <w:t>&gt;</w:t>
      </w:r>
      <w:bookmarkEnd w:id="105"/>
    </w:p>
    <w:p w14:paraId="6276432C" w14:textId="212C1E1F" w:rsidR="005E69BD" w:rsidRPr="00450419" w:rsidRDefault="005E69BD" w:rsidP="005E69BD">
      <w:pPr>
        <w:pStyle w:val="PARAGRAPH"/>
      </w:pPr>
      <w:r w:rsidRPr="00450419">
        <w:t xml:space="preserve">This </w:t>
      </w:r>
      <w:proofErr w:type="spellStart"/>
      <w:r w:rsidRPr="00450419">
        <w:rPr>
          <w:i/>
        </w:rPr>
        <w:t>DataType</w:t>
      </w:r>
      <w:proofErr w:type="spellEnd"/>
      <w:r w:rsidRPr="00450419">
        <w:t xml:space="preserve"> defines flags for </w:t>
      </w:r>
      <w:r>
        <w:t xml:space="preserve">… </w:t>
      </w:r>
      <w:r w:rsidRPr="0080519D">
        <w:rPr>
          <w:i/>
          <w:color w:val="FF0000"/>
        </w:rPr>
        <w:t>&lt;</w:t>
      </w:r>
      <w:proofErr w:type="spellStart"/>
      <w:r w:rsidRPr="0080519D">
        <w:rPr>
          <w:iCs/>
          <w:color w:val="FF0000"/>
        </w:rPr>
        <w:t>someOptionSet</w:t>
      </w:r>
      <w:proofErr w:type="spellEnd"/>
      <w:r w:rsidRPr="0080519D">
        <w:rPr>
          <w:i/>
          <w:color w:val="FF0000"/>
        </w:rPr>
        <w:t>&gt;</w:t>
      </w:r>
      <w:r w:rsidRPr="00450419">
        <w:rPr>
          <w:rStyle w:val="ReferenceDocumentsZchn"/>
        </w:rPr>
        <w:t xml:space="preserve"> is formally defined in</w:t>
      </w:r>
      <w:r>
        <w:rPr>
          <w:rStyle w:val="ReferenceDocumentsZchn"/>
        </w:rPr>
        <w:t xml:space="preserve"> </w:t>
      </w:r>
      <w:r>
        <w:rPr>
          <w:rStyle w:val="ReferenceDocumentsZchn"/>
        </w:rPr>
        <w:fldChar w:fldCharType="begin"/>
      </w:r>
      <w:r>
        <w:rPr>
          <w:rStyle w:val="ReferenceDocumentsZchn"/>
        </w:rPr>
        <w:instrText xml:space="preserve"> REF _Ref498640836 \h </w:instrText>
      </w:r>
      <w:r>
        <w:rPr>
          <w:rStyle w:val="ReferenceDocumentsZchn"/>
        </w:rPr>
      </w:r>
      <w:r>
        <w:rPr>
          <w:rStyle w:val="ReferenceDocumentsZchn"/>
        </w:rPr>
        <w:fldChar w:fldCharType="separate"/>
      </w:r>
      <w:r w:rsidR="00E25CD0" w:rsidRPr="00450419">
        <w:t xml:space="preserve">Table </w:t>
      </w:r>
      <w:r w:rsidR="00E25CD0">
        <w:rPr>
          <w:noProof/>
        </w:rPr>
        <w:t>30</w:t>
      </w:r>
      <w:r>
        <w:rPr>
          <w:rStyle w:val="ReferenceDocumentsZchn"/>
        </w:rPr>
        <w:fldChar w:fldCharType="end"/>
      </w:r>
      <w:r w:rsidRPr="00450419">
        <w:rPr>
          <w:rStyle w:val="ReferenceDocumentsZchn"/>
        </w:rPr>
        <w:t>.</w:t>
      </w:r>
    </w:p>
    <w:p w14:paraId="6DFBD110" w14:textId="18B7362A" w:rsidR="005E69BD" w:rsidRPr="00450419" w:rsidRDefault="005E69BD" w:rsidP="005E69BD">
      <w:pPr>
        <w:pStyle w:val="TABLE-title"/>
      </w:pPr>
      <w:bookmarkStart w:id="106" w:name="_Ref498640836"/>
      <w:bookmarkStart w:id="107" w:name="_Toc10722066"/>
      <w:bookmarkStart w:id="108" w:name="_Toc34394302"/>
      <w:bookmarkStart w:id="109" w:name="_Toc73441158"/>
      <w:r w:rsidRPr="00450419">
        <w:t xml:space="preserve">Table </w:t>
      </w:r>
      <w:r w:rsidRPr="00450419">
        <w:fldChar w:fldCharType="begin"/>
      </w:r>
      <w:r w:rsidRPr="00450419">
        <w:instrText xml:space="preserve"> SEQ Table \* ARABIC </w:instrText>
      </w:r>
      <w:r w:rsidRPr="00450419">
        <w:fldChar w:fldCharType="separate"/>
      </w:r>
      <w:r w:rsidR="00E25CD0">
        <w:rPr>
          <w:noProof/>
        </w:rPr>
        <w:t>30</w:t>
      </w:r>
      <w:r w:rsidRPr="00450419">
        <w:fldChar w:fldCharType="end"/>
      </w:r>
      <w:bookmarkEnd w:id="106"/>
      <w:r w:rsidRPr="00450419">
        <w:t xml:space="preserve"> – </w:t>
      </w:r>
      <w:r w:rsidRPr="0080519D">
        <w:rPr>
          <w:color w:val="FF0000"/>
        </w:rPr>
        <w:t>&lt;</w:t>
      </w:r>
      <w:proofErr w:type="spellStart"/>
      <w:r w:rsidRPr="0080519D">
        <w:rPr>
          <w:color w:val="FF0000"/>
        </w:rPr>
        <w:t>someOptionSet</w:t>
      </w:r>
      <w:proofErr w:type="spellEnd"/>
      <w:r w:rsidRPr="0080519D">
        <w:rPr>
          <w:color w:val="FF0000"/>
        </w:rPr>
        <w:t>&gt;</w:t>
      </w:r>
      <w:r w:rsidRPr="00450419">
        <w:t xml:space="preserve"> Values</w:t>
      </w:r>
      <w:bookmarkEnd w:id="107"/>
      <w:bookmarkEnd w:id="108"/>
      <w:bookmarkEnd w:id="109"/>
    </w:p>
    <w:tbl>
      <w:tblPr>
        <w:tblW w:w="9209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87"/>
        <w:gridCol w:w="850"/>
        <w:gridCol w:w="6872"/>
      </w:tblGrid>
      <w:tr w:rsidR="005E69BD" w:rsidRPr="00450419" w14:paraId="5DAF926B" w14:textId="77777777" w:rsidTr="00D04A8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0904A18" w14:textId="77777777" w:rsidR="005E69BD" w:rsidRPr="00450419" w:rsidRDefault="005E69BD" w:rsidP="005E69BD">
            <w:pPr>
              <w:pStyle w:val="TableText"/>
              <w:rPr>
                <w:b/>
                <w:lang w:val="en-GB"/>
              </w:rPr>
            </w:pPr>
            <w:r w:rsidRPr="00450419">
              <w:rPr>
                <w:b/>
                <w:lang w:val="en-GB"/>
              </w:rPr>
              <w:t>Value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A778183" w14:textId="77777777" w:rsidR="005E69BD" w:rsidRPr="00450419" w:rsidRDefault="005E69BD" w:rsidP="005E69BD">
            <w:pPr>
              <w:pStyle w:val="TableText"/>
              <w:rPr>
                <w:b/>
                <w:lang w:val="en-GB"/>
              </w:rPr>
            </w:pPr>
            <w:proofErr w:type="spellStart"/>
            <w:r w:rsidRPr="00450419">
              <w:rPr>
                <w:b/>
                <w:lang w:val="en-GB"/>
              </w:rPr>
              <w:t>Bit</w:t>
            </w:r>
            <w:proofErr w:type="spellEnd"/>
            <w:r w:rsidRPr="00450419">
              <w:rPr>
                <w:b/>
                <w:lang w:val="en-GB"/>
              </w:rPr>
              <w:t xml:space="preserve"> No.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5B0761B" w14:textId="77777777" w:rsidR="005E69BD" w:rsidRPr="00450419" w:rsidRDefault="005E69BD" w:rsidP="005E69BD">
            <w:pPr>
              <w:pStyle w:val="TableText"/>
              <w:rPr>
                <w:b/>
                <w:lang w:val="en-GB"/>
              </w:rPr>
            </w:pPr>
            <w:r w:rsidRPr="00450419">
              <w:rPr>
                <w:b/>
                <w:lang w:val="en-GB"/>
              </w:rPr>
              <w:t>Description</w:t>
            </w:r>
          </w:p>
        </w:tc>
      </w:tr>
      <w:tr w:rsidR="005E69BD" w:rsidRPr="00450419" w14:paraId="298219CB" w14:textId="77777777" w:rsidTr="00D04A8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FDF2" w14:textId="77777777" w:rsidR="005E69BD" w:rsidRPr="00450419" w:rsidRDefault="005E69BD" w:rsidP="005E69BD">
            <w:pPr>
              <w:pStyle w:val="TableText"/>
              <w:rPr>
                <w:lang w:val="en-GB"/>
              </w:rPr>
            </w:pPr>
            <w:r w:rsidRPr="00FB28B6">
              <w:rPr>
                <w:color w:val="FF0000"/>
                <w:lang w:val="en-GB"/>
              </w:rPr>
              <w:t>&lt;Value1&gt;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F60B" w14:textId="77777777" w:rsidR="005E69BD" w:rsidRPr="00450419" w:rsidRDefault="005E69BD" w:rsidP="005E69BD">
            <w:pPr>
              <w:pStyle w:val="TableText"/>
              <w:rPr>
                <w:lang w:val="en-GB"/>
              </w:rPr>
            </w:pPr>
            <w:r w:rsidRPr="00450419">
              <w:rPr>
                <w:lang w:val="en-GB"/>
              </w:rPr>
              <w:t>0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E8A1" w14:textId="77777777" w:rsidR="005E69BD" w:rsidRPr="00450419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This flag….</w:t>
            </w:r>
          </w:p>
        </w:tc>
      </w:tr>
      <w:tr w:rsidR="005E69BD" w:rsidRPr="00450419" w14:paraId="3EF51EA6" w14:textId="77777777" w:rsidTr="00D04A8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4826" w14:textId="77777777" w:rsidR="005E69BD" w:rsidRDefault="005E69BD" w:rsidP="005E69BD">
            <w:pPr>
              <w:pStyle w:val="TableText"/>
              <w:rPr>
                <w:lang w:val="en-GB"/>
              </w:rPr>
            </w:pPr>
            <w:r w:rsidRPr="00FB28B6">
              <w:rPr>
                <w:color w:val="FF0000"/>
                <w:lang w:val="en-GB"/>
              </w:rPr>
              <w:t>&lt;Value2&gt;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DDFB" w14:textId="77777777" w:rsidR="005E69BD" w:rsidRPr="00450419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A98C" w14:textId="77777777" w:rsidR="005E69BD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This flag….</w:t>
            </w:r>
          </w:p>
        </w:tc>
      </w:tr>
      <w:tr w:rsidR="005E69BD" w:rsidRPr="00450419" w14:paraId="2FCFBAA1" w14:textId="77777777" w:rsidTr="00D04A8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A862" w14:textId="77777777" w:rsidR="005E69BD" w:rsidRDefault="005E69BD" w:rsidP="005E69BD">
            <w:pPr>
              <w:pStyle w:val="TableText"/>
              <w:rPr>
                <w:lang w:val="en-GB"/>
              </w:rPr>
            </w:pPr>
            <w:r w:rsidRPr="00FB28B6">
              <w:rPr>
                <w:color w:val="FF0000"/>
                <w:lang w:val="en-GB"/>
              </w:rPr>
              <w:t>&lt;Value3&gt;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AEE3" w14:textId="77777777" w:rsidR="005E69BD" w:rsidRPr="00450419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1AE5" w14:textId="77777777" w:rsidR="005E69BD" w:rsidRDefault="005E69BD" w:rsidP="005E69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This flag….</w:t>
            </w:r>
          </w:p>
        </w:tc>
      </w:tr>
    </w:tbl>
    <w:p w14:paraId="4F377AA5" w14:textId="77777777" w:rsidR="005E69BD" w:rsidRPr="00450419" w:rsidRDefault="005E69BD" w:rsidP="005E69BD">
      <w:pPr>
        <w:pStyle w:val="spacer"/>
        <w:rPr>
          <w:rFonts w:eastAsia="平成明朝"/>
          <w:lang w:eastAsia="fr-FR"/>
        </w:rPr>
      </w:pPr>
    </w:p>
    <w:p w14:paraId="1E68E2B6" w14:textId="38BF3564" w:rsidR="005E69BD" w:rsidRPr="00450419" w:rsidRDefault="005E69BD" w:rsidP="005E69BD">
      <w:pPr>
        <w:pStyle w:val="PARAGRAPH"/>
      </w:pPr>
      <w:r w:rsidRPr="00450419">
        <w:t xml:space="preserve">The </w:t>
      </w:r>
      <w:r w:rsidRPr="0080519D">
        <w:rPr>
          <w:i/>
          <w:color w:val="FF0000"/>
        </w:rPr>
        <w:t>&lt;</w:t>
      </w:r>
      <w:proofErr w:type="spellStart"/>
      <w:r w:rsidRPr="0080519D">
        <w:rPr>
          <w:iCs/>
          <w:color w:val="FF0000"/>
        </w:rPr>
        <w:t>someOptionSet</w:t>
      </w:r>
      <w:proofErr w:type="spellEnd"/>
      <w:r w:rsidRPr="0080519D">
        <w:rPr>
          <w:i/>
          <w:color w:val="FF0000"/>
        </w:rPr>
        <w:t>&gt;</w:t>
      </w:r>
      <w:r w:rsidRPr="00450419">
        <w:rPr>
          <w:rStyle w:val="ReferenceDocumentsZchn"/>
        </w:rPr>
        <w:t xml:space="preserve"> </w:t>
      </w:r>
      <w:r w:rsidRPr="00450419">
        <w:t xml:space="preserve">representation in the </w:t>
      </w:r>
      <w:proofErr w:type="spellStart"/>
      <w:r w:rsidRPr="00450419">
        <w:rPr>
          <w:i/>
        </w:rPr>
        <w:t>AddressSpace</w:t>
      </w:r>
      <w:proofErr w:type="spellEnd"/>
      <w:r w:rsidRPr="00450419">
        <w:t xml:space="preserve"> is defined in</w:t>
      </w:r>
      <w:r>
        <w:rPr>
          <w:rStyle w:val="ReferenceDocumentsZchn"/>
        </w:rPr>
        <w:t xml:space="preserve"> </w:t>
      </w:r>
      <w:r>
        <w:rPr>
          <w:rStyle w:val="ReferenceDocumentsZchn"/>
        </w:rPr>
        <w:fldChar w:fldCharType="begin"/>
      </w:r>
      <w:r>
        <w:rPr>
          <w:rStyle w:val="ReferenceDocumentsZchn"/>
        </w:rPr>
        <w:instrText xml:space="preserve"> REF _Ref16863028 \h </w:instrText>
      </w:r>
      <w:r>
        <w:rPr>
          <w:rStyle w:val="ReferenceDocumentsZchn"/>
        </w:rPr>
      </w:r>
      <w:r>
        <w:rPr>
          <w:rStyle w:val="ReferenceDocumentsZchn"/>
        </w:rPr>
        <w:fldChar w:fldCharType="separate"/>
      </w:r>
      <w:r w:rsidR="00E25CD0" w:rsidRPr="00450419">
        <w:t xml:space="preserve">Table </w:t>
      </w:r>
      <w:r w:rsidR="00E25CD0">
        <w:rPr>
          <w:noProof/>
        </w:rPr>
        <w:t>31</w:t>
      </w:r>
      <w:r>
        <w:rPr>
          <w:rStyle w:val="ReferenceDocumentsZchn"/>
        </w:rPr>
        <w:fldChar w:fldCharType="end"/>
      </w:r>
      <w:r w:rsidRPr="00450419">
        <w:t>.</w:t>
      </w:r>
    </w:p>
    <w:p w14:paraId="38CE20A2" w14:textId="78F14438" w:rsidR="005E69BD" w:rsidRDefault="005E69BD" w:rsidP="005E69BD">
      <w:pPr>
        <w:pStyle w:val="TABLE-title"/>
      </w:pPr>
      <w:bookmarkStart w:id="110" w:name="_Ref16863028"/>
      <w:bookmarkStart w:id="111" w:name="_Toc34394303"/>
      <w:bookmarkStart w:id="112" w:name="_Toc73441159"/>
      <w:r w:rsidRPr="00450419">
        <w:lastRenderedPageBreak/>
        <w:t xml:space="preserve">Table </w:t>
      </w:r>
      <w:r w:rsidRPr="00450419">
        <w:fldChar w:fldCharType="begin"/>
      </w:r>
      <w:r w:rsidRPr="00450419">
        <w:instrText xml:space="preserve"> SEQ Table \* ARABIC </w:instrText>
      </w:r>
      <w:r w:rsidRPr="00450419">
        <w:fldChar w:fldCharType="separate"/>
      </w:r>
      <w:r w:rsidR="00E25CD0">
        <w:rPr>
          <w:noProof/>
        </w:rPr>
        <w:t>31</w:t>
      </w:r>
      <w:r w:rsidRPr="00450419">
        <w:fldChar w:fldCharType="end"/>
      </w:r>
      <w:bookmarkEnd w:id="110"/>
      <w:r w:rsidRPr="00450419">
        <w:t xml:space="preserve"> – </w:t>
      </w:r>
      <w:r w:rsidRPr="0080519D">
        <w:rPr>
          <w:color w:val="FF0000"/>
        </w:rPr>
        <w:t>&lt;</w:t>
      </w:r>
      <w:proofErr w:type="spellStart"/>
      <w:r w:rsidRPr="0080519D">
        <w:rPr>
          <w:color w:val="FF0000"/>
        </w:rPr>
        <w:t>someOptionSet</w:t>
      </w:r>
      <w:proofErr w:type="spellEnd"/>
      <w:r w:rsidRPr="0080519D">
        <w:rPr>
          <w:color w:val="FF0000"/>
        </w:rPr>
        <w:t>&gt;</w:t>
      </w:r>
      <w:r w:rsidRPr="00450419">
        <w:t xml:space="preserve"> Definition</w:t>
      </w:r>
      <w:bookmarkEnd w:id="111"/>
      <w:bookmarkEnd w:id="112"/>
    </w:p>
    <w:tbl>
      <w:tblPr>
        <w:tblW w:w="9298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514"/>
        <w:gridCol w:w="620"/>
        <w:gridCol w:w="1701"/>
        <w:gridCol w:w="1559"/>
        <w:gridCol w:w="2126"/>
        <w:gridCol w:w="1223"/>
      </w:tblGrid>
      <w:tr w:rsidR="005E69BD" w:rsidRPr="00060EFD" w14:paraId="75A8E0D9" w14:textId="77777777" w:rsidTr="005E69BD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6C6A963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Attribute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E5D2032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Value</w:t>
            </w:r>
          </w:p>
        </w:tc>
      </w:tr>
      <w:tr w:rsidR="005E69BD" w:rsidRPr="00060EFD" w14:paraId="1DF3ECEA" w14:textId="77777777" w:rsidTr="005E69BD">
        <w:trPr>
          <w:jc w:val="center"/>
        </w:trPr>
        <w:tc>
          <w:tcPr>
            <w:tcW w:w="206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D7FF" w14:textId="40AC8794" w:rsidR="005E69BD" w:rsidRPr="00060EFD" w:rsidRDefault="00EE2066" w:rsidP="005E69BD">
            <w:pPr>
              <w:pStyle w:val="TableText"/>
            </w:pPr>
            <w:proofErr w:type="spellStart"/>
            <w:r>
              <w:t>Browsename</w:t>
            </w:r>
            <w:proofErr w:type="spellEnd"/>
          </w:p>
        </w:tc>
        <w:tc>
          <w:tcPr>
            <w:tcW w:w="7229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3284" w14:textId="77777777" w:rsidR="005E69BD" w:rsidRPr="00060EFD" w:rsidRDefault="005E69BD" w:rsidP="005E69BD">
            <w:pPr>
              <w:pStyle w:val="TableText"/>
            </w:pPr>
            <w:r w:rsidRPr="003343E2">
              <w:rPr>
                <w:color w:val="FF0000"/>
              </w:rPr>
              <w:t>&lt;</w:t>
            </w:r>
            <w:proofErr w:type="spellStart"/>
            <w:r>
              <w:rPr>
                <w:color w:val="FF0000"/>
                <w:lang w:val="en-GB"/>
              </w:rPr>
              <w:t>s</w:t>
            </w:r>
            <w:r w:rsidRPr="00FB28B6">
              <w:rPr>
                <w:color w:val="FF0000"/>
                <w:lang w:val="en-GB"/>
              </w:rPr>
              <w:t>omeOptionSet</w:t>
            </w:r>
            <w:proofErr w:type="spellEnd"/>
            <w:r w:rsidRPr="003343E2">
              <w:rPr>
                <w:color w:val="FF0000"/>
              </w:rPr>
              <w:t>&gt;</w:t>
            </w:r>
          </w:p>
        </w:tc>
      </w:tr>
      <w:tr w:rsidR="005E69BD" w:rsidRPr="00060EFD" w14:paraId="113A4831" w14:textId="77777777" w:rsidTr="005E69BD">
        <w:trPr>
          <w:jc w:val="center"/>
        </w:trPr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8342" w14:textId="77777777" w:rsidR="005E69BD" w:rsidRPr="00060EFD" w:rsidRDefault="005E69BD" w:rsidP="005E69BD">
            <w:pPr>
              <w:pStyle w:val="TableText"/>
            </w:pPr>
            <w:proofErr w:type="spellStart"/>
            <w:r w:rsidRPr="00060EFD">
              <w:t>IsAbstract</w:t>
            </w:r>
            <w:proofErr w:type="spellEnd"/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41EF" w14:textId="77777777" w:rsidR="005E69BD" w:rsidRPr="00BA2A30" w:rsidRDefault="005E69BD" w:rsidP="005E69BD">
            <w:pPr>
              <w:pStyle w:val="TableText"/>
              <w:rPr>
                <w:color w:val="FF0000"/>
              </w:rPr>
            </w:pPr>
            <w:r w:rsidRPr="00BA2A30">
              <w:rPr>
                <w:color w:val="FF0000"/>
              </w:rPr>
              <w:t>False</w:t>
            </w:r>
          </w:p>
        </w:tc>
      </w:tr>
      <w:tr w:rsidR="005E69BD" w:rsidRPr="00060EFD" w14:paraId="5C433ED0" w14:textId="77777777" w:rsidTr="005E69BD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3F03587" w14:textId="77777777" w:rsidR="005E69BD" w:rsidRPr="00060EFD" w:rsidRDefault="005E69BD" w:rsidP="005E69BD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References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423896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NodeClass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481A357" w14:textId="0B0E2A37" w:rsidR="005E69BD" w:rsidRPr="00060EFD" w:rsidRDefault="00EE2066" w:rsidP="005E69BD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Browsename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C641A13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DataType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748F9BB" w14:textId="77777777" w:rsidR="005E69BD" w:rsidRPr="00060EFD" w:rsidRDefault="005E69BD" w:rsidP="005E69BD">
            <w:pPr>
              <w:pStyle w:val="TableText"/>
              <w:rPr>
                <w:b/>
              </w:rPr>
            </w:pPr>
            <w:proofErr w:type="spellStart"/>
            <w:r w:rsidRPr="00060EFD">
              <w:rPr>
                <w:b/>
              </w:rPr>
              <w:t>TypeDefinition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A168EE" w14:textId="77777777" w:rsidR="005E69BD" w:rsidRPr="00060EFD" w:rsidRDefault="005E69BD" w:rsidP="005E69BD">
            <w:pPr>
              <w:pStyle w:val="TableText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E69BD" w:rsidRPr="00060EFD" w14:paraId="5AF0DA03" w14:textId="77777777" w:rsidTr="005E69BD">
        <w:trPr>
          <w:jc w:val="center"/>
        </w:trPr>
        <w:tc>
          <w:tcPr>
            <w:tcW w:w="9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EED" w14:textId="1EBE090C" w:rsidR="005E69BD" w:rsidRPr="00060EFD" w:rsidRDefault="005E69BD" w:rsidP="005E69BD">
            <w:pPr>
              <w:pStyle w:val="TableText"/>
            </w:pPr>
            <w:r w:rsidRPr="00060EFD">
              <w:t xml:space="preserve">Subtype of the </w:t>
            </w:r>
            <w:proofErr w:type="spellStart"/>
            <w:r>
              <w:t>OptionSet</w:t>
            </w:r>
            <w:proofErr w:type="spellEnd"/>
            <w:r>
              <w:t xml:space="preserve"> </w:t>
            </w:r>
            <w:proofErr w:type="spellStart"/>
            <w:r>
              <w:t>DataType</w:t>
            </w:r>
            <w:proofErr w:type="spellEnd"/>
            <w:r>
              <w:t xml:space="preserve"> </w:t>
            </w:r>
            <w:r w:rsidRPr="00060EFD">
              <w:t>defined in</w:t>
            </w:r>
            <w:r>
              <w:t xml:space="preserve"> </w:t>
            </w:r>
            <w:r>
              <w:fldChar w:fldCharType="begin"/>
            </w:r>
            <w:r>
              <w:instrText xml:space="preserve"> REF UAPart5 \h </w:instrText>
            </w:r>
            <w:r>
              <w:fldChar w:fldCharType="separate"/>
            </w:r>
            <w:r w:rsidR="00E25CD0" w:rsidRPr="0099668C">
              <w:t>OPC 10000-5</w:t>
            </w:r>
            <w:r>
              <w:fldChar w:fldCharType="end"/>
            </w:r>
          </w:p>
        </w:tc>
      </w:tr>
      <w:tr w:rsidR="005E69BD" w:rsidRPr="00060EFD" w14:paraId="1FCB88B4" w14:textId="77777777" w:rsidTr="005E69BD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7C9B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0:HasProperty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2624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  <w:r w:rsidRPr="002424CF">
              <w:rPr>
                <w:color w:val="auto"/>
              </w:rPr>
              <w:t>Variable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1922" w14:textId="77777777" w:rsidR="005E69BD" w:rsidRPr="002424CF" w:rsidRDefault="005E69BD" w:rsidP="005E69BD">
            <w:pPr>
              <w:pStyle w:val="TableTextWithTabs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0:OptionSetValues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EFF6" w14:textId="77777777" w:rsidR="005E69BD" w:rsidRPr="002424CF" w:rsidRDefault="005E69BD" w:rsidP="005E69BD">
            <w:pPr>
              <w:pStyle w:val="TableTextWithTabs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0:LocalizedText</w:t>
            </w:r>
            <w:proofErr w:type="gramEnd"/>
            <w:r w:rsidRPr="002424CF">
              <w:rPr>
                <w:color w:val="auto"/>
              </w:rPr>
              <w:t xml:space="preserve"> []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9C90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  <w:proofErr w:type="gramStart"/>
            <w:r w:rsidRPr="002424CF">
              <w:rPr>
                <w:color w:val="auto"/>
              </w:rPr>
              <w:t>0:PropertyType</w:t>
            </w:r>
            <w:proofErr w:type="gram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253D" w14:textId="77777777" w:rsidR="005E69BD" w:rsidRPr="002424CF" w:rsidRDefault="005E69BD" w:rsidP="005E69BD">
            <w:pPr>
              <w:pStyle w:val="TableText"/>
              <w:rPr>
                <w:color w:val="auto"/>
              </w:rPr>
            </w:pPr>
          </w:p>
        </w:tc>
      </w:tr>
    </w:tbl>
    <w:p w14:paraId="5E481876" w14:textId="77777777" w:rsidR="005E69BD" w:rsidRPr="00450419" w:rsidRDefault="005E69BD" w:rsidP="005E69BD">
      <w:pPr>
        <w:pStyle w:val="spacer"/>
      </w:pPr>
    </w:p>
    <w:p w14:paraId="3AEFB59B" w14:textId="1FD24E02" w:rsidR="000E4B7A" w:rsidRPr="001E623E" w:rsidRDefault="000E4B7A" w:rsidP="000E4B7A">
      <w:pPr>
        <w:pStyle w:val="berschrift1"/>
      </w:pPr>
      <w:bookmarkStart w:id="113" w:name="_Toc78197981"/>
      <w:r>
        <w:t xml:space="preserve">OPC UA </w:t>
      </w:r>
      <w:proofErr w:type="spellStart"/>
      <w:r>
        <w:t>ReferenceTypes</w:t>
      </w:r>
      <w:bookmarkEnd w:id="113"/>
      <w:proofErr w:type="spellEnd"/>
    </w:p>
    <w:p w14:paraId="1916D6B9" w14:textId="1979543B" w:rsidR="000E4B7A" w:rsidRPr="001E623E" w:rsidRDefault="00F7088E" w:rsidP="00F7088E">
      <w:pPr>
        <w:pStyle w:val="berschrift2"/>
      </w:pPr>
      <w:bookmarkStart w:id="114" w:name="_Toc29911999"/>
      <w:bookmarkStart w:id="115" w:name="_Toc78197982"/>
      <w:r w:rsidRPr="00F7088E">
        <w:rPr>
          <w:color w:val="FF0000"/>
        </w:rPr>
        <w:t>&lt;</w:t>
      </w:r>
      <w:proofErr w:type="spellStart"/>
      <w:r w:rsidRPr="00F7088E">
        <w:rPr>
          <w:color w:val="FF0000"/>
        </w:rPr>
        <w:t>someReferenceType</w:t>
      </w:r>
      <w:proofErr w:type="spellEnd"/>
      <w:r w:rsidRPr="00F7088E">
        <w:rPr>
          <w:color w:val="FF0000"/>
        </w:rPr>
        <w:t>&gt;</w:t>
      </w:r>
      <w:bookmarkEnd w:id="114"/>
      <w:bookmarkEnd w:id="115"/>
    </w:p>
    <w:p w14:paraId="52C7E12D" w14:textId="77777777" w:rsidR="005E69BD" w:rsidRPr="00BB4C52" w:rsidRDefault="005E69BD" w:rsidP="005E69BD">
      <w:pPr>
        <w:pStyle w:val="PARAGRAPH"/>
      </w:pPr>
      <w:r w:rsidRPr="00B51EA3">
        <w:t xml:space="preserve">The </w:t>
      </w:r>
      <w:r w:rsidRPr="004F5972">
        <w:rPr>
          <w:color w:val="FF0000"/>
        </w:rPr>
        <w:t>&lt;</w:t>
      </w:r>
      <w:proofErr w:type="spellStart"/>
      <w:r w:rsidRPr="004F5972">
        <w:rPr>
          <w:color w:val="FF0000"/>
        </w:rPr>
        <w:t>someReferenceType</w:t>
      </w:r>
      <w:proofErr w:type="spellEnd"/>
      <w:r w:rsidRPr="004F5972">
        <w:rPr>
          <w:color w:val="FF0000"/>
        </w:rPr>
        <w:t>&gt;</w:t>
      </w:r>
      <w:r w:rsidRPr="00BB4C52">
        <w:t xml:space="preserve"> is a concrete </w:t>
      </w:r>
      <w:proofErr w:type="spellStart"/>
      <w:r w:rsidRPr="008E7189">
        <w:rPr>
          <w:i/>
          <w:iCs/>
        </w:rPr>
        <w:t>ReferenceType</w:t>
      </w:r>
      <w:proofErr w:type="spellEnd"/>
      <w:r w:rsidRPr="00BB4C52">
        <w:t xml:space="preserve"> and can be used directly. It is a subtype of </w:t>
      </w:r>
      <w:r>
        <w:rPr>
          <w:color w:val="FF0000"/>
          <w:lang w:eastAsia="de-DE"/>
        </w:rPr>
        <w:t>&lt;</w:t>
      </w:r>
      <w:proofErr w:type="spellStart"/>
      <w:r>
        <w:rPr>
          <w:color w:val="FF0000"/>
          <w:lang w:eastAsia="de-DE"/>
        </w:rPr>
        <w:t>s</w:t>
      </w:r>
      <w:r w:rsidRPr="004F5972">
        <w:rPr>
          <w:color w:val="FF0000"/>
          <w:lang w:eastAsia="de-DE"/>
        </w:rPr>
        <w:t>omeParentReferenceType</w:t>
      </w:r>
      <w:proofErr w:type="spellEnd"/>
      <w:r w:rsidRPr="004F5972">
        <w:rPr>
          <w:color w:val="FF0000"/>
          <w:lang w:eastAsia="de-DE"/>
        </w:rPr>
        <w:t>&gt;</w:t>
      </w:r>
      <w:r w:rsidRPr="00BB4C52">
        <w:t>.</w:t>
      </w:r>
    </w:p>
    <w:p w14:paraId="5916588F" w14:textId="77777777" w:rsidR="005E69BD" w:rsidRPr="00BB4C52" w:rsidRDefault="005E69BD" w:rsidP="005E69BD">
      <w:pPr>
        <w:pStyle w:val="PARAGRAPH"/>
      </w:pPr>
      <w:r w:rsidRPr="00BB4C52">
        <w:t xml:space="preserve">The semantic of this </w:t>
      </w:r>
      <w:proofErr w:type="spellStart"/>
      <w:r w:rsidRPr="008E7189">
        <w:rPr>
          <w:i/>
          <w:iCs/>
        </w:rPr>
        <w:t>ReferenceType</w:t>
      </w:r>
      <w:proofErr w:type="spellEnd"/>
      <w:r w:rsidRPr="00BB4C52">
        <w:t xml:space="preserve"> is to link </w:t>
      </w:r>
      <w:r>
        <w:t>…..</w:t>
      </w:r>
      <w:r w:rsidRPr="00BB4C52">
        <w:t>.</w:t>
      </w:r>
    </w:p>
    <w:p w14:paraId="49503E4A" w14:textId="77777777" w:rsidR="005E69BD" w:rsidRPr="00BB4C52" w:rsidRDefault="005E69BD" w:rsidP="005E69BD">
      <w:pPr>
        <w:pStyle w:val="PARAGRAPH"/>
      </w:pPr>
      <w:r w:rsidRPr="00BB4C52">
        <w:t xml:space="preserve">The </w:t>
      </w:r>
      <w:proofErr w:type="spellStart"/>
      <w:r w:rsidRPr="008E7189">
        <w:rPr>
          <w:i/>
          <w:iCs/>
        </w:rPr>
        <w:t>SourceNode</w:t>
      </w:r>
      <w:proofErr w:type="spellEnd"/>
      <w:r w:rsidRPr="00BB4C52">
        <w:t xml:space="preserve"> of </w:t>
      </w:r>
      <w:r w:rsidRPr="008E7189">
        <w:rPr>
          <w:i/>
          <w:iCs/>
        </w:rPr>
        <w:t>References</w:t>
      </w:r>
      <w:r w:rsidRPr="00BB4C52">
        <w:t xml:space="preserve"> of this type shall be an</w:t>
      </w:r>
      <w:r>
        <w:t>…..</w:t>
      </w:r>
      <w:r w:rsidRPr="00BB4C52">
        <w:t>.</w:t>
      </w:r>
    </w:p>
    <w:p w14:paraId="26727CA5" w14:textId="77777777" w:rsidR="005E69BD" w:rsidRPr="00BB4C52" w:rsidRDefault="005E69BD" w:rsidP="005E69BD">
      <w:pPr>
        <w:pStyle w:val="PARAGRAPH"/>
      </w:pPr>
      <w:r w:rsidRPr="00397DC1">
        <w:t xml:space="preserve">The </w:t>
      </w:r>
      <w:proofErr w:type="spellStart"/>
      <w:r w:rsidRPr="008E7189">
        <w:rPr>
          <w:i/>
          <w:iCs/>
        </w:rPr>
        <w:t>TargetNode</w:t>
      </w:r>
      <w:proofErr w:type="spellEnd"/>
      <w:r w:rsidRPr="00BB4C52">
        <w:t xml:space="preserve"> of this </w:t>
      </w:r>
      <w:proofErr w:type="spellStart"/>
      <w:r w:rsidRPr="008E7189">
        <w:rPr>
          <w:i/>
          <w:iCs/>
        </w:rPr>
        <w:t>ReferenceType</w:t>
      </w:r>
      <w:proofErr w:type="spellEnd"/>
      <w:r w:rsidRPr="00BB4C52">
        <w:t xml:space="preserve"> shall be an</w:t>
      </w:r>
      <w:r w:rsidRPr="004F5972">
        <w:t xml:space="preserve"> </w:t>
      </w:r>
      <w:proofErr w:type="gramStart"/>
      <w:r>
        <w:t>….</w:t>
      </w:r>
      <w:r w:rsidRPr="004F5972">
        <w:t>.</w:t>
      </w:r>
      <w:proofErr w:type="gramEnd"/>
      <w:r w:rsidRPr="004F5972">
        <w:t xml:space="preserve"> </w:t>
      </w:r>
    </w:p>
    <w:p w14:paraId="11247EAA" w14:textId="00413497" w:rsidR="005E69BD" w:rsidRDefault="005E69BD" w:rsidP="005E69BD">
      <w:pPr>
        <w:pStyle w:val="PARAGRAPH"/>
      </w:pPr>
      <w:r w:rsidRPr="00CD024B">
        <w:t xml:space="preserve">The </w:t>
      </w:r>
      <w:r>
        <w:rPr>
          <w:i/>
        </w:rPr>
        <w:t>&lt;</w:t>
      </w:r>
      <w:proofErr w:type="spellStart"/>
      <w:r w:rsidRPr="004F5972">
        <w:rPr>
          <w:color w:val="FF0000"/>
        </w:rPr>
        <w:t>someReferenceType</w:t>
      </w:r>
      <w:proofErr w:type="spellEnd"/>
      <w:r>
        <w:rPr>
          <w:i/>
        </w:rPr>
        <w:t>&gt;</w:t>
      </w:r>
      <w:r w:rsidRPr="00CD024B">
        <w:t xml:space="preserve"> is formally defined in</w:t>
      </w:r>
      <w:r>
        <w:t xml:space="preserve"> </w:t>
      </w:r>
      <w:r>
        <w:fldChar w:fldCharType="begin"/>
      </w:r>
      <w:r>
        <w:instrText xml:space="preserve"> REF _Ref16854066 \h </w:instrText>
      </w:r>
      <w:r>
        <w:fldChar w:fldCharType="separate"/>
      </w:r>
      <w:r w:rsidR="00E25CD0" w:rsidRPr="00B45180">
        <w:t xml:space="preserve">Table </w:t>
      </w:r>
      <w:r w:rsidR="00E25CD0">
        <w:rPr>
          <w:noProof/>
        </w:rPr>
        <w:t>32</w:t>
      </w:r>
      <w:r>
        <w:fldChar w:fldCharType="end"/>
      </w:r>
      <w:r>
        <w:t>.</w:t>
      </w:r>
    </w:p>
    <w:p w14:paraId="401C067E" w14:textId="43724343" w:rsidR="005E69BD" w:rsidRPr="00B45180" w:rsidRDefault="005E69BD" w:rsidP="005E69BD">
      <w:pPr>
        <w:pStyle w:val="TABLE-title"/>
      </w:pPr>
      <w:bookmarkStart w:id="116" w:name="_Ref16854066"/>
      <w:bookmarkStart w:id="117" w:name="_Toc34394304"/>
      <w:bookmarkStart w:id="118" w:name="_Toc73441160"/>
      <w:r w:rsidRPr="00B45180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32</w:t>
      </w:r>
      <w:r>
        <w:rPr>
          <w:noProof/>
        </w:rPr>
        <w:fldChar w:fldCharType="end"/>
      </w:r>
      <w:bookmarkEnd w:id="116"/>
      <w:r w:rsidRPr="00B45180">
        <w:t xml:space="preserve"> – </w:t>
      </w:r>
      <w:r w:rsidRPr="003343E2">
        <w:rPr>
          <w:color w:val="FF0000"/>
        </w:rPr>
        <w:t>&lt;</w:t>
      </w:r>
      <w:proofErr w:type="spellStart"/>
      <w:r w:rsidRPr="003343E2">
        <w:rPr>
          <w:color w:val="FF0000"/>
        </w:rPr>
        <w:t>some</w:t>
      </w:r>
      <w:r w:rsidRPr="00C00C7C">
        <w:rPr>
          <w:color w:val="FF0000"/>
        </w:rPr>
        <w:t>ReferenceType</w:t>
      </w:r>
      <w:proofErr w:type="spellEnd"/>
      <w:r w:rsidRPr="003343E2">
        <w:rPr>
          <w:color w:val="FF0000"/>
        </w:rPr>
        <w:t>&gt;</w:t>
      </w:r>
      <w:r>
        <w:rPr>
          <w:color w:val="FF0000"/>
        </w:rPr>
        <w:t xml:space="preserve"> </w:t>
      </w:r>
      <w:r w:rsidRPr="00B45180">
        <w:t>Definition</w:t>
      </w:r>
      <w:bookmarkEnd w:id="117"/>
      <w:bookmarkEnd w:id="118"/>
    </w:p>
    <w:tbl>
      <w:tblPr>
        <w:tblW w:w="8160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682"/>
        <w:gridCol w:w="2493"/>
        <w:gridCol w:w="2269"/>
      </w:tblGrid>
      <w:tr w:rsidR="005E69BD" w:rsidRPr="00CD024B" w14:paraId="06D05FE3" w14:textId="77777777" w:rsidTr="005E69BD">
        <w:trPr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E31D53C" w14:textId="77777777" w:rsidR="005E69BD" w:rsidRPr="00CD024B" w:rsidRDefault="005E69BD" w:rsidP="005E69BD">
            <w:pPr>
              <w:pStyle w:val="TableText"/>
              <w:rPr>
                <w:b/>
                <w:lang w:val="en-GB" w:eastAsia="de-DE"/>
              </w:rPr>
            </w:pPr>
            <w:r w:rsidRPr="00CD024B">
              <w:rPr>
                <w:b/>
                <w:lang w:val="en-GB" w:eastAsia="de-DE"/>
              </w:rPr>
              <w:t>Attributes</w:t>
            </w:r>
          </w:p>
        </w:tc>
        <w:tc>
          <w:tcPr>
            <w:tcW w:w="644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8CE20E3" w14:textId="77777777" w:rsidR="005E69BD" w:rsidRPr="00CD024B" w:rsidRDefault="005E69BD" w:rsidP="005E69BD">
            <w:pPr>
              <w:pStyle w:val="TableText"/>
              <w:rPr>
                <w:b/>
                <w:lang w:val="en-GB" w:eastAsia="de-DE"/>
              </w:rPr>
            </w:pPr>
            <w:r w:rsidRPr="00CD024B">
              <w:rPr>
                <w:b/>
                <w:lang w:val="en-GB" w:eastAsia="de-DE"/>
              </w:rPr>
              <w:t>Value</w:t>
            </w:r>
          </w:p>
        </w:tc>
      </w:tr>
      <w:tr w:rsidR="005E69BD" w:rsidRPr="00CD024B" w14:paraId="622F70CD" w14:textId="77777777" w:rsidTr="005E69BD">
        <w:trPr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3C85" w14:textId="07DA3315" w:rsidR="005E69BD" w:rsidRPr="00CD024B" w:rsidRDefault="00EE2066" w:rsidP="005E69BD">
            <w:pPr>
              <w:pStyle w:val="TableText"/>
              <w:rPr>
                <w:lang w:val="en-GB" w:eastAsia="de-DE"/>
              </w:rPr>
            </w:pPr>
            <w:proofErr w:type="spellStart"/>
            <w:r>
              <w:rPr>
                <w:lang w:val="en-GB" w:eastAsia="de-DE"/>
              </w:rPr>
              <w:t>Browsename</w:t>
            </w:r>
            <w:proofErr w:type="spellEnd"/>
          </w:p>
        </w:tc>
        <w:tc>
          <w:tcPr>
            <w:tcW w:w="6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D5E81" w14:textId="77777777" w:rsidR="005E69BD" w:rsidRPr="00CD024B" w:rsidRDefault="005E69BD" w:rsidP="005E69BD">
            <w:pPr>
              <w:pStyle w:val="TableText"/>
              <w:rPr>
                <w:lang w:val="en-GB" w:eastAsia="de-DE"/>
              </w:rPr>
            </w:pPr>
            <w:r w:rsidRPr="00C00C7C">
              <w:rPr>
                <w:color w:val="FF0000"/>
              </w:rPr>
              <w:t>&lt;</w:t>
            </w:r>
            <w:proofErr w:type="spellStart"/>
            <w:r w:rsidRPr="00C00C7C">
              <w:rPr>
                <w:color w:val="FF0000"/>
              </w:rPr>
              <w:t>someReferenceType</w:t>
            </w:r>
            <w:proofErr w:type="spellEnd"/>
            <w:r w:rsidRPr="00C00C7C">
              <w:rPr>
                <w:color w:val="FF0000"/>
              </w:rPr>
              <w:t>&gt;</w:t>
            </w:r>
          </w:p>
        </w:tc>
      </w:tr>
      <w:tr w:rsidR="005E69BD" w:rsidRPr="00CD024B" w14:paraId="7D236579" w14:textId="77777777" w:rsidTr="005E69BD">
        <w:trPr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755A4" w14:textId="77777777" w:rsidR="005E69BD" w:rsidRPr="00CD024B" w:rsidRDefault="005E69BD" w:rsidP="005E69BD">
            <w:pPr>
              <w:pStyle w:val="TableText"/>
              <w:rPr>
                <w:lang w:val="en-GB" w:eastAsia="de-DE"/>
              </w:rPr>
            </w:pPr>
            <w:proofErr w:type="spellStart"/>
            <w:r w:rsidRPr="00CD024B">
              <w:rPr>
                <w:lang w:val="en-GB" w:eastAsia="de-DE"/>
              </w:rPr>
              <w:t>InverseName</w:t>
            </w:r>
            <w:proofErr w:type="spellEnd"/>
          </w:p>
        </w:tc>
        <w:tc>
          <w:tcPr>
            <w:tcW w:w="6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675F" w14:textId="77777777" w:rsidR="005E69BD" w:rsidRPr="00CD024B" w:rsidRDefault="005E69BD" w:rsidP="005E69BD">
            <w:pPr>
              <w:pStyle w:val="TableText"/>
              <w:rPr>
                <w:lang w:val="en-GB" w:eastAsia="de-DE"/>
              </w:rPr>
            </w:pPr>
            <w:r w:rsidRPr="00C00C7C">
              <w:rPr>
                <w:color w:val="FF0000"/>
              </w:rPr>
              <w:t>&lt;</w:t>
            </w:r>
            <w:proofErr w:type="spellStart"/>
            <w:r w:rsidRPr="00C00C7C">
              <w:rPr>
                <w:color w:val="FF0000"/>
              </w:rPr>
              <w:t>some</w:t>
            </w:r>
            <w:r>
              <w:rPr>
                <w:color w:val="FF0000"/>
              </w:rPr>
              <w:t>inverseName</w:t>
            </w:r>
            <w:proofErr w:type="spellEnd"/>
            <w:r w:rsidRPr="00C00C7C">
              <w:rPr>
                <w:color w:val="FF0000"/>
              </w:rPr>
              <w:t>&gt;</w:t>
            </w:r>
          </w:p>
        </w:tc>
      </w:tr>
      <w:tr w:rsidR="005E69BD" w:rsidRPr="00CD024B" w14:paraId="0F3C46AC" w14:textId="77777777" w:rsidTr="005E69BD">
        <w:trPr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DB7A" w14:textId="77777777" w:rsidR="005E69BD" w:rsidRPr="00CD024B" w:rsidRDefault="005E69BD" w:rsidP="005E69BD">
            <w:pPr>
              <w:pStyle w:val="TableText"/>
              <w:rPr>
                <w:lang w:val="en-GB" w:eastAsia="de-DE"/>
              </w:rPr>
            </w:pPr>
            <w:r w:rsidRPr="00CD024B">
              <w:rPr>
                <w:lang w:val="en-GB" w:eastAsia="de-DE"/>
              </w:rPr>
              <w:t>Symmetric</w:t>
            </w:r>
          </w:p>
        </w:tc>
        <w:tc>
          <w:tcPr>
            <w:tcW w:w="6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AF5C" w14:textId="77777777" w:rsidR="005E69BD" w:rsidRPr="00CD024B" w:rsidRDefault="005E69BD" w:rsidP="005E69BD">
            <w:pPr>
              <w:pStyle w:val="TableText"/>
              <w:rPr>
                <w:lang w:val="en-GB" w:eastAsia="de-DE"/>
              </w:rPr>
            </w:pPr>
            <w:r w:rsidRPr="004F5972">
              <w:rPr>
                <w:color w:val="FF0000"/>
                <w:lang w:val="en-GB" w:eastAsia="de-DE"/>
              </w:rPr>
              <w:t>&lt;True/False&gt;</w:t>
            </w:r>
          </w:p>
        </w:tc>
      </w:tr>
      <w:tr w:rsidR="005E69BD" w:rsidRPr="00CD024B" w14:paraId="5C403F50" w14:textId="77777777" w:rsidTr="005E69BD">
        <w:trPr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FDB1" w14:textId="77777777" w:rsidR="005E69BD" w:rsidRPr="00CD024B" w:rsidRDefault="005E69BD" w:rsidP="005E69BD">
            <w:pPr>
              <w:pStyle w:val="TableText"/>
              <w:rPr>
                <w:lang w:val="en-GB" w:eastAsia="de-DE"/>
              </w:rPr>
            </w:pPr>
            <w:proofErr w:type="spellStart"/>
            <w:r w:rsidRPr="00CD024B">
              <w:rPr>
                <w:lang w:val="en-GB" w:eastAsia="de-DE"/>
              </w:rPr>
              <w:t>IsAbstract</w:t>
            </w:r>
            <w:proofErr w:type="spellEnd"/>
          </w:p>
        </w:tc>
        <w:tc>
          <w:tcPr>
            <w:tcW w:w="6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3488" w14:textId="77777777" w:rsidR="005E69BD" w:rsidRPr="00CD024B" w:rsidRDefault="005E69BD" w:rsidP="005E69BD">
            <w:pPr>
              <w:pStyle w:val="TableText"/>
              <w:rPr>
                <w:lang w:val="en-GB" w:eastAsia="de-DE"/>
              </w:rPr>
            </w:pPr>
            <w:r w:rsidRPr="00C00C7C">
              <w:rPr>
                <w:color w:val="FF0000"/>
                <w:lang w:val="en-GB" w:eastAsia="de-DE"/>
              </w:rPr>
              <w:t>&lt;True/False&gt;</w:t>
            </w:r>
          </w:p>
        </w:tc>
      </w:tr>
      <w:tr w:rsidR="005E69BD" w:rsidRPr="00CD024B" w14:paraId="2275025D" w14:textId="77777777" w:rsidTr="005E69BD">
        <w:trPr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7C9CE35" w14:textId="77777777" w:rsidR="005E69BD" w:rsidRPr="00CD024B" w:rsidRDefault="005E69BD" w:rsidP="005E69BD">
            <w:pPr>
              <w:pStyle w:val="TableText"/>
              <w:rPr>
                <w:b/>
                <w:lang w:val="en-GB" w:eastAsia="de-DE"/>
              </w:rPr>
            </w:pPr>
            <w:r w:rsidRPr="00CD024B">
              <w:rPr>
                <w:b/>
                <w:lang w:val="en-GB" w:eastAsia="de-DE"/>
              </w:rPr>
              <w:t>References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3F8A18C" w14:textId="77777777" w:rsidR="005E69BD" w:rsidRPr="00CD024B" w:rsidRDefault="005E69BD" w:rsidP="005E69BD">
            <w:pPr>
              <w:pStyle w:val="TableText"/>
              <w:rPr>
                <w:b/>
                <w:lang w:val="en-GB" w:eastAsia="de-DE"/>
              </w:rPr>
            </w:pPr>
            <w:proofErr w:type="spellStart"/>
            <w:r w:rsidRPr="00CD024B">
              <w:rPr>
                <w:b/>
                <w:lang w:val="en-GB" w:eastAsia="de-DE"/>
              </w:rPr>
              <w:t>NodeClass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45A269D" w14:textId="1A9CCAFD" w:rsidR="005E69BD" w:rsidRPr="00CD024B" w:rsidRDefault="00EE2066" w:rsidP="005E69BD">
            <w:pPr>
              <w:pStyle w:val="TableText"/>
              <w:rPr>
                <w:b/>
                <w:lang w:val="en-GB" w:eastAsia="de-DE"/>
              </w:rPr>
            </w:pPr>
            <w:proofErr w:type="spellStart"/>
            <w:r>
              <w:rPr>
                <w:b/>
                <w:lang w:val="en-GB" w:eastAsia="de-DE"/>
              </w:rPr>
              <w:t>Browsename</w:t>
            </w:r>
            <w:proofErr w:type="spellEnd"/>
            <w:r w:rsidR="005E69BD" w:rsidRPr="00CD024B">
              <w:rPr>
                <w:b/>
                <w:lang w:val="en-GB" w:eastAsia="de-DE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1883C10" w14:textId="77777777" w:rsidR="005E69BD" w:rsidRPr="00CD024B" w:rsidRDefault="005E69BD" w:rsidP="005E69BD">
            <w:pPr>
              <w:pStyle w:val="TableText"/>
              <w:rPr>
                <w:b/>
                <w:lang w:val="en-GB" w:eastAsia="de-DE"/>
              </w:rPr>
            </w:pPr>
            <w:r w:rsidRPr="00CD024B">
              <w:rPr>
                <w:b/>
                <w:lang w:val="en-GB" w:eastAsia="de-DE"/>
              </w:rPr>
              <w:t>Comment</w:t>
            </w:r>
          </w:p>
        </w:tc>
      </w:tr>
      <w:tr w:rsidR="005E69BD" w:rsidRPr="00CD024B" w14:paraId="57D2B38D" w14:textId="77777777" w:rsidTr="005E69BD">
        <w:trPr>
          <w:jc w:val="center"/>
        </w:trPr>
        <w:tc>
          <w:tcPr>
            <w:tcW w:w="816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675F" w14:textId="77777777" w:rsidR="005E69BD" w:rsidRPr="00CD024B" w:rsidRDefault="005E69BD" w:rsidP="005E69BD">
            <w:pPr>
              <w:pStyle w:val="TableText"/>
              <w:rPr>
                <w:sz w:val="10"/>
                <w:szCs w:val="10"/>
                <w:lang w:val="en-GB" w:eastAsia="de-DE"/>
              </w:rPr>
            </w:pPr>
            <w:r w:rsidRPr="00CD024B">
              <w:rPr>
                <w:lang w:val="en-GB" w:eastAsia="de-DE"/>
              </w:rPr>
              <w:t xml:space="preserve">Subtype </w:t>
            </w:r>
            <w:r w:rsidRPr="004F5972">
              <w:rPr>
                <w:color w:val="FF0000"/>
                <w:lang w:val="en-GB" w:eastAsia="de-DE"/>
              </w:rPr>
              <w:t>&lt;</w:t>
            </w:r>
            <w:proofErr w:type="spellStart"/>
            <w:r w:rsidRPr="004F5972">
              <w:rPr>
                <w:color w:val="FF0000"/>
                <w:lang w:val="en-GB" w:eastAsia="de-DE"/>
              </w:rPr>
              <w:t>someParentReferenceType</w:t>
            </w:r>
            <w:proofErr w:type="spellEnd"/>
            <w:r w:rsidRPr="004F5972">
              <w:rPr>
                <w:color w:val="FF0000"/>
                <w:lang w:val="en-GB" w:eastAsia="de-DE"/>
              </w:rPr>
              <w:t>&gt;</w:t>
            </w:r>
          </w:p>
        </w:tc>
      </w:tr>
    </w:tbl>
    <w:p w14:paraId="140D9128" w14:textId="77777777" w:rsidR="005E69BD" w:rsidRDefault="005E69BD" w:rsidP="005E69BD">
      <w:pPr>
        <w:pStyle w:val="PARAGRAPH"/>
      </w:pPr>
    </w:p>
    <w:p w14:paraId="1C3841C3" w14:textId="1ECBA7B2" w:rsidR="000E4B7A" w:rsidRPr="001E623E" w:rsidRDefault="00F7088E" w:rsidP="000E4B7A">
      <w:pPr>
        <w:pStyle w:val="berschrift1"/>
      </w:pPr>
      <w:bookmarkStart w:id="119" w:name="_Toc78197983"/>
      <w:r>
        <w:t>Instances</w:t>
      </w:r>
      <w:bookmarkEnd w:id="119"/>
    </w:p>
    <w:p w14:paraId="353FA56A" w14:textId="50FED3B1" w:rsidR="000E4B7A" w:rsidRPr="001E623E" w:rsidRDefault="00F7088E" w:rsidP="00F7088E">
      <w:pPr>
        <w:pStyle w:val="berschrift2"/>
      </w:pPr>
      <w:bookmarkStart w:id="120" w:name="_Toc78197984"/>
      <w:r w:rsidRPr="00F7088E">
        <w:rPr>
          <w:color w:val="FF0000"/>
        </w:rPr>
        <w:t>&lt;</w:t>
      </w:r>
      <w:proofErr w:type="spellStart"/>
      <w:r w:rsidRPr="00F7088E">
        <w:rPr>
          <w:color w:val="FF0000"/>
        </w:rPr>
        <w:t>some</w:t>
      </w:r>
      <w:r>
        <w:rPr>
          <w:color w:val="FF0000"/>
        </w:rPr>
        <w:t>Instance</w:t>
      </w:r>
      <w:proofErr w:type="spellEnd"/>
      <w:r w:rsidRPr="00F7088E">
        <w:rPr>
          <w:color w:val="FF0000"/>
        </w:rPr>
        <w:t>&gt;</w:t>
      </w:r>
      <w:bookmarkEnd w:id="120"/>
    </w:p>
    <w:p w14:paraId="160D2DCF" w14:textId="63C37851" w:rsidR="005E69BD" w:rsidRDefault="005E69BD" w:rsidP="005E69BD">
      <w:pPr>
        <w:pStyle w:val="PARAGRAPH"/>
      </w:pPr>
      <w:r w:rsidRPr="00CD024B">
        <w:t xml:space="preserve">The </w:t>
      </w:r>
      <w:r>
        <w:rPr>
          <w:i/>
        </w:rPr>
        <w:t>&lt;</w:t>
      </w:r>
      <w:proofErr w:type="spellStart"/>
      <w:r w:rsidRPr="00584002">
        <w:rPr>
          <w:iCs/>
          <w:color w:val="FF0000"/>
        </w:rPr>
        <w:t>someInstance</w:t>
      </w:r>
      <w:proofErr w:type="spellEnd"/>
      <w:r>
        <w:rPr>
          <w:i/>
        </w:rPr>
        <w:t>&gt;</w:t>
      </w:r>
      <w:r w:rsidRPr="00CD024B">
        <w:t xml:space="preserve"> is formally defined in </w:t>
      </w:r>
      <w:r>
        <w:fldChar w:fldCharType="begin"/>
      </w:r>
      <w:r>
        <w:instrText xml:space="preserve"> REF _Ref16853932 \h </w:instrText>
      </w:r>
      <w:r>
        <w:fldChar w:fldCharType="separate"/>
      </w:r>
      <w:r w:rsidR="00E25CD0" w:rsidRPr="00B45180">
        <w:t xml:space="preserve">Table </w:t>
      </w:r>
      <w:r w:rsidR="00E25CD0">
        <w:rPr>
          <w:noProof/>
        </w:rPr>
        <w:t>33</w:t>
      </w:r>
      <w:r>
        <w:fldChar w:fldCharType="end"/>
      </w:r>
      <w:r>
        <w:t>.</w:t>
      </w:r>
    </w:p>
    <w:p w14:paraId="12A328C2" w14:textId="2D20C8E0" w:rsidR="005E69BD" w:rsidRPr="00B45180" w:rsidRDefault="005E69BD" w:rsidP="005E69BD">
      <w:pPr>
        <w:pStyle w:val="TABLE-title"/>
      </w:pPr>
      <w:bookmarkStart w:id="121" w:name="_Ref16853932"/>
      <w:bookmarkStart w:id="122" w:name="_Toc34394305"/>
      <w:bookmarkStart w:id="123" w:name="_Toc73441161"/>
      <w:r w:rsidRPr="00B45180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33</w:t>
      </w:r>
      <w:r>
        <w:rPr>
          <w:noProof/>
        </w:rPr>
        <w:fldChar w:fldCharType="end"/>
      </w:r>
      <w:bookmarkEnd w:id="121"/>
      <w:r w:rsidRPr="00B45180">
        <w:t xml:space="preserve"> – </w:t>
      </w:r>
      <w:r w:rsidRPr="003343E2">
        <w:rPr>
          <w:color w:val="FF0000"/>
        </w:rPr>
        <w:t>&lt;</w:t>
      </w:r>
      <w:proofErr w:type="spellStart"/>
      <w:r>
        <w:rPr>
          <w:color w:val="FF0000"/>
        </w:rPr>
        <w:t>someInstance</w:t>
      </w:r>
      <w:proofErr w:type="spellEnd"/>
      <w:r w:rsidRPr="003343E2">
        <w:rPr>
          <w:color w:val="FF0000"/>
        </w:rPr>
        <w:t>&gt;</w:t>
      </w:r>
      <w:r>
        <w:rPr>
          <w:color w:val="FF0000"/>
        </w:rPr>
        <w:t xml:space="preserve"> </w:t>
      </w:r>
      <w:r w:rsidRPr="00B45180">
        <w:t>Definition</w:t>
      </w:r>
      <w:bookmarkEnd w:id="122"/>
      <w:bookmarkEnd w:id="123"/>
    </w:p>
    <w:tbl>
      <w:tblPr>
        <w:tblW w:w="8815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80"/>
        <w:gridCol w:w="1275"/>
        <w:gridCol w:w="1894"/>
        <w:gridCol w:w="926"/>
        <w:gridCol w:w="2340"/>
      </w:tblGrid>
      <w:tr w:rsidR="005E69BD" w:rsidRPr="00CD024B" w14:paraId="3E933A6E" w14:textId="77777777" w:rsidTr="005E69BD">
        <w:trPr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85F43B1" w14:textId="77777777" w:rsidR="005E69BD" w:rsidRPr="00CD024B" w:rsidRDefault="005E69BD" w:rsidP="005E69BD">
            <w:pPr>
              <w:pStyle w:val="TableText"/>
              <w:rPr>
                <w:b/>
                <w:lang w:val="en-GB"/>
              </w:rPr>
            </w:pPr>
            <w:r w:rsidRPr="00CD024B">
              <w:rPr>
                <w:b/>
                <w:lang w:val="en-GB"/>
              </w:rPr>
              <w:t>Attribute</w:t>
            </w:r>
          </w:p>
        </w:tc>
        <w:tc>
          <w:tcPr>
            <w:tcW w:w="6435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9B48D08" w14:textId="77777777" w:rsidR="005E69BD" w:rsidRPr="00CD024B" w:rsidRDefault="005E69BD" w:rsidP="005E69BD">
            <w:pPr>
              <w:pStyle w:val="TableText"/>
              <w:rPr>
                <w:b/>
                <w:lang w:val="en-GB"/>
              </w:rPr>
            </w:pPr>
            <w:r w:rsidRPr="00CD024B">
              <w:rPr>
                <w:b/>
                <w:lang w:val="en-GB"/>
              </w:rPr>
              <w:t>Value</w:t>
            </w:r>
          </w:p>
        </w:tc>
      </w:tr>
      <w:tr w:rsidR="005E69BD" w:rsidRPr="00CD024B" w14:paraId="1BF481B7" w14:textId="77777777" w:rsidTr="00C27CA3">
        <w:trPr>
          <w:jc w:val="center"/>
        </w:trPr>
        <w:tc>
          <w:tcPr>
            <w:tcW w:w="238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357597" w14:textId="5FA4011F" w:rsidR="005E69BD" w:rsidRPr="00CD024B" w:rsidRDefault="00EE2066" w:rsidP="005E69BD">
            <w:pPr>
              <w:pStyle w:val="Table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Browsename</w:t>
            </w:r>
            <w:proofErr w:type="spellEnd"/>
          </w:p>
        </w:tc>
        <w:tc>
          <w:tcPr>
            <w:tcW w:w="6435" w:type="dxa"/>
            <w:gridSpan w:val="4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AECDD59" w14:textId="5522ADB4" w:rsidR="005E69BD" w:rsidRPr="00CD024B" w:rsidRDefault="00310476" w:rsidP="005E69BD">
            <w:pPr>
              <w:pStyle w:val="TableText"/>
              <w:rPr>
                <w:lang w:val="en-GB"/>
              </w:rPr>
            </w:pPr>
            <w:r>
              <w:rPr>
                <w:i/>
              </w:rPr>
              <w:t>&lt;</w:t>
            </w:r>
            <w:proofErr w:type="spellStart"/>
            <w:r w:rsidRPr="00C00C7C">
              <w:rPr>
                <w:iCs/>
                <w:color w:val="FF0000"/>
              </w:rPr>
              <w:t>someInstance</w:t>
            </w:r>
            <w:proofErr w:type="spellEnd"/>
            <w:r>
              <w:rPr>
                <w:i/>
              </w:rPr>
              <w:t>&gt;</w:t>
            </w:r>
          </w:p>
        </w:tc>
      </w:tr>
      <w:tr w:rsidR="005E69BD" w:rsidRPr="00CD024B" w14:paraId="6E919327" w14:textId="77777777" w:rsidTr="00C27CA3">
        <w:trPr>
          <w:jc w:val="center"/>
        </w:trPr>
        <w:tc>
          <w:tcPr>
            <w:tcW w:w="238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21827E4" w14:textId="77777777" w:rsidR="005E69BD" w:rsidRPr="00CD024B" w:rsidRDefault="005E69BD" w:rsidP="005E69BD">
            <w:pPr>
              <w:pStyle w:val="TableText"/>
              <w:rPr>
                <w:b/>
                <w:lang w:val="en-GB"/>
              </w:rPr>
            </w:pPr>
            <w:r w:rsidRPr="00CD024B">
              <w:rPr>
                <w:b/>
                <w:lang w:val="en-GB"/>
              </w:rPr>
              <w:t>References</w:t>
            </w:r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3BF1572" w14:textId="77777777" w:rsidR="005E69BD" w:rsidRPr="00CD024B" w:rsidRDefault="005E69BD" w:rsidP="005E69BD">
            <w:pPr>
              <w:pStyle w:val="TableText"/>
              <w:rPr>
                <w:b/>
                <w:lang w:val="en-GB"/>
              </w:rPr>
            </w:pPr>
            <w:proofErr w:type="spellStart"/>
            <w:r w:rsidRPr="00CD024B">
              <w:rPr>
                <w:b/>
                <w:lang w:val="en-GB"/>
              </w:rPr>
              <w:t>NodeClass</w:t>
            </w:r>
            <w:proofErr w:type="spellEnd"/>
          </w:p>
        </w:tc>
        <w:tc>
          <w:tcPr>
            <w:tcW w:w="189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4A6720F" w14:textId="77B0219E" w:rsidR="005E69BD" w:rsidRPr="00CD024B" w:rsidRDefault="00EE2066" w:rsidP="005E69BD">
            <w:pPr>
              <w:pStyle w:val="TableTex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Browsename</w:t>
            </w:r>
            <w:proofErr w:type="spellEnd"/>
            <w:r w:rsidR="005E69BD" w:rsidRPr="00CD024B">
              <w:rPr>
                <w:b/>
                <w:lang w:val="en-GB"/>
              </w:rPr>
              <w:t xml:space="preserve"> </w:t>
            </w:r>
          </w:p>
        </w:tc>
        <w:tc>
          <w:tcPr>
            <w:tcW w:w="92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0727368" w14:textId="77777777" w:rsidR="005E69BD" w:rsidRPr="00CD024B" w:rsidRDefault="005E69BD" w:rsidP="005E69BD">
            <w:pPr>
              <w:pStyle w:val="TableText"/>
              <w:rPr>
                <w:b/>
                <w:lang w:val="en-GB"/>
              </w:rPr>
            </w:pPr>
            <w:proofErr w:type="spellStart"/>
            <w:r w:rsidRPr="00CD024B">
              <w:rPr>
                <w:b/>
                <w:lang w:val="en-GB"/>
              </w:rPr>
              <w:t>DataType</w:t>
            </w:r>
            <w:proofErr w:type="spellEnd"/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1C21AF8" w14:textId="77777777" w:rsidR="005E69BD" w:rsidRPr="00CD024B" w:rsidRDefault="005E69BD" w:rsidP="005E69BD">
            <w:pPr>
              <w:pStyle w:val="TableText"/>
              <w:rPr>
                <w:b/>
                <w:lang w:val="en-GB"/>
              </w:rPr>
            </w:pPr>
            <w:proofErr w:type="spellStart"/>
            <w:r w:rsidRPr="00CD024B">
              <w:rPr>
                <w:b/>
                <w:lang w:val="en-GB"/>
              </w:rPr>
              <w:t>TypeDefinition</w:t>
            </w:r>
            <w:proofErr w:type="spellEnd"/>
          </w:p>
        </w:tc>
      </w:tr>
      <w:tr w:rsidR="005E69BD" w:rsidRPr="00CD024B" w14:paraId="31B1E9E3" w14:textId="77777777" w:rsidTr="005E69BD">
        <w:trPr>
          <w:jc w:val="center"/>
        </w:trPr>
        <w:tc>
          <w:tcPr>
            <w:tcW w:w="8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310F" w14:textId="77777777" w:rsidR="005E69BD" w:rsidRPr="00CD024B" w:rsidRDefault="005E69BD" w:rsidP="005E69BD">
            <w:pPr>
              <w:pStyle w:val="TableText"/>
              <w:rPr>
                <w:lang w:val="en-GB"/>
              </w:rPr>
            </w:pPr>
            <w:proofErr w:type="spellStart"/>
            <w:r w:rsidRPr="00CD024B">
              <w:rPr>
                <w:lang w:val="en-GB"/>
              </w:rPr>
              <w:t>OrganizedBy</w:t>
            </w:r>
            <w:proofErr w:type="spellEnd"/>
            <w:r w:rsidRPr="00CD024B">
              <w:rPr>
                <w:lang w:val="en-GB"/>
              </w:rPr>
              <w:t xml:space="preserve"> by the </w:t>
            </w:r>
            <w:r w:rsidRPr="00584002">
              <w:rPr>
                <w:color w:val="FF0000"/>
                <w:lang w:val="en-GB"/>
              </w:rPr>
              <w:t>&lt;</w:t>
            </w:r>
            <w:proofErr w:type="spellStart"/>
            <w:r w:rsidRPr="00584002">
              <w:rPr>
                <w:color w:val="FF0000"/>
                <w:lang w:val="en-GB"/>
              </w:rPr>
              <w:t>TheLocationIn</w:t>
            </w:r>
            <w:r>
              <w:rPr>
                <w:color w:val="FF0000"/>
                <w:lang w:val="en-GB"/>
              </w:rPr>
              <w:t>A</w:t>
            </w:r>
            <w:r w:rsidRPr="00584002">
              <w:rPr>
                <w:color w:val="FF0000"/>
                <w:lang w:val="en-GB"/>
              </w:rPr>
              <w:t>ddressSpace</w:t>
            </w:r>
            <w:proofErr w:type="spellEnd"/>
            <w:proofErr w:type="gramStart"/>
            <w:r w:rsidRPr="00584002">
              <w:rPr>
                <w:color w:val="FF0000"/>
                <w:lang w:val="en-GB"/>
              </w:rPr>
              <w:t>&gt;</w:t>
            </w:r>
            <w:r>
              <w:rPr>
                <w:lang w:val="en-GB"/>
              </w:rPr>
              <w:t xml:space="preserve"> </w:t>
            </w:r>
            <w:r w:rsidRPr="00CD024B">
              <w:rPr>
                <w:lang w:val="en-GB"/>
              </w:rPr>
              <w:t xml:space="preserve"> defined</w:t>
            </w:r>
            <w:proofErr w:type="gramEnd"/>
            <w:r w:rsidRPr="00CD024B">
              <w:rPr>
                <w:lang w:val="en-GB"/>
              </w:rPr>
              <w:t xml:space="preserve"> in</w:t>
            </w:r>
            <w:r>
              <w:rPr>
                <w:lang w:val="en-GB"/>
              </w:rPr>
              <w:t xml:space="preserve"> &lt;Where It is Defined&gt;</w:t>
            </w:r>
            <w:r w:rsidRPr="00CD024B">
              <w:rPr>
                <w:lang w:val="en-GB"/>
              </w:rPr>
              <w:t xml:space="preserve"> </w:t>
            </w:r>
          </w:p>
        </w:tc>
      </w:tr>
      <w:tr w:rsidR="005E69BD" w:rsidRPr="00CD024B" w14:paraId="67A50B05" w14:textId="77777777" w:rsidTr="00C27CA3">
        <w:trPr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705A" w14:textId="77777777" w:rsidR="005E69BD" w:rsidRPr="00CD024B" w:rsidRDefault="005E69BD" w:rsidP="005E69BD">
            <w:pPr>
              <w:pStyle w:val="TableText"/>
              <w:rPr>
                <w:lang w:val="en-GB"/>
              </w:rPr>
            </w:pPr>
            <w:proofErr w:type="gramStart"/>
            <w:r>
              <w:rPr>
                <w:lang w:val="en-GB"/>
              </w:rPr>
              <w:t>0:</w:t>
            </w:r>
            <w:r w:rsidRPr="00CD024B">
              <w:rPr>
                <w:lang w:val="en-GB"/>
              </w:rPr>
              <w:t>HasTypeDefinition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D9BB" w14:textId="77777777" w:rsidR="005E69BD" w:rsidRPr="00CD024B" w:rsidRDefault="005E69BD" w:rsidP="005E69BD">
            <w:pPr>
              <w:pStyle w:val="TableText"/>
              <w:rPr>
                <w:lang w:val="en-GB"/>
              </w:rPr>
            </w:pPr>
            <w:r w:rsidRPr="00584002">
              <w:rPr>
                <w:color w:val="FF0000"/>
                <w:lang w:val="en-GB"/>
              </w:rPr>
              <w:t xml:space="preserve">&lt;class of </w:t>
            </w:r>
            <w:proofErr w:type="spellStart"/>
            <w:r w:rsidRPr="00584002">
              <w:rPr>
                <w:color w:val="FF0000"/>
                <w:lang w:val="en-GB"/>
              </w:rPr>
              <w:t>SomeInstance</w:t>
            </w:r>
            <w:proofErr w:type="spellEnd"/>
            <w:r w:rsidRPr="00584002">
              <w:rPr>
                <w:color w:val="FF0000"/>
                <w:lang w:val="en-GB"/>
              </w:rPr>
              <w:t>&gt;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94C8" w14:textId="77777777" w:rsidR="005E69BD" w:rsidRPr="00CD024B" w:rsidRDefault="005E69BD" w:rsidP="005E69BD">
            <w:pPr>
              <w:pStyle w:val="TableTextWithTabs"/>
              <w:rPr>
                <w:lang w:val="en-GB"/>
              </w:rPr>
            </w:pPr>
            <w:r w:rsidRPr="00584002">
              <w:rPr>
                <w:i/>
                <w:color w:val="FF0000"/>
                <w:lang w:val="en-GB"/>
              </w:rPr>
              <w:t xml:space="preserve">&lt;Type of </w:t>
            </w:r>
            <w:proofErr w:type="spellStart"/>
            <w:r w:rsidRPr="00584002">
              <w:rPr>
                <w:i/>
                <w:color w:val="FF0000"/>
                <w:lang w:val="en-GB"/>
              </w:rPr>
              <w:t>someInstance</w:t>
            </w:r>
            <w:proofErr w:type="spellEnd"/>
            <w:r w:rsidRPr="00584002">
              <w:rPr>
                <w:i/>
                <w:color w:val="FF0000"/>
                <w:lang w:val="en-GB"/>
              </w:rPr>
              <w:t>&gt;</w:t>
            </w:r>
          </w:p>
        </w:tc>
        <w:tc>
          <w:tcPr>
            <w:tcW w:w="3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78D2" w14:textId="77777777" w:rsidR="005E69BD" w:rsidRPr="00CD024B" w:rsidRDefault="005E69BD" w:rsidP="005E69BD">
            <w:pPr>
              <w:pStyle w:val="TableText"/>
              <w:rPr>
                <w:lang w:val="en-GB"/>
              </w:rPr>
            </w:pPr>
            <w:r w:rsidRPr="00CD024B">
              <w:rPr>
                <w:lang w:val="en-GB"/>
              </w:rPr>
              <w:t xml:space="preserve">Defined in </w:t>
            </w:r>
            <w:r w:rsidRPr="00584002">
              <w:rPr>
                <w:color w:val="FF0000"/>
                <w:lang w:val="en-GB"/>
              </w:rPr>
              <w:t xml:space="preserve">&lt;Where Type of </w:t>
            </w:r>
            <w:proofErr w:type="spellStart"/>
            <w:r w:rsidRPr="00584002">
              <w:rPr>
                <w:color w:val="FF0000"/>
                <w:lang w:val="en-GB"/>
              </w:rPr>
              <w:t>SomeInstance</w:t>
            </w:r>
            <w:proofErr w:type="spellEnd"/>
            <w:r w:rsidRPr="00584002">
              <w:rPr>
                <w:color w:val="FF0000"/>
                <w:lang w:val="en-GB"/>
              </w:rPr>
              <w:t xml:space="preserve"> </w:t>
            </w:r>
            <w:proofErr w:type="spellStart"/>
            <w:r w:rsidRPr="00584002">
              <w:rPr>
                <w:color w:val="FF0000"/>
                <w:lang w:val="en-GB"/>
              </w:rPr>
              <w:t>isdefined</w:t>
            </w:r>
            <w:proofErr w:type="spellEnd"/>
            <w:r w:rsidRPr="00584002">
              <w:rPr>
                <w:color w:val="FF0000"/>
                <w:lang w:val="en-GB"/>
              </w:rPr>
              <w:t>&gt;</w:t>
            </w:r>
          </w:p>
        </w:tc>
      </w:tr>
    </w:tbl>
    <w:p w14:paraId="50191A5B" w14:textId="77777777" w:rsidR="005E69BD" w:rsidRPr="00256E27" w:rsidRDefault="005E69BD" w:rsidP="005E69BD">
      <w:pPr>
        <w:pStyle w:val="KeinLeerraum"/>
        <w:rPr>
          <w:lang w:eastAsia="ja-JP"/>
        </w:rPr>
      </w:pPr>
    </w:p>
    <w:p w14:paraId="6E14EC6C" w14:textId="77777777" w:rsidR="005E69BD" w:rsidRPr="00256E27" w:rsidRDefault="005E69BD" w:rsidP="005E69BD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>Provide some description of the instance, what it is used for, constraints on it etc</w:t>
      </w:r>
    </w:p>
    <w:p w14:paraId="690EE983" w14:textId="77777777" w:rsidR="000813B2" w:rsidRDefault="000813B2" w:rsidP="0072283F">
      <w:pPr>
        <w:pStyle w:val="PARAGRAPH"/>
      </w:pPr>
    </w:p>
    <w:p w14:paraId="3BC1B8B8" w14:textId="12BB010D" w:rsidR="005E69BD" w:rsidRPr="001E623E" w:rsidRDefault="006235B1" w:rsidP="005E69BD">
      <w:pPr>
        <w:pStyle w:val="berschrift1"/>
      </w:pPr>
      <w:bookmarkStart w:id="124" w:name="_Ref37835213"/>
      <w:bookmarkStart w:id="125" w:name="_Toc78197985"/>
      <w:r>
        <w:lastRenderedPageBreak/>
        <w:t>Profiles and Conformance</w:t>
      </w:r>
      <w:r w:rsidR="001B5D46">
        <w:t xml:space="preserve"> </w:t>
      </w:r>
      <w:r>
        <w:t>Units</w:t>
      </w:r>
      <w:bookmarkEnd w:id="124"/>
      <w:bookmarkEnd w:id="125"/>
    </w:p>
    <w:p w14:paraId="075F728A" w14:textId="77777777" w:rsidR="00BE7277" w:rsidRPr="00256E27" w:rsidRDefault="00BE7277" w:rsidP="00BE7277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 w:rsidRPr="008E7189">
        <w:rPr>
          <w:i/>
          <w:iCs/>
          <w:color w:val="CC3300"/>
          <w:lang w:eastAsia="ja-JP"/>
        </w:rPr>
        <w:t>Profiles</w:t>
      </w:r>
      <w:r>
        <w:rPr>
          <w:color w:val="CC3300"/>
          <w:lang w:eastAsia="ja-JP"/>
        </w:rPr>
        <w:t xml:space="preserve"> and </w:t>
      </w:r>
      <w:proofErr w:type="spellStart"/>
      <w:r w:rsidRPr="008E7189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break functionality into testable groups. All companion specification shall include at least one </w:t>
      </w:r>
      <w:r w:rsidRPr="008E7189">
        <w:rPr>
          <w:i/>
          <w:iCs/>
          <w:color w:val="CC3300"/>
          <w:lang w:eastAsia="ja-JP"/>
        </w:rPr>
        <w:t>Profile</w:t>
      </w:r>
      <w:r>
        <w:rPr>
          <w:color w:val="CC3300"/>
          <w:lang w:eastAsia="ja-JP"/>
        </w:rPr>
        <w:t>/</w:t>
      </w:r>
      <w:r w:rsidRPr="008E7189">
        <w:rPr>
          <w:i/>
          <w:iCs/>
          <w:color w:val="CC3300"/>
          <w:lang w:eastAsia="ja-JP"/>
        </w:rPr>
        <w:t>Facet</w:t>
      </w:r>
      <w:r>
        <w:rPr>
          <w:color w:val="CC3300"/>
          <w:lang w:eastAsia="ja-JP"/>
        </w:rPr>
        <w:t xml:space="preserve">. If there are any groupings of functionality that not all </w:t>
      </w:r>
      <w:r w:rsidRPr="008E7189">
        <w:rPr>
          <w:i/>
          <w:iCs/>
          <w:color w:val="CC3300"/>
          <w:lang w:eastAsia="ja-JP"/>
        </w:rPr>
        <w:t>Servers</w:t>
      </w:r>
      <w:r>
        <w:rPr>
          <w:color w:val="CC3300"/>
          <w:lang w:eastAsia="ja-JP"/>
        </w:rPr>
        <w:t>/</w:t>
      </w:r>
      <w:r w:rsidRPr="008E7189">
        <w:rPr>
          <w:i/>
          <w:iCs/>
          <w:color w:val="CC3300"/>
          <w:lang w:eastAsia="ja-JP"/>
        </w:rPr>
        <w:t>Client</w:t>
      </w:r>
      <w:r>
        <w:rPr>
          <w:color w:val="CC3300"/>
          <w:lang w:eastAsia="ja-JP"/>
        </w:rPr>
        <w:t xml:space="preserve"> would implement then multiple </w:t>
      </w:r>
      <w:r w:rsidRPr="008E7189">
        <w:rPr>
          <w:i/>
          <w:iCs/>
          <w:color w:val="CC3300"/>
          <w:lang w:eastAsia="ja-JP"/>
        </w:rPr>
        <w:t>Profile</w:t>
      </w:r>
      <w:r>
        <w:rPr>
          <w:color w:val="CC3300"/>
          <w:lang w:eastAsia="ja-JP"/>
        </w:rPr>
        <w:t>/</w:t>
      </w:r>
      <w:r w:rsidRPr="008E7189">
        <w:rPr>
          <w:i/>
          <w:iCs/>
          <w:color w:val="CC3300"/>
          <w:lang w:eastAsia="ja-JP"/>
        </w:rPr>
        <w:t>Facet</w:t>
      </w:r>
      <w:r>
        <w:rPr>
          <w:color w:val="CC3300"/>
          <w:lang w:eastAsia="ja-JP"/>
        </w:rPr>
        <w:t xml:space="preserve"> are encouraged. A </w:t>
      </w:r>
      <w:proofErr w:type="spellStart"/>
      <w:r w:rsidRPr="008E7189">
        <w:rPr>
          <w:i/>
          <w:iCs/>
          <w:color w:val="CC3300"/>
          <w:lang w:eastAsia="ja-JP"/>
        </w:rPr>
        <w:t>ConformanceUnit</w:t>
      </w:r>
      <w:proofErr w:type="spellEnd"/>
      <w:r>
        <w:rPr>
          <w:color w:val="CC3300"/>
          <w:lang w:eastAsia="ja-JP"/>
        </w:rPr>
        <w:t xml:space="preserve"> should describe a testable unit. A single </w:t>
      </w:r>
      <w:proofErr w:type="spellStart"/>
      <w:r w:rsidRPr="008E7189">
        <w:rPr>
          <w:i/>
          <w:iCs/>
          <w:color w:val="CC3300"/>
          <w:lang w:eastAsia="ja-JP"/>
        </w:rPr>
        <w:t>ConformanceUnit</w:t>
      </w:r>
      <w:proofErr w:type="spellEnd"/>
      <w:r>
        <w:rPr>
          <w:color w:val="CC3300"/>
          <w:lang w:eastAsia="ja-JP"/>
        </w:rPr>
        <w:t xml:space="preserve"> is tested as a unit so all items covered by it must be support or the </w:t>
      </w:r>
      <w:proofErr w:type="spellStart"/>
      <w:r w:rsidRPr="008E7189">
        <w:rPr>
          <w:i/>
          <w:iCs/>
          <w:color w:val="CC3300"/>
          <w:lang w:eastAsia="ja-JP"/>
        </w:rPr>
        <w:t>ConformanceUnit</w:t>
      </w:r>
      <w:proofErr w:type="spellEnd"/>
      <w:r>
        <w:rPr>
          <w:color w:val="CC3300"/>
          <w:lang w:eastAsia="ja-JP"/>
        </w:rPr>
        <w:t xml:space="preserve"> will fail. </w:t>
      </w:r>
      <w:proofErr w:type="spellStart"/>
      <w:r w:rsidRPr="008E7189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can be included in multiple </w:t>
      </w:r>
      <w:r w:rsidRPr="008E7189">
        <w:rPr>
          <w:i/>
          <w:iCs/>
          <w:color w:val="CC3300"/>
          <w:lang w:eastAsia="ja-JP"/>
        </w:rPr>
        <w:t>Profiles</w:t>
      </w:r>
      <w:r>
        <w:rPr>
          <w:color w:val="CC3300"/>
          <w:lang w:eastAsia="ja-JP"/>
        </w:rPr>
        <w:t>, thus they are declared in their own table.</w:t>
      </w:r>
    </w:p>
    <w:p w14:paraId="73B9C1B7" w14:textId="77777777" w:rsidR="00BE7277" w:rsidRPr="002B3CA4" w:rsidRDefault="00BE7277" w:rsidP="00BE7277">
      <w:pPr>
        <w:pStyle w:val="PARAGRAPH"/>
        <w:spacing w:before="40" w:after="80"/>
        <w:rPr>
          <w:iCs/>
          <w:spacing w:val="0"/>
          <w:lang w:eastAsia="de-DE"/>
        </w:rPr>
      </w:pPr>
    </w:p>
    <w:p w14:paraId="3849826A" w14:textId="77777777" w:rsidR="00BE7277" w:rsidRDefault="00BE7277" w:rsidP="00BE7277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The name of the </w:t>
      </w:r>
      <w:r w:rsidRPr="004A17E3">
        <w:rPr>
          <w:i/>
          <w:iCs/>
          <w:color w:val="CC3300"/>
          <w:lang w:eastAsia="ja-JP"/>
        </w:rPr>
        <w:t>Profile</w:t>
      </w:r>
      <w:r>
        <w:rPr>
          <w:color w:val="CC3300"/>
          <w:lang w:eastAsia="ja-JP"/>
        </w:rPr>
        <w:t xml:space="preserve"> should end with </w:t>
      </w:r>
      <w:r w:rsidRPr="004A17E3">
        <w:rPr>
          <w:i/>
          <w:iCs/>
          <w:color w:val="CC3300"/>
          <w:lang w:eastAsia="ja-JP"/>
        </w:rPr>
        <w:t>Facet</w:t>
      </w:r>
      <w:r>
        <w:rPr>
          <w:color w:val="CC3300"/>
          <w:lang w:eastAsia="ja-JP"/>
        </w:rPr>
        <w:t xml:space="preserve"> or </w:t>
      </w:r>
      <w:r w:rsidRPr="004A17E3">
        <w:rPr>
          <w:i/>
          <w:iCs/>
          <w:color w:val="CC3300"/>
          <w:lang w:eastAsia="ja-JP"/>
        </w:rPr>
        <w:t>Profile</w:t>
      </w:r>
      <w:r>
        <w:rPr>
          <w:color w:val="CC3300"/>
          <w:lang w:eastAsia="ja-JP"/>
        </w:rPr>
        <w:t xml:space="preserve">. A </w:t>
      </w:r>
      <w:r w:rsidRPr="004A17E3">
        <w:rPr>
          <w:i/>
          <w:iCs/>
          <w:color w:val="CC3300"/>
          <w:lang w:eastAsia="ja-JP"/>
        </w:rPr>
        <w:t>Facet</w:t>
      </w:r>
      <w:r>
        <w:rPr>
          <w:color w:val="CC3300"/>
          <w:lang w:eastAsia="ja-JP"/>
        </w:rPr>
        <w:t xml:space="preserve"> is a grouping of functionality that must also be paired with other </w:t>
      </w:r>
      <w:r w:rsidRPr="004A17E3">
        <w:rPr>
          <w:i/>
          <w:iCs/>
          <w:color w:val="CC3300"/>
          <w:lang w:eastAsia="ja-JP"/>
        </w:rPr>
        <w:t>Facets</w:t>
      </w:r>
      <w:r>
        <w:rPr>
          <w:color w:val="CC3300"/>
          <w:lang w:eastAsia="ja-JP"/>
        </w:rPr>
        <w:t xml:space="preserve"> to create a running </w:t>
      </w:r>
      <w:r w:rsidRPr="004A17E3">
        <w:rPr>
          <w:i/>
          <w:iCs/>
          <w:color w:val="CC3300"/>
          <w:lang w:eastAsia="ja-JP"/>
        </w:rPr>
        <w:t>Server</w:t>
      </w:r>
      <w:r>
        <w:rPr>
          <w:color w:val="CC3300"/>
          <w:lang w:eastAsia="ja-JP"/>
        </w:rPr>
        <w:t xml:space="preserve"> or </w:t>
      </w:r>
      <w:r w:rsidRPr="004A17E3">
        <w:rPr>
          <w:i/>
          <w:iCs/>
          <w:color w:val="CC3300"/>
          <w:lang w:eastAsia="ja-JP"/>
        </w:rPr>
        <w:t>Client</w:t>
      </w:r>
      <w:r>
        <w:rPr>
          <w:color w:val="CC3300"/>
          <w:lang w:eastAsia="ja-JP"/>
        </w:rPr>
        <w:t xml:space="preserve">. A </w:t>
      </w:r>
      <w:r w:rsidRPr="004A17E3">
        <w:rPr>
          <w:i/>
          <w:iCs/>
          <w:color w:val="CC3300"/>
          <w:lang w:eastAsia="ja-JP"/>
        </w:rPr>
        <w:t>Profile</w:t>
      </w:r>
      <w:r>
        <w:rPr>
          <w:color w:val="CC3300"/>
          <w:lang w:eastAsia="ja-JP"/>
        </w:rPr>
        <w:t xml:space="preserve"> is all inclusive, in that is the </w:t>
      </w:r>
      <w:r w:rsidRPr="004A17E3">
        <w:rPr>
          <w:i/>
          <w:iCs/>
          <w:color w:val="CC3300"/>
          <w:lang w:eastAsia="ja-JP"/>
        </w:rPr>
        <w:t>Profile</w:t>
      </w:r>
      <w:r>
        <w:rPr>
          <w:color w:val="CC3300"/>
          <w:lang w:eastAsia="ja-JP"/>
        </w:rPr>
        <w:t xml:space="preserve"> is implemented no additional functionality would be required to have a running application.</w:t>
      </w:r>
    </w:p>
    <w:p w14:paraId="771CFCF0" w14:textId="77777777" w:rsidR="00BE7277" w:rsidRPr="002B3CA4" w:rsidRDefault="00BE7277" w:rsidP="00BE7277">
      <w:pPr>
        <w:pStyle w:val="PARAGRAPH"/>
        <w:spacing w:before="40" w:after="80"/>
        <w:rPr>
          <w:iCs/>
          <w:spacing w:val="0"/>
          <w:lang w:eastAsia="de-DE"/>
        </w:rPr>
      </w:pPr>
    </w:p>
    <w:p w14:paraId="2E207AA0" w14:textId="77777777" w:rsidR="00BE7277" w:rsidRPr="006A6C37" w:rsidRDefault="00BE7277" w:rsidP="00BE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C3300"/>
          <w:u w:val="single"/>
        </w:rPr>
      </w:pPr>
      <w:r>
        <w:rPr>
          <w:b/>
          <w:color w:val="CC3300"/>
          <w:u w:val="single"/>
        </w:rPr>
        <w:t>&lt;s</w:t>
      </w:r>
      <w:r w:rsidRPr="006A6C37">
        <w:rPr>
          <w:b/>
          <w:color w:val="CC3300"/>
          <w:u w:val="single"/>
        </w:rPr>
        <w:t>hort</w:t>
      </w:r>
      <w:r>
        <w:rPr>
          <w:b/>
          <w:color w:val="CC3300"/>
          <w:u w:val="single"/>
        </w:rPr>
        <w:t xml:space="preserve"> </w:t>
      </w:r>
      <w:r w:rsidRPr="006A6C37">
        <w:rPr>
          <w:b/>
          <w:color w:val="CC3300"/>
          <w:u w:val="single"/>
        </w:rPr>
        <w:t>name</w:t>
      </w:r>
      <w:r>
        <w:rPr>
          <w:b/>
          <w:color w:val="CC3300"/>
          <w:u w:val="single"/>
        </w:rPr>
        <w:t>&gt;</w:t>
      </w:r>
    </w:p>
    <w:p w14:paraId="2F0D1448" w14:textId="641D945C" w:rsidR="00BE7277" w:rsidRDefault="00BE7277" w:rsidP="00BE7277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>A &lt;</w:t>
      </w:r>
      <w:r w:rsidRPr="009E4211">
        <w:rPr>
          <w:color w:val="CC3300"/>
          <w:lang w:eastAsia="ja-JP"/>
        </w:rPr>
        <w:t>short name</w:t>
      </w:r>
      <w:r>
        <w:rPr>
          <w:color w:val="CC3300"/>
          <w:lang w:eastAsia="ja-JP"/>
        </w:rPr>
        <w:t>&gt;</w:t>
      </w:r>
      <w:r w:rsidRPr="009E4211">
        <w:rPr>
          <w:color w:val="CC3300"/>
          <w:lang w:eastAsia="ja-JP"/>
        </w:rPr>
        <w:t xml:space="preserve"> </w:t>
      </w:r>
      <w:r>
        <w:rPr>
          <w:color w:val="CC3300"/>
          <w:lang w:eastAsia="ja-JP"/>
        </w:rPr>
        <w:t xml:space="preserve">is required for each companion specification to assure uniqueness of string identifiers. It precedes the names of </w:t>
      </w:r>
      <w:r w:rsidR="001B5D46">
        <w:rPr>
          <w:color w:val="CC3300"/>
          <w:lang w:eastAsia="ja-JP"/>
        </w:rPr>
        <w:t>P</w:t>
      </w:r>
      <w:r>
        <w:rPr>
          <w:color w:val="CC3300"/>
          <w:lang w:eastAsia="ja-JP"/>
        </w:rPr>
        <w:t xml:space="preserve">rofiles and </w:t>
      </w:r>
      <w:proofErr w:type="spellStart"/>
      <w:r w:rsidR="001B5D46">
        <w:rPr>
          <w:color w:val="CC3300"/>
          <w:lang w:eastAsia="ja-JP"/>
        </w:rPr>
        <w:t>C</w:t>
      </w:r>
      <w:r>
        <w:rPr>
          <w:color w:val="CC3300"/>
          <w:lang w:eastAsia="ja-JP"/>
        </w:rPr>
        <w:t>onformance</w:t>
      </w:r>
      <w:r w:rsidR="001B5D46">
        <w:rPr>
          <w:color w:val="CC3300"/>
          <w:lang w:eastAsia="ja-JP"/>
        </w:rPr>
        <w:t>U</w:t>
      </w:r>
      <w:r>
        <w:rPr>
          <w:color w:val="CC3300"/>
          <w:lang w:eastAsia="ja-JP"/>
        </w:rPr>
        <w:t>nits</w:t>
      </w:r>
      <w:proofErr w:type="spellEnd"/>
      <w:r>
        <w:rPr>
          <w:color w:val="CC3300"/>
          <w:lang w:eastAsia="ja-JP"/>
        </w:rPr>
        <w:t xml:space="preserve"> and is included in URIs and URLs defined in a companion specification.</w:t>
      </w:r>
    </w:p>
    <w:p w14:paraId="23CFE4ED" w14:textId="77777777" w:rsidR="00BE7277" w:rsidRPr="009E4211" w:rsidRDefault="00BE7277" w:rsidP="00BE7277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>A &lt;</w:t>
      </w:r>
      <w:r w:rsidRPr="009E4211">
        <w:rPr>
          <w:color w:val="CC3300"/>
          <w:lang w:eastAsia="ja-JP"/>
        </w:rPr>
        <w:t>short name</w:t>
      </w:r>
      <w:r>
        <w:rPr>
          <w:color w:val="CC3300"/>
          <w:lang w:eastAsia="ja-JP"/>
        </w:rPr>
        <w:t xml:space="preserve">&gt; </w:t>
      </w:r>
      <w:r w:rsidRPr="009E4211">
        <w:rPr>
          <w:color w:val="CC3300"/>
          <w:lang w:eastAsia="ja-JP"/>
        </w:rPr>
        <w:t>is all caps if an acronym</w:t>
      </w:r>
      <w:r>
        <w:rPr>
          <w:color w:val="CC3300"/>
          <w:lang w:eastAsia="ja-JP"/>
        </w:rPr>
        <w:t>, otherwise</w:t>
      </w:r>
      <w:r w:rsidRPr="009E4211">
        <w:rPr>
          <w:color w:val="CC3300"/>
          <w:lang w:eastAsia="ja-JP"/>
        </w:rPr>
        <w:t xml:space="preserve"> camel case.</w:t>
      </w:r>
    </w:p>
    <w:p w14:paraId="798E189C" w14:textId="77777777" w:rsidR="00BE7277" w:rsidRDefault="00BE7277" w:rsidP="00BE7277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 w:rsidRPr="009E4211">
        <w:rPr>
          <w:color w:val="CC3300"/>
          <w:lang w:eastAsia="ja-JP"/>
        </w:rPr>
        <w:t>Exception if the short name is a trademark. Use trademark casing</w:t>
      </w:r>
      <w:r>
        <w:rPr>
          <w:color w:val="CC3300"/>
          <w:lang w:eastAsia="ja-JP"/>
        </w:rPr>
        <w:t>.</w:t>
      </w:r>
    </w:p>
    <w:p w14:paraId="5B530192" w14:textId="77777777" w:rsidR="00BE7277" w:rsidRPr="00060EFD" w:rsidRDefault="00BE7277" w:rsidP="00BE7277">
      <w:pPr>
        <w:pStyle w:val="spacer"/>
        <w:rPr>
          <w:rFonts w:eastAsia="平成明朝"/>
          <w:lang w:eastAsia="fr-FR"/>
        </w:rPr>
      </w:pPr>
    </w:p>
    <w:p w14:paraId="11D833E7" w14:textId="66F03972" w:rsidR="005E69BD" w:rsidRPr="001E623E" w:rsidRDefault="006235B1" w:rsidP="005E69BD">
      <w:pPr>
        <w:pStyle w:val="berschrift2"/>
      </w:pPr>
      <w:bookmarkStart w:id="126" w:name="_Toc78197986"/>
      <w:r>
        <w:t>Conformance Units</w:t>
      </w:r>
      <w:bookmarkEnd w:id="126"/>
    </w:p>
    <w:p w14:paraId="735D5B74" w14:textId="39BAD1C6" w:rsidR="00A15705" w:rsidRDefault="0097457B" w:rsidP="00A15705">
      <w:pPr>
        <w:pStyle w:val="PARAGRAPH"/>
      </w:pPr>
      <w:r>
        <w:fldChar w:fldCharType="begin"/>
      </w:r>
      <w:r>
        <w:instrText xml:space="preserve"> REF _Ref46497388 \h </w:instrText>
      </w:r>
      <w:r>
        <w:fldChar w:fldCharType="separate"/>
      </w:r>
      <w:r w:rsidR="00E25CD0" w:rsidRPr="00C8582F">
        <w:rPr>
          <w:sz w:val="18"/>
        </w:rPr>
        <w:t xml:space="preserve">Table </w:t>
      </w:r>
      <w:r w:rsidR="00E25CD0">
        <w:rPr>
          <w:noProof/>
          <w:sz w:val="18"/>
        </w:rPr>
        <w:t>34</w:t>
      </w:r>
      <w:r>
        <w:fldChar w:fldCharType="end"/>
      </w:r>
      <w:r w:rsidR="00EE3F66">
        <w:t xml:space="preserve"> </w:t>
      </w:r>
      <w:r w:rsidR="00A15705" w:rsidRPr="008A327B">
        <w:t xml:space="preserve">defines the corresponding </w:t>
      </w:r>
      <w:proofErr w:type="spellStart"/>
      <w:r w:rsidR="00A15705" w:rsidRPr="00E13BAE">
        <w:rPr>
          <w:i/>
        </w:rPr>
        <w:t>ConformanceUnits</w:t>
      </w:r>
      <w:proofErr w:type="spellEnd"/>
      <w:r w:rsidR="00A15705" w:rsidRPr="008A327B">
        <w:t xml:space="preserve"> for the OPC UA Information Model for </w:t>
      </w:r>
      <w:r w:rsidR="00A15705" w:rsidRPr="00B80175">
        <w:rPr>
          <w:color w:val="FF0000"/>
        </w:rPr>
        <w:t>&lt;title&gt;</w:t>
      </w:r>
      <w:r w:rsidR="00A15705">
        <w:t>.</w:t>
      </w:r>
      <w:r w:rsidR="0053635A">
        <w:fldChar w:fldCharType="begin"/>
      </w:r>
      <w:r w:rsidR="0053635A">
        <w:instrText xml:space="preserve"> REF test \h </w:instrText>
      </w:r>
      <w:r w:rsidR="0053635A">
        <w:fldChar w:fldCharType="end"/>
      </w:r>
    </w:p>
    <w:p w14:paraId="5F8A6B6C" w14:textId="2A5AA999" w:rsidR="00A15705" w:rsidRPr="00FC556B" w:rsidRDefault="00A15705" w:rsidP="00A15705">
      <w:pPr>
        <w:pStyle w:val="TABLE-title"/>
        <w:rPr>
          <w:sz w:val="18"/>
        </w:rPr>
      </w:pPr>
      <w:bookmarkStart w:id="127" w:name="_Ref46497388"/>
      <w:bookmarkStart w:id="128" w:name="_Toc34394306"/>
      <w:bookmarkStart w:id="129" w:name="_Toc73441162"/>
      <w:r w:rsidRPr="00C8582F">
        <w:rPr>
          <w:sz w:val="18"/>
        </w:rPr>
        <w:t xml:space="preserve">Table </w:t>
      </w:r>
      <w:r w:rsidRPr="00C8582F">
        <w:rPr>
          <w:sz w:val="18"/>
        </w:rPr>
        <w:fldChar w:fldCharType="begin"/>
      </w:r>
      <w:r w:rsidRPr="00C8582F">
        <w:rPr>
          <w:sz w:val="18"/>
        </w:rPr>
        <w:instrText xml:space="preserve"> SEQ Table \* ARABIC </w:instrText>
      </w:r>
      <w:r w:rsidRPr="00C8582F">
        <w:rPr>
          <w:sz w:val="18"/>
        </w:rPr>
        <w:fldChar w:fldCharType="separate"/>
      </w:r>
      <w:r w:rsidR="00E25CD0">
        <w:rPr>
          <w:noProof/>
          <w:sz w:val="18"/>
        </w:rPr>
        <w:t>34</w:t>
      </w:r>
      <w:r w:rsidRPr="00C8582F">
        <w:rPr>
          <w:sz w:val="18"/>
        </w:rPr>
        <w:fldChar w:fldCharType="end"/>
      </w:r>
      <w:bookmarkEnd w:id="127"/>
      <w:r w:rsidRPr="00C8582F">
        <w:rPr>
          <w:sz w:val="18"/>
        </w:rPr>
        <w:t xml:space="preserve"> </w:t>
      </w:r>
      <w:r>
        <w:rPr>
          <w:sz w:val="18"/>
        </w:rPr>
        <w:t>–</w:t>
      </w:r>
      <w:r w:rsidRPr="00C8582F">
        <w:rPr>
          <w:sz w:val="18"/>
        </w:rPr>
        <w:t xml:space="preserve"> </w:t>
      </w:r>
      <w:bookmarkStart w:id="130" w:name="UAPart100"/>
      <w:r>
        <w:t xml:space="preserve">Conformance Units for </w:t>
      </w:r>
      <w:r w:rsidRPr="00BF5ADB">
        <w:rPr>
          <w:color w:val="FF0000"/>
        </w:rPr>
        <w:t>&lt;Title&gt;</w:t>
      </w:r>
      <w:bookmarkStart w:id="131" w:name="test"/>
      <w:bookmarkEnd w:id="128"/>
      <w:bookmarkEnd w:id="129"/>
      <w:bookmarkEnd w:id="130"/>
      <w:bookmarkEnd w:id="131"/>
    </w:p>
    <w:tbl>
      <w:tblPr>
        <w:tblW w:w="9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475"/>
        <w:gridCol w:w="2316"/>
        <w:gridCol w:w="4302"/>
      </w:tblGrid>
      <w:tr w:rsidR="00A15705" w:rsidRPr="00CD024B" w14:paraId="5F52C964" w14:textId="77777777" w:rsidTr="001B5D46">
        <w:trPr>
          <w:cantSplit/>
          <w:tblHeader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5C47F8DB" w14:textId="77777777" w:rsidR="00A15705" w:rsidRPr="00CD024B" w:rsidRDefault="00A15705" w:rsidP="003F7D84">
            <w:pPr>
              <w:rPr>
                <w:b/>
                <w:bCs/>
                <w:szCs w:val="24"/>
              </w:rPr>
            </w:pPr>
            <w:r w:rsidRPr="00CD024B">
              <w:rPr>
                <w:b/>
                <w:bCs/>
                <w:szCs w:val="24"/>
              </w:rPr>
              <w:t>Category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5022D59B" w14:textId="77777777" w:rsidR="00A15705" w:rsidRPr="00CD024B" w:rsidRDefault="00A15705" w:rsidP="003F7D84">
            <w:pPr>
              <w:rPr>
                <w:b/>
                <w:bCs/>
                <w:szCs w:val="24"/>
              </w:rPr>
            </w:pPr>
            <w:r w:rsidRPr="00CD024B">
              <w:rPr>
                <w:b/>
                <w:bCs/>
                <w:szCs w:val="24"/>
              </w:rPr>
              <w:t>Title</w:t>
            </w:r>
          </w:p>
        </w:tc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6369724C" w14:textId="77777777" w:rsidR="00A15705" w:rsidRPr="00CD024B" w:rsidRDefault="00A15705" w:rsidP="003F7D84">
            <w:pPr>
              <w:spacing w:before="40" w:after="60"/>
              <w:rPr>
                <w:b/>
                <w:bCs/>
                <w:szCs w:val="24"/>
              </w:rPr>
            </w:pPr>
            <w:r w:rsidRPr="00CD024B">
              <w:rPr>
                <w:b/>
                <w:bCs/>
                <w:szCs w:val="24"/>
              </w:rPr>
              <w:t>Description</w:t>
            </w:r>
          </w:p>
        </w:tc>
      </w:tr>
      <w:tr w:rsidR="00A15705" w:rsidRPr="00CD024B" w14:paraId="5EAB62BD" w14:textId="77777777" w:rsidTr="001B5D46">
        <w:trPr>
          <w:cantSplit/>
          <w:tblHeader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0604DDDE" w14:textId="18455FEB" w:rsidR="00A15705" w:rsidRPr="002D7386" w:rsidRDefault="00B83C10" w:rsidP="00F121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sz w:val="18"/>
                <w:szCs w:val="18"/>
              </w:rPr>
            </w:pPr>
            <w:r w:rsidRPr="000825BD">
              <w:rPr>
                <w:rFonts w:ascii="Courier New" w:hAnsi="Courier New" w:cs="Courier New"/>
                <w:spacing w:val="0"/>
                <w:lang w:val="de-DE" w:eastAsia="de-DE"/>
              </w:rPr>
              <w:t>{#</w:t>
            </w:r>
            <w:proofErr w:type="spellStart"/>
            <w:proofErr w:type="gramStart"/>
            <w:r w:rsidRPr="00C9307F">
              <w:rPr>
                <w:rFonts w:ascii="Courier New" w:hAnsi="Courier New" w:cs="Courier New"/>
                <w:spacing w:val="0"/>
                <w:lang w:val="de-DE" w:eastAsia="de-DE"/>
              </w:rPr>
              <w:t>obejctTypes</w:t>
            </w:r>
            <w:proofErr w:type="spellEnd"/>
            <w:r>
              <w:rPr>
                <w:rFonts w:ascii="Courier New" w:hAnsi="Courier New" w:cs="Courier New"/>
                <w:spacing w:val="0"/>
                <w:lang w:val="de-DE" w:eastAsia="de-DE"/>
              </w:rPr>
              <w:t>}</w:t>
            </w:r>
            <w:r w:rsidR="00A15705" w:rsidRPr="002D7386">
              <w:rPr>
                <w:sz w:val="18"/>
                <w:szCs w:val="18"/>
              </w:rPr>
              <w:t>Server</w:t>
            </w:r>
            <w:proofErr w:type="gram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03C04DA4" w14:textId="0ABFFCA1" w:rsidR="00A15705" w:rsidRPr="002D7386" w:rsidRDefault="00F1215C" w:rsidP="00F1215C">
            <w:pPr>
              <w:autoSpaceDE w:val="0"/>
              <w:autoSpaceDN w:val="0"/>
              <w:adjustRightInd w:val="0"/>
              <w:jc w:val="left"/>
              <w:rPr>
                <w:bCs/>
                <w:sz w:val="18"/>
                <w:szCs w:val="18"/>
              </w:rPr>
            </w:pPr>
            <w:r w:rsidRPr="002D7386">
              <w:rPr>
                <w:bCs/>
                <w:color w:val="FF0000"/>
                <w:sz w:val="18"/>
                <w:szCs w:val="18"/>
              </w:rPr>
              <w:t xml:space="preserve">&lt;short name&gt; </w:t>
            </w:r>
            <w:r w:rsidR="00B83C10" w:rsidRP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{</w:t>
            </w:r>
            <w:proofErr w:type="spellStart"/>
            <w:r w:rsidR="00EE2066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browsename</w:t>
            </w:r>
            <w:proofErr w:type="spellEnd"/>
            <w:r w:rsidR="00B83C10" w:rsidRP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}</w:t>
            </w:r>
          </w:p>
        </w:tc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036F44B4" w14:textId="645F78BF" w:rsidR="00A15705" w:rsidRPr="002D7386" w:rsidRDefault="00B83C10" w:rsidP="00F1215C">
            <w:pPr>
              <w:autoSpaceDE w:val="0"/>
              <w:autoSpaceDN w:val="0"/>
              <w:adjustRightInd w:val="0"/>
              <w:jc w:val="left"/>
              <w:rPr>
                <w:bCs/>
                <w:sz w:val="18"/>
                <w:szCs w:val="18"/>
              </w:rPr>
            </w:pPr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The </w:t>
            </w:r>
            <w:r w:rsidRP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{</w:t>
            </w:r>
            <w:proofErr w:type="spellStart"/>
            <w:r w:rsidR="00EE2066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browsename</w:t>
            </w:r>
            <w:proofErr w:type="spellEnd"/>
            <w:r w:rsidRP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}</w:t>
            </w:r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node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is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available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in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the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AddressSpace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. Supports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nodes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that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conform</w:t>
            </w:r>
            <w:proofErr w:type="spellEnd"/>
            <w:r w:rsid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to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the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(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subtypes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of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) </w:t>
            </w:r>
            <w:r w:rsidRPr="00B83C10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{</w:t>
            </w:r>
            <w:proofErr w:type="spellStart"/>
            <w:r w:rsidR="00EE2066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browsename</w:t>
            </w:r>
            <w:proofErr w:type="spellEnd"/>
            <w:proofErr w:type="gramStart"/>
            <w:r w:rsidRPr="00B83C10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}</w:t>
            </w:r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.This</w:t>
            </w:r>
            <w:proofErr w:type="gram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node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has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to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include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all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mandatory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components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of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the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r w:rsidRPr="00B83C10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{</w:t>
            </w:r>
            <w:proofErr w:type="spellStart"/>
            <w:r w:rsidR="00EE2066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browsename</w:t>
            </w:r>
            <w:proofErr w:type="spellEnd"/>
            <w:r w:rsidRPr="00B83C10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}</w:t>
            </w:r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and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may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include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the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optional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components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. The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instance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(s)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of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the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(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subtypes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of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)</w:t>
            </w:r>
            <w:r w:rsid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r w:rsidRPr="00B83C10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{</w:t>
            </w:r>
            <w:proofErr w:type="spellStart"/>
            <w:r w:rsidR="00EE2066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browsename</w:t>
            </w:r>
            <w:proofErr w:type="spellEnd"/>
            <w:r w:rsidRPr="00B83C10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}</w:t>
            </w:r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is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/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are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available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in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the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AddressSpace</w:t>
            </w:r>
            <w:proofErr w:type="spellEnd"/>
            <w:r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 xml:space="preserve"> [Location] in Model. {/</w:t>
            </w:r>
            <w:proofErr w:type="spellStart"/>
            <w:r w:rsidRP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obejctTypes</w:t>
            </w:r>
            <w:proofErr w:type="spellEnd"/>
            <w:r w:rsidRPr="00F1215C">
              <w:rPr>
                <w:rFonts w:ascii="NimbusRomNo9L-Regu" w:hAnsi="NimbusRomNo9L-Regu" w:cs="NimbusRomNo9L-Regu"/>
                <w:spacing w:val="0"/>
                <w:sz w:val="16"/>
                <w:szCs w:val="16"/>
                <w:lang w:val="de-DE" w:eastAsia="en-US"/>
              </w:rPr>
              <w:t>}</w:t>
            </w:r>
          </w:p>
        </w:tc>
      </w:tr>
      <w:tr w:rsidR="00A15705" w:rsidRPr="00CD024B" w14:paraId="5EB27DE8" w14:textId="77777777" w:rsidTr="001B5D46">
        <w:trPr>
          <w:cantSplit/>
        </w:trPr>
        <w:tc>
          <w:tcPr>
            <w:tcW w:w="1147" w:type="dxa"/>
            <w:shd w:val="clear" w:color="auto" w:fill="auto"/>
          </w:tcPr>
          <w:p w14:paraId="6FF7D316" w14:textId="77777777" w:rsidR="00A15705" w:rsidRPr="002D7386" w:rsidRDefault="00A15705" w:rsidP="003F7D84">
            <w:pPr>
              <w:rPr>
                <w:sz w:val="18"/>
                <w:szCs w:val="18"/>
              </w:rPr>
            </w:pPr>
            <w:r w:rsidRPr="002D7386">
              <w:rPr>
                <w:sz w:val="18"/>
                <w:szCs w:val="18"/>
              </w:rPr>
              <w:t>Server</w:t>
            </w:r>
          </w:p>
        </w:tc>
        <w:tc>
          <w:tcPr>
            <w:tcW w:w="2665" w:type="dxa"/>
            <w:shd w:val="clear" w:color="auto" w:fill="auto"/>
          </w:tcPr>
          <w:p w14:paraId="1169D873" w14:textId="77777777" w:rsidR="00A15705" w:rsidRPr="002D7386" w:rsidRDefault="00A15705" w:rsidP="003F7D84">
            <w:pPr>
              <w:spacing w:before="40" w:after="60"/>
              <w:rPr>
                <w:sz w:val="18"/>
                <w:szCs w:val="18"/>
              </w:rPr>
            </w:pPr>
            <w:r w:rsidRPr="002D7386">
              <w:rPr>
                <w:bCs/>
                <w:color w:val="FF0000"/>
                <w:sz w:val="18"/>
                <w:szCs w:val="18"/>
              </w:rPr>
              <w:t xml:space="preserve">&lt;short name&gt; </w:t>
            </w:r>
            <w:r w:rsidRPr="002D7386">
              <w:rPr>
                <w:color w:val="FF0000"/>
                <w:sz w:val="18"/>
                <w:szCs w:val="18"/>
              </w:rPr>
              <w:t>&lt;Function2&gt;</w:t>
            </w:r>
          </w:p>
        </w:tc>
        <w:tc>
          <w:tcPr>
            <w:tcW w:w="5281" w:type="dxa"/>
            <w:shd w:val="clear" w:color="auto" w:fill="auto"/>
          </w:tcPr>
          <w:p w14:paraId="24A16528" w14:textId="77777777" w:rsidR="00A15705" w:rsidRPr="002D7386" w:rsidRDefault="00A15705" w:rsidP="003F7D84">
            <w:pPr>
              <w:spacing w:before="40" w:after="60"/>
              <w:rPr>
                <w:sz w:val="18"/>
                <w:szCs w:val="18"/>
              </w:rPr>
            </w:pPr>
            <w:r w:rsidRPr="002D7386">
              <w:rPr>
                <w:sz w:val="18"/>
                <w:szCs w:val="18"/>
              </w:rPr>
              <w:t>Supports the …...</w:t>
            </w:r>
          </w:p>
        </w:tc>
      </w:tr>
      <w:tr w:rsidR="00A15705" w:rsidRPr="00CD024B" w14:paraId="129B026B" w14:textId="77777777" w:rsidTr="001B5D46">
        <w:trPr>
          <w:cantSplit/>
        </w:trPr>
        <w:tc>
          <w:tcPr>
            <w:tcW w:w="1147" w:type="dxa"/>
            <w:shd w:val="clear" w:color="auto" w:fill="auto"/>
          </w:tcPr>
          <w:p w14:paraId="009506FA" w14:textId="77777777" w:rsidR="00A15705" w:rsidRPr="002D7386" w:rsidRDefault="00A15705" w:rsidP="003F7D84">
            <w:pPr>
              <w:rPr>
                <w:sz w:val="18"/>
                <w:szCs w:val="18"/>
              </w:rPr>
            </w:pPr>
            <w:r w:rsidRPr="002D7386">
              <w:rPr>
                <w:sz w:val="18"/>
                <w:szCs w:val="18"/>
              </w:rPr>
              <w:t>Server</w:t>
            </w:r>
          </w:p>
        </w:tc>
        <w:tc>
          <w:tcPr>
            <w:tcW w:w="2665" w:type="dxa"/>
            <w:shd w:val="clear" w:color="auto" w:fill="auto"/>
          </w:tcPr>
          <w:p w14:paraId="70394231" w14:textId="77777777" w:rsidR="00A15705" w:rsidRPr="002D7386" w:rsidRDefault="00A15705" w:rsidP="003F7D84">
            <w:pPr>
              <w:spacing w:before="40" w:after="60"/>
              <w:rPr>
                <w:color w:val="FF0000"/>
                <w:sz w:val="18"/>
                <w:szCs w:val="18"/>
              </w:rPr>
            </w:pPr>
            <w:r w:rsidRPr="002D7386">
              <w:rPr>
                <w:bCs/>
                <w:color w:val="FF0000"/>
                <w:sz w:val="18"/>
                <w:szCs w:val="18"/>
              </w:rPr>
              <w:t xml:space="preserve">&lt;short name&gt; </w:t>
            </w:r>
            <w:r w:rsidRPr="002D7386">
              <w:rPr>
                <w:color w:val="FF0000"/>
                <w:sz w:val="18"/>
                <w:szCs w:val="18"/>
              </w:rPr>
              <w:t>&lt;Function3&gt;</w:t>
            </w:r>
          </w:p>
        </w:tc>
        <w:tc>
          <w:tcPr>
            <w:tcW w:w="5281" w:type="dxa"/>
            <w:shd w:val="clear" w:color="auto" w:fill="auto"/>
          </w:tcPr>
          <w:p w14:paraId="5FAD336F" w14:textId="77777777" w:rsidR="00A15705" w:rsidRPr="002D7386" w:rsidRDefault="00A15705" w:rsidP="003F7D84">
            <w:pPr>
              <w:spacing w:before="40" w:after="60"/>
              <w:rPr>
                <w:sz w:val="18"/>
                <w:szCs w:val="18"/>
              </w:rPr>
            </w:pPr>
            <w:r w:rsidRPr="002D7386">
              <w:rPr>
                <w:sz w:val="18"/>
                <w:szCs w:val="18"/>
              </w:rPr>
              <w:t>Supports the …...</w:t>
            </w:r>
          </w:p>
        </w:tc>
      </w:tr>
      <w:tr w:rsidR="00A15705" w:rsidRPr="00CD024B" w14:paraId="571F604C" w14:textId="77777777" w:rsidTr="001B5D46">
        <w:trPr>
          <w:cantSplit/>
        </w:trPr>
        <w:tc>
          <w:tcPr>
            <w:tcW w:w="1147" w:type="dxa"/>
            <w:shd w:val="clear" w:color="auto" w:fill="auto"/>
          </w:tcPr>
          <w:p w14:paraId="5FB87539" w14:textId="77777777" w:rsidR="00A15705" w:rsidRPr="002D7386" w:rsidRDefault="00A15705" w:rsidP="003F7D84">
            <w:pPr>
              <w:rPr>
                <w:sz w:val="18"/>
                <w:szCs w:val="18"/>
              </w:rPr>
            </w:pPr>
            <w:r w:rsidRPr="002D7386">
              <w:rPr>
                <w:sz w:val="18"/>
                <w:szCs w:val="18"/>
              </w:rPr>
              <w:t>Client</w:t>
            </w:r>
          </w:p>
        </w:tc>
        <w:tc>
          <w:tcPr>
            <w:tcW w:w="2665" w:type="dxa"/>
            <w:shd w:val="clear" w:color="auto" w:fill="auto"/>
          </w:tcPr>
          <w:p w14:paraId="4275E7F2" w14:textId="77777777" w:rsidR="00A15705" w:rsidRPr="002D7386" w:rsidRDefault="00A15705" w:rsidP="003F7D84">
            <w:pPr>
              <w:spacing w:before="40" w:after="60"/>
              <w:rPr>
                <w:sz w:val="18"/>
                <w:szCs w:val="18"/>
              </w:rPr>
            </w:pPr>
            <w:r w:rsidRPr="002D7386">
              <w:rPr>
                <w:bCs/>
                <w:color w:val="FF0000"/>
                <w:sz w:val="18"/>
                <w:szCs w:val="18"/>
              </w:rPr>
              <w:t xml:space="preserve">&lt;short name&gt; </w:t>
            </w:r>
            <w:r w:rsidRPr="002D7386">
              <w:rPr>
                <w:bCs/>
                <w:sz w:val="18"/>
                <w:szCs w:val="18"/>
              </w:rPr>
              <w:t xml:space="preserve">Client </w:t>
            </w:r>
            <w:r w:rsidRPr="002D7386">
              <w:rPr>
                <w:bCs/>
                <w:color w:val="FF0000"/>
                <w:sz w:val="18"/>
                <w:szCs w:val="18"/>
              </w:rPr>
              <w:t>&lt;Function1&gt;</w:t>
            </w:r>
          </w:p>
        </w:tc>
        <w:tc>
          <w:tcPr>
            <w:tcW w:w="5281" w:type="dxa"/>
            <w:shd w:val="clear" w:color="auto" w:fill="auto"/>
          </w:tcPr>
          <w:p w14:paraId="41B6494D" w14:textId="605654A3" w:rsidR="00B83C10" w:rsidRDefault="00A15705" w:rsidP="00B83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2D7386">
              <w:rPr>
                <w:bCs/>
                <w:sz w:val="18"/>
                <w:szCs w:val="18"/>
              </w:rPr>
              <w:t xml:space="preserve">The client can make use of the …... </w:t>
            </w:r>
          </w:p>
          <w:p w14:paraId="404FF965" w14:textId="77777777" w:rsidR="00A15705" w:rsidRPr="002D7386" w:rsidRDefault="00A15705" w:rsidP="003F7D84">
            <w:pPr>
              <w:spacing w:before="40" w:after="60"/>
              <w:rPr>
                <w:sz w:val="18"/>
                <w:szCs w:val="18"/>
              </w:rPr>
            </w:pPr>
          </w:p>
        </w:tc>
      </w:tr>
    </w:tbl>
    <w:p w14:paraId="69BE1DD2" w14:textId="77777777" w:rsidR="00A15705" w:rsidRPr="00256E27" w:rsidRDefault="00A15705" w:rsidP="00A15705">
      <w:pPr>
        <w:pStyle w:val="KeinLeerraum"/>
        <w:rPr>
          <w:lang w:eastAsia="ja-JP"/>
        </w:rPr>
      </w:pPr>
    </w:p>
    <w:p w14:paraId="3D8AF5CE" w14:textId="77777777" w:rsidR="00A15705" w:rsidRPr="00256E27" w:rsidRDefault="00A15705" w:rsidP="00A15705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Typically, </w:t>
      </w:r>
      <w:r w:rsidRPr="00172249">
        <w:rPr>
          <w:i/>
          <w:iCs/>
          <w:color w:val="CC3300"/>
          <w:lang w:eastAsia="ja-JP"/>
        </w:rPr>
        <w:t>Client</w:t>
      </w:r>
      <w:r>
        <w:rPr>
          <w:color w:val="CC3300"/>
          <w:lang w:eastAsia="ja-JP"/>
        </w:rPr>
        <w:t xml:space="preserve"> </w:t>
      </w:r>
      <w:proofErr w:type="spellStart"/>
      <w:r w:rsidRPr="00172249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describe the use of a function, but they do not need to match 1 to 1 with </w:t>
      </w:r>
      <w:r w:rsidRPr="00172249">
        <w:rPr>
          <w:i/>
          <w:iCs/>
          <w:color w:val="CC3300"/>
          <w:lang w:eastAsia="ja-JP"/>
        </w:rPr>
        <w:t>Server</w:t>
      </w:r>
      <w:r>
        <w:rPr>
          <w:color w:val="CC3300"/>
          <w:lang w:eastAsia="ja-JP"/>
        </w:rPr>
        <w:t xml:space="preserve"> </w:t>
      </w:r>
      <w:proofErr w:type="spellStart"/>
      <w:r w:rsidRPr="00172249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>.  They might also reference to other categories defined in Part 7 (Pub, Sub, GDS…).</w:t>
      </w:r>
      <w:r w:rsidRPr="004F5972">
        <w:rPr>
          <w:color w:val="CC3300"/>
          <w:lang w:eastAsia="ja-JP"/>
        </w:rPr>
        <w:t xml:space="preserve"> </w:t>
      </w:r>
      <w:r>
        <w:rPr>
          <w:color w:val="CC3300"/>
          <w:lang w:eastAsia="ja-JP"/>
        </w:rPr>
        <w:t xml:space="preserve">For larger companion specifications, there might be separate tables for </w:t>
      </w:r>
      <w:r w:rsidRPr="00172249">
        <w:rPr>
          <w:i/>
          <w:iCs/>
          <w:color w:val="CC3300"/>
          <w:lang w:eastAsia="ja-JP"/>
        </w:rPr>
        <w:t>Client</w:t>
      </w:r>
      <w:r>
        <w:rPr>
          <w:color w:val="CC3300"/>
          <w:lang w:eastAsia="ja-JP"/>
        </w:rPr>
        <w:t xml:space="preserve"> </w:t>
      </w:r>
      <w:proofErr w:type="spellStart"/>
      <w:r w:rsidRPr="00172249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, </w:t>
      </w:r>
      <w:r w:rsidRPr="00172249">
        <w:rPr>
          <w:i/>
          <w:iCs/>
          <w:color w:val="CC3300"/>
          <w:lang w:eastAsia="ja-JP"/>
        </w:rPr>
        <w:t>Server</w:t>
      </w:r>
      <w:r>
        <w:rPr>
          <w:color w:val="CC3300"/>
          <w:lang w:eastAsia="ja-JP"/>
        </w:rPr>
        <w:t xml:space="preserve"> </w:t>
      </w:r>
      <w:proofErr w:type="spellStart"/>
      <w:r w:rsidRPr="00172249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>, etc.</w:t>
      </w:r>
    </w:p>
    <w:p w14:paraId="1704A49F" w14:textId="77777777" w:rsidR="00A15705" w:rsidRDefault="00A15705" w:rsidP="00A15705">
      <w:pPr>
        <w:pStyle w:val="PARAGRAPH"/>
        <w:rPr>
          <w:iCs/>
          <w:spacing w:val="0"/>
          <w:lang w:eastAsia="de-DE"/>
        </w:rPr>
      </w:pPr>
    </w:p>
    <w:p w14:paraId="2E4BDC37" w14:textId="2E400ED3" w:rsidR="005E69BD" w:rsidRPr="001E623E" w:rsidRDefault="006235B1" w:rsidP="005E69BD">
      <w:pPr>
        <w:pStyle w:val="berschrift2"/>
      </w:pPr>
      <w:bookmarkStart w:id="132" w:name="_Toc78197987"/>
      <w:r>
        <w:t>Profiles</w:t>
      </w:r>
      <w:bookmarkEnd w:id="132"/>
    </w:p>
    <w:p w14:paraId="2F4C05C5" w14:textId="0C6A8C49" w:rsidR="005E69BD" w:rsidRPr="001E623E" w:rsidRDefault="006235B1" w:rsidP="005E69BD">
      <w:pPr>
        <w:pStyle w:val="berschrift3"/>
      </w:pPr>
      <w:bookmarkStart w:id="133" w:name="_Toc78197988"/>
      <w:r>
        <w:t>Profile list</w:t>
      </w:r>
      <w:bookmarkEnd w:id="133"/>
    </w:p>
    <w:p w14:paraId="74A532C9" w14:textId="1C041FB3" w:rsidR="00A15705" w:rsidRPr="002F135E" w:rsidRDefault="00A15705" w:rsidP="00A15705">
      <w:pPr>
        <w:pStyle w:val="PARAGRAPH"/>
      </w:pPr>
      <w:r w:rsidRPr="002F135E">
        <w:fldChar w:fldCharType="begin"/>
      </w:r>
      <w:r w:rsidRPr="002F135E">
        <w:instrText xml:space="preserve"> REF _Ref18152903 \h </w:instrText>
      </w:r>
      <w:r>
        <w:instrText xml:space="preserve"> \* MERGEFORMAT </w:instrText>
      </w:r>
      <w:r w:rsidRPr="002F135E">
        <w:fldChar w:fldCharType="separate"/>
      </w:r>
      <w:r w:rsidR="00E25CD0" w:rsidRPr="00E25CD0">
        <w:t xml:space="preserve">Table </w:t>
      </w:r>
      <w:r w:rsidR="00E25CD0" w:rsidRPr="00E25CD0">
        <w:rPr>
          <w:noProof/>
        </w:rPr>
        <w:t>35</w:t>
      </w:r>
      <w:r w:rsidRPr="002F135E">
        <w:fldChar w:fldCharType="end"/>
      </w:r>
      <w:r>
        <w:t xml:space="preserve"> lists all Profiles defined in this document and d</w:t>
      </w:r>
      <w:r w:rsidRPr="002F135E">
        <w:t>efines the</w:t>
      </w:r>
      <w:r>
        <w:t>ir</w:t>
      </w:r>
      <w:r w:rsidRPr="002F135E">
        <w:t xml:space="preserve"> URIs. </w:t>
      </w:r>
    </w:p>
    <w:p w14:paraId="009A45A1" w14:textId="73F4CC40" w:rsidR="00A15705" w:rsidRPr="00FC556B" w:rsidRDefault="00A15705" w:rsidP="00A15705">
      <w:pPr>
        <w:pStyle w:val="TABLE-title"/>
        <w:rPr>
          <w:sz w:val="18"/>
        </w:rPr>
      </w:pPr>
      <w:bookmarkStart w:id="134" w:name="_Ref18152903"/>
      <w:bookmarkStart w:id="135" w:name="_Toc34394307"/>
      <w:bookmarkStart w:id="136" w:name="_Toc73441163"/>
      <w:r w:rsidRPr="00C8582F">
        <w:rPr>
          <w:sz w:val="18"/>
        </w:rPr>
        <w:lastRenderedPageBreak/>
        <w:t xml:space="preserve">Table </w:t>
      </w:r>
      <w:r w:rsidRPr="00C8582F">
        <w:rPr>
          <w:sz w:val="18"/>
        </w:rPr>
        <w:fldChar w:fldCharType="begin"/>
      </w:r>
      <w:r w:rsidRPr="00C8582F">
        <w:rPr>
          <w:sz w:val="18"/>
        </w:rPr>
        <w:instrText xml:space="preserve"> SEQ Table \* ARABIC </w:instrText>
      </w:r>
      <w:r w:rsidRPr="00C8582F">
        <w:rPr>
          <w:sz w:val="18"/>
        </w:rPr>
        <w:fldChar w:fldCharType="separate"/>
      </w:r>
      <w:r w:rsidR="00E25CD0">
        <w:rPr>
          <w:noProof/>
          <w:sz w:val="18"/>
        </w:rPr>
        <w:t>35</w:t>
      </w:r>
      <w:r w:rsidRPr="00C8582F">
        <w:rPr>
          <w:sz w:val="18"/>
        </w:rPr>
        <w:fldChar w:fldCharType="end"/>
      </w:r>
      <w:bookmarkEnd w:id="134"/>
      <w:r w:rsidRPr="00C8582F">
        <w:rPr>
          <w:sz w:val="18"/>
        </w:rPr>
        <w:t xml:space="preserve"> </w:t>
      </w:r>
      <w:r>
        <w:rPr>
          <w:sz w:val="18"/>
        </w:rPr>
        <w:t>–</w:t>
      </w:r>
      <w:r w:rsidRPr="00C8582F">
        <w:rPr>
          <w:sz w:val="18"/>
        </w:rPr>
        <w:t xml:space="preserve"> </w:t>
      </w:r>
      <w:r>
        <w:t xml:space="preserve">Profile URIs for </w:t>
      </w:r>
      <w:r w:rsidRPr="00BF5ADB">
        <w:rPr>
          <w:color w:val="FF0000"/>
        </w:rPr>
        <w:t>&lt;Title&gt;</w:t>
      </w:r>
      <w:bookmarkEnd w:id="135"/>
      <w:bookmarkEnd w:id="136"/>
    </w:p>
    <w:tbl>
      <w:tblPr>
        <w:tblW w:w="9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3474"/>
        <w:gridCol w:w="5761"/>
      </w:tblGrid>
      <w:tr w:rsidR="00A15705" w:rsidRPr="002D3C5D" w14:paraId="38579D56" w14:textId="77777777" w:rsidTr="001B5D46">
        <w:trPr>
          <w:cantSplit/>
          <w:tblHeader/>
          <w:jc w:val="center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396DE7AA" w14:textId="77777777" w:rsidR="00A15705" w:rsidRPr="002D3C5D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2D3C5D">
              <w:rPr>
                <w:b/>
                <w:bCs/>
                <w:sz w:val="16"/>
                <w:szCs w:val="16"/>
              </w:rPr>
              <w:t>Profile</w:t>
            </w:r>
          </w:p>
        </w:tc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485D24BF" w14:textId="77777777" w:rsidR="00A15705" w:rsidRPr="002D3C5D" w:rsidRDefault="00A15705" w:rsidP="003F7D84">
            <w:pPr>
              <w:rPr>
                <w:rStyle w:val="Hyperlink"/>
                <w:b/>
                <w:bCs/>
                <w:sz w:val="16"/>
                <w:szCs w:val="16"/>
              </w:rPr>
            </w:pPr>
            <w:r w:rsidRPr="002D3C5D">
              <w:rPr>
                <w:rStyle w:val="Hyperlink"/>
                <w:b/>
                <w:bCs/>
                <w:sz w:val="16"/>
                <w:szCs w:val="16"/>
              </w:rPr>
              <w:t>URI</w:t>
            </w:r>
          </w:p>
        </w:tc>
      </w:tr>
      <w:tr w:rsidR="00A15705" w:rsidRPr="002D3C5D" w14:paraId="3A1DA954" w14:textId="77777777" w:rsidTr="001B5D46">
        <w:trPr>
          <w:cantSplit/>
          <w:jc w:val="center"/>
        </w:trPr>
        <w:tc>
          <w:tcPr>
            <w:tcW w:w="3474" w:type="dxa"/>
          </w:tcPr>
          <w:p w14:paraId="143BBFF1" w14:textId="77777777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EB7ABB">
              <w:rPr>
                <w:sz w:val="16"/>
                <w:szCs w:val="16"/>
              </w:rPr>
              <w:t>&lt;short</w:t>
            </w:r>
            <w:r>
              <w:rPr>
                <w:sz w:val="16"/>
                <w:szCs w:val="16"/>
              </w:rPr>
              <w:t xml:space="preserve"> </w:t>
            </w:r>
            <w:r w:rsidRPr="00EB7ABB">
              <w:rPr>
                <w:sz w:val="16"/>
                <w:szCs w:val="16"/>
              </w:rPr>
              <w:t>name&gt;</w:t>
            </w:r>
            <w:r>
              <w:t xml:space="preserve"> </w:t>
            </w:r>
            <w:r>
              <w:rPr>
                <w:sz w:val="16"/>
                <w:szCs w:val="16"/>
              </w:rPr>
              <w:t>&lt;Prf1name&gt;</w:t>
            </w:r>
            <w:r w:rsidRPr="002D3C5D">
              <w:rPr>
                <w:sz w:val="16"/>
                <w:szCs w:val="16"/>
              </w:rPr>
              <w:t xml:space="preserve"> Server </w:t>
            </w:r>
            <w:r>
              <w:rPr>
                <w:sz w:val="16"/>
                <w:szCs w:val="16"/>
              </w:rPr>
              <w:t>Profile</w:t>
            </w:r>
          </w:p>
        </w:tc>
        <w:tc>
          <w:tcPr>
            <w:tcW w:w="5761" w:type="dxa"/>
          </w:tcPr>
          <w:p w14:paraId="533F2FE8" w14:textId="6540DB1C" w:rsidR="00A15705" w:rsidRPr="00FF593E" w:rsidRDefault="00EE0441" w:rsidP="003F7D84">
            <w:pPr>
              <w:spacing w:before="40" w:after="60"/>
              <w:rPr>
                <w:rStyle w:val="Hyperlink"/>
                <w:sz w:val="16"/>
                <w:szCs w:val="16"/>
              </w:rPr>
            </w:pPr>
            <w:hyperlink r:id="rId11" w:history="1">
              <w:r w:rsidR="00A15705" w:rsidRPr="00D50F86">
                <w:rPr>
                  <w:rStyle w:val="Hyperlink"/>
                  <w:sz w:val="16"/>
                  <w:szCs w:val="16"/>
                </w:rPr>
                <w:t>http://opcfoundation.org/UA-Profile/&lt;short</w:t>
              </w:r>
            </w:hyperlink>
            <w:r w:rsidR="00A15705">
              <w:rPr>
                <w:sz w:val="16"/>
                <w:szCs w:val="16"/>
              </w:rPr>
              <w:t xml:space="preserve"> </w:t>
            </w:r>
            <w:r w:rsidR="00A15705" w:rsidRPr="00FF593E">
              <w:rPr>
                <w:sz w:val="16"/>
                <w:szCs w:val="16"/>
              </w:rPr>
              <w:t>name&gt;/</w:t>
            </w:r>
            <w:r w:rsidR="00A15705">
              <w:rPr>
                <w:sz w:val="16"/>
                <w:szCs w:val="16"/>
              </w:rPr>
              <w:t>Server</w:t>
            </w:r>
            <w:r w:rsidR="00A15705" w:rsidRPr="00FF593E">
              <w:rPr>
                <w:sz w:val="16"/>
                <w:szCs w:val="16"/>
              </w:rPr>
              <w:t>/&lt;</w:t>
            </w:r>
            <w:r w:rsidR="00A15705">
              <w:rPr>
                <w:sz w:val="16"/>
                <w:szCs w:val="16"/>
              </w:rPr>
              <w:t>Prf1name</w:t>
            </w:r>
            <w:r w:rsidR="00A15705" w:rsidRPr="00FF593E">
              <w:rPr>
                <w:sz w:val="16"/>
                <w:szCs w:val="16"/>
              </w:rPr>
              <w:t>&gt;</w:t>
            </w:r>
          </w:p>
        </w:tc>
      </w:tr>
      <w:tr w:rsidR="00A15705" w:rsidRPr="002D3C5D" w14:paraId="44AE541E" w14:textId="77777777" w:rsidTr="001B5D46">
        <w:trPr>
          <w:cantSplit/>
          <w:jc w:val="center"/>
        </w:trPr>
        <w:tc>
          <w:tcPr>
            <w:tcW w:w="3474" w:type="dxa"/>
          </w:tcPr>
          <w:p w14:paraId="1EF5D163" w14:textId="77777777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EB7ABB">
              <w:rPr>
                <w:sz w:val="16"/>
                <w:szCs w:val="16"/>
              </w:rPr>
              <w:t>&lt;short</w:t>
            </w:r>
            <w:r>
              <w:rPr>
                <w:sz w:val="16"/>
                <w:szCs w:val="16"/>
              </w:rPr>
              <w:t xml:space="preserve"> </w:t>
            </w:r>
            <w:r w:rsidRPr="00EB7ABB">
              <w:rPr>
                <w:sz w:val="16"/>
                <w:szCs w:val="16"/>
              </w:rPr>
              <w:t>name&gt;</w:t>
            </w:r>
            <w:r>
              <w:t xml:space="preserve"> </w:t>
            </w:r>
            <w:r>
              <w:rPr>
                <w:sz w:val="16"/>
                <w:szCs w:val="16"/>
              </w:rPr>
              <w:t xml:space="preserve">&lt;Prf2name&gt; </w:t>
            </w:r>
            <w:r w:rsidRPr="002D3C5D">
              <w:rPr>
                <w:sz w:val="16"/>
                <w:szCs w:val="16"/>
              </w:rPr>
              <w:t>Server Facet</w:t>
            </w:r>
          </w:p>
        </w:tc>
        <w:tc>
          <w:tcPr>
            <w:tcW w:w="5761" w:type="dxa"/>
          </w:tcPr>
          <w:p w14:paraId="576E7C95" w14:textId="0422AD26" w:rsidR="00A15705" w:rsidRPr="00FF593E" w:rsidRDefault="00EE0441" w:rsidP="003F7D84">
            <w:pPr>
              <w:spacing w:before="40" w:after="60"/>
              <w:rPr>
                <w:rStyle w:val="Hyperlink"/>
                <w:sz w:val="16"/>
                <w:szCs w:val="16"/>
              </w:rPr>
            </w:pPr>
            <w:hyperlink r:id="rId12" w:history="1">
              <w:r w:rsidR="00A15705" w:rsidRPr="00D50F86">
                <w:rPr>
                  <w:rStyle w:val="Hyperlink"/>
                  <w:sz w:val="16"/>
                  <w:szCs w:val="16"/>
                </w:rPr>
                <w:t>http://opcfoundation.org/UA-Profile/&lt;short</w:t>
              </w:r>
            </w:hyperlink>
            <w:r w:rsidR="00A15705">
              <w:rPr>
                <w:sz w:val="16"/>
                <w:szCs w:val="16"/>
              </w:rPr>
              <w:t xml:space="preserve"> </w:t>
            </w:r>
            <w:r w:rsidR="00A15705" w:rsidRPr="00FF593E">
              <w:rPr>
                <w:sz w:val="16"/>
                <w:szCs w:val="16"/>
              </w:rPr>
              <w:t>name&gt;/</w:t>
            </w:r>
            <w:r w:rsidR="00A15705">
              <w:rPr>
                <w:sz w:val="16"/>
                <w:szCs w:val="16"/>
              </w:rPr>
              <w:t>Server</w:t>
            </w:r>
            <w:r w:rsidR="00A15705" w:rsidRPr="00FF593E">
              <w:rPr>
                <w:sz w:val="16"/>
                <w:szCs w:val="16"/>
              </w:rPr>
              <w:t>/&lt;</w:t>
            </w:r>
            <w:r w:rsidR="00A15705">
              <w:rPr>
                <w:sz w:val="16"/>
                <w:szCs w:val="16"/>
              </w:rPr>
              <w:t>Prf2name</w:t>
            </w:r>
            <w:r w:rsidR="00A15705" w:rsidRPr="00FF593E">
              <w:rPr>
                <w:sz w:val="16"/>
                <w:szCs w:val="16"/>
              </w:rPr>
              <w:t>&gt;</w:t>
            </w:r>
          </w:p>
        </w:tc>
      </w:tr>
      <w:tr w:rsidR="00A15705" w:rsidRPr="002D3C5D" w14:paraId="314F745C" w14:textId="77777777" w:rsidTr="001B5D46">
        <w:trPr>
          <w:cantSplit/>
          <w:jc w:val="center"/>
        </w:trPr>
        <w:tc>
          <w:tcPr>
            <w:tcW w:w="3474" w:type="dxa"/>
          </w:tcPr>
          <w:p w14:paraId="6EDDE3A1" w14:textId="77777777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EB7ABB">
              <w:rPr>
                <w:sz w:val="16"/>
                <w:szCs w:val="16"/>
              </w:rPr>
              <w:t>&lt;short</w:t>
            </w:r>
            <w:r>
              <w:rPr>
                <w:sz w:val="16"/>
                <w:szCs w:val="16"/>
              </w:rPr>
              <w:t xml:space="preserve"> </w:t>
            </w:r>
            <w:r w:rsidRPr="00EB7ABB">
              <w:rPr>
                <w:sz w:val="16"/>
                <w:szCs w:val="16"/>
              </w:rPr>
              <w:t>name&gt;</w:t>
            </w:r>
            <w:r>
              <w:t xml:space="preserve"> </w:t>
            </w:r>
            <w:r>
              <w:rPr>
                <w:sz w:val="16"/>
                <w:szCs w:val="16"/>
              </w:rPr>
              <w:t xml:space="preserve">&lt;Prf3name&gt; Client </w:t>
            </w:r>
            <w:r w:rsidRPr="002D3C5D">
              <w:rPr>
                <w:sz w:val="16"/>
                <w:szCs w:val="16"/>
              </w:rPr>
              <w:t>Facet</w:t>
            </w:r>
          </w:p>
        </w:tc>
        <w:tc>
          <w:tcPr>
            <w:tcW w:w="5761" w:type="dxa"/>
          </w:tcPr>
          <w:p w14:paraId="5172846F" w14:textId="41593477" w:rsidR="00A15705" w:rsidRPr="00FF593E" w:rsidRDefault="00EE0441" w:rsidP="003F7D84">
            <w:pPr>
              <w:spacing w:before="40" w:after="60"/>
              <w:rPr>
                <w:rStyle w:val="Hyperlink"/>
                <w:sz w:val="16"/>
                <w:szCs w:val="16"/>
              </w:rPr>
            </w:pPr>
            <w:hyperlink r:id="rId13" w:history="1">
              <w:r w:rsidR="00A15705" w:rsidRPr="00D50F86">
                <w:rPr>
                  <w:rStyle w:val="Hyperlink"/>
                  <w:sz w:val="16"/>
                  <w:szCs w:val="16"/>
                </w:rPr>
                <w:t>http://opcfoundation.org/UA-Profile/&lt;short</w:t>
              </w:r>
            </w:hyperlink>
            <w:r w:rsidR="00A15705">
              <w:rPr>
                <w:sz w:val="16"/>
                <w:szCs w:val="16"/>
              </w:rPr>
              <w:t xml:space="preserve"> </w:t>
            </w:r>
            <w:r w:rsidR="00A15705" w:rsidRPr="00FF593E">
              <w:rPr>
                <w:sz w:val="16"/>
                <w:szCs w:val="16"/>
              </w:rPr>
              <w:t>name&gt;/</w:t>
            </w:r>
            <w:r w:rsidR="00A15705">
              <w:rPr>
                <w:sz w:val="16"/>
                <w:szCs w:val="16"/>
              </w:rPr>
              <w:t>Client</w:t>
            </w:r>
            <w:r w:rsidR="00A15705" w:rsidRPr="00FF593E">
              <w:rPr>
                <w:sz w:val="16"/>
                <w:szCs w:val="16"/>
              </w:rPr>
              <w:t>/&lt;</w:t>
            </w:r>
            <w:r w:rsidR="00A15705">
              <w:rPr>
                <w:sz w:val="16"/>
                <w:szCs w:val="16"/>
              </w:rPr>
              <w:t>Prf3name</w:t>
            </w:r>
            <w:r w:rsidR="00A15705" w:rsidRPr="00FF593E">
              <w:rPr>
                <w:sz w:val="16"/>
                <w:szCs w:val="16"/>
              </w:rPr>
              <w:t>&gt;</w:t>
            </w:r>
          </w:p>
        </w:tc>
      </w:tr>
    </w:tbl>
    <w:p w14:paraId="502FC5B0" w14:textId="77777777" w:rsidR="00A15705" w:rsidRPr="004F5972" w:rsidRDefault="00A15705" w:rsidP="00A15705">
      <w:pPr>
        <w:pStyle w:val="PARAGRAPH"/>
      </w:pPr>
    </w:p>
    <w:p w14:paraId="12861D9A" w14:textId="0A116B86" w:rsidR="005E69BD" w:rsidRPr="001E623E" w:rsidRDefault="006235B1" w:rsidP="005E69BD">
      <w:pPr>
        <w:pStyle w:val="berschrift3"/>
      </w:pPr>
      <w:bookmarkStart w:id="137" w:name="_Toc78197989"/>
      <w:r>
        <w:t>Server Facets</w:t>
      </w:r>
      <w:bookmarkEnd w:id="137"/>
    </w:p>
    <w:p w14:paraId="3E2A57EA" w14:textId="30631A4B" w:rsidR="005E69BD" w:rsidRPr="001E623E" w:rsidRDefault="006235B1" w:rsidP="005E69BD">
      <w:pPr>
        <w:pStyle w:val="berschrift4"/>
      </w:pPr>
      <w:r>
        <w:t>Overview</w:t>
      </w:r>
    </w:p>
    <w:p w14:paraId="7B4BC065" w14:textId="77777777" w:rsidR="00A15705" w:rsidRDefault="00A15705" w:rsidP="00A15705">
      <w:pPr>
        <w:pStyle w:val="PARAGRAPH"/>
      </w:pPr>
      <w:bookmarkStart w:id="138" w:name="_Toc349863371"/>
      <w:bookmarkStart w:id="139" w:name="_Toc371405882"/>
      <w:bookmarkStart w:id="140" w:name="_Toc468212929"/>
      <w:bookmarkStart w:id="141" w:name="_Toc29912008"/>
      <w:r w:rsidRPr="008A327B">
        <w:t xml:space="preserve">The following </w:t>
      </w:r>
      <w:r>
        <w:t>sections</w:t>
      </w:r>
      <w:r w:rsidRPr="008A327B">
        <w:t xml:space="preserve"> specify the </w:t>
      </w:r>
      <w:r w:rsidRPr="00E13BAE">
        <w:rPr>
          <w:i/>
        </w:rPr>
        <w:t>Facets</w:t>
      </w:r>
      <w:r w:rsidRPr="008A327B">
        <w:t xml:space="preserve"> available for </w:t>
      </w:r>
      <w:r w:rsidRPr="008A327B">
        <w:rPr>
          <w:i/>
        </w:rPr>
        <w:t>Servers</w:t>
      </w:r>
      <w:r w:rsidRPr="008A327B">
        <w:t xml:space="preserve"> that implement the </w:t>
      </w:r>
      <w:r w:rsidRPr="00B80175">
        <w:rPr>
          <w:color w:val="FF0000"/>
        </w:rPr>
        <w:t>&lt;title&gt;</w:t>
      </w:r>
      <w:r w:rsidRPr="008A327B">
        <w:t xml:space="preserve"> </w:t>
      </w:r>
      <w:r>
        <w:t xml:space="preserve">companion specification.  Each section defines and describes a </w:t>
      </w:r>
      <w:r w:rsidRPr="004A17E3">
        <w:rPr>
          <w:i/>
          <w:iCs/>
        </w:rPr>
        <w:t>Facet</w:t>
      </w:r>
      <w:r>
        <w:t xml:space="preserve"> or </w:t>
      </w:r>
      <w:r w:rsidRPr="004A17E3">
        <w:rPr>
          <w:i/>
          <w:iCs/>
        </w:rPr>
        <w:t>Profile</w:t>
      </w:r>
      <w:r>
        <w:t>.</w:t>
      </w:r>
    </w:p>
    <w:p w14:paraId="2420DE2D" w14:textId="77777777" w:rsidR="00A15705" w:rsidRDefault="00A15705" w:rsidP="00A15705">
      <w:pPr>
        <w:pStyle w:val="PARAGRAPHCompressed"/>
        <w:keepNext/>
        <w:tabs>
          <w:tab w:val="left" w:pos="1350"/>
        </w:tabs>
        <w:rPr>
          <w:lang w:eastAsia="ja-JP"/>
        </w:rPr>
      </w:pPr>
    </w:p>
    <w:p w14:paraId="1BF82503" w14:textId="77777777" w:rsidR="00A15705" w:rsidRPr="00B80175" w:rsidRDefault="00A15705" w:rsidP="00A15705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A specification can define multiple </w:t>
      </w:r>
      <w:r w:rsidRPr="004A17E3">
        <w:rPr>
          <w:i/>
          <w:iCs/>
          <w:color w:val="CC3300"/>
          <w:lang w:eastAsia="ja-JP"/>
        </w:rPr>
        <w:t>Facets</w:t>
      </w:r>
      <w:r>
        <w:rPr>
          <w:color w:val="CC3300"/>
          <w:lang w:eastAsia="ja-JP"/>
        </w:rPr>
        <w:t xml:space="preserve"> if not all features are to be implemented by all </w:t>
      </w:r>
      <w:r w:rsidRPr="004A17E3">
        <w:rPr>
          <w:i/>
          <w:iCs/>
          <w:color w:val="CC3300"/>
          <w:lang w:eastAsia="ja-JP"/>
        </w:rPr>
        <w:t>Servers</w:t>
      </w:r>
      <w:r>
        <w:rPr>
          <w:color w:val="CC3300"/>
          <w:lang w:eastAsia="ja-JP"/>
        </w:rPr>
        <w:t xml:space="preserve"> and </w:t>
      </w:r>
      <w:r w:rsidRPr="004A17E3">
        <w:rPr>
          <w:i/>
          <w:iCs/>
          <w:color w:val="CC3300"/>
          <w:lang w:eastAsia="ja-JP"/>
        </w:rPr>
        <w:t>Clients</w:t>
      </w:r>
      <w:r w:rsidRPr="00B80175">
        <w:rPr>
          <w:color w:val="CC3300"/>
          <w:lang w:eastAsia="ja-JP"/>
        </w:rPr>
        <w:t>.</w:t>
      </w:r>
      <w:r>
        <w:rPr>
          <w:color w:val="CC3300"/>
          <w:lang w:eastAsia="ja-JP"/>
        </w:rPr>
        <w:t xml:space="preserve"> The name of the </w:t>
      </w:r>
      <w:r w:rsidRPr="004A17E3">
        <w:rPr>
          <w:i/>
          <w:iCs/>
          <w:color w:val="CC3300"/>
          <w:lang w:eastAsia="ja-JP"/>
        </w:rPr>
        <w:t>Facet</w:t>
      </w:r>
      <w:r>
        <w:rPr>
          <w:color w:val="CC3300"/>
          <w:lang w:eastAsia="ja-JP"/>
        </w:rPr>
        <w:t xml:space="preserve"> shall give a hint of the subset. An overall description shall be provided that explains the subset and it potential use. </w:t>
      </w:r>
    </w:p>
    <w:p w14:paraId="2B0BD54D" w14:textId="77777777" w:rsidR="00A15705" w:rsidRPr="00256E27" w:rsidRDefault="00A15705" w:rsidP="00A15705">
      <w:pPr>
        <w:pStyle w:val="KeinLeerraum"/>
        <w:rPr>
          <w:lang w:eastAsia="ja-JP"/>
        </w:rPr>
      </w:pPr>
    </w:p>
    <w:bookmarkEnd w:id="138"/>
    <w:bookmarkEnd w:id="139"/>
    <w:bookmarkEnd w:id="140"/>
    <w:p w14:paraId="797B83F8" w14:textId="0FD8A8C0" w:rsidR="005E69BD" w:rsidRPr="001E623E" w:rsidRDefault="00900477" w:rsidP="005E69BD">
      <w:pPr>
        <w:pStyle w:val="berschrift4"/>
      </w:pPr>
      <w:r>
        <w:t>&lt;short name&gt; &lt;Prf1name&gt;</w:t>
      </w:r>
      <w:r w:rsidRPr="00C8582F">
        <w:t xml:space="preserve"> Server </w:t>
      </w:r>
      <w:r>
        <w:t>Profil</w:t>
      </w:r>
      <w:r w:rsidR="006235B1">
        <w:t>e</w:t>
      </w:r>
      <w:bookmarkEnd w:id="141"/>
    </w:p>
    <w:p w14:paraId="185099BA" w14:textId="4236B2EC" w:rsidR="00A15705" w:rsidRPr="00C8582F" w:rsidRDefault="00A15705" w:rsidP="00A15705">
      <w:pPr>
        <w:pStyle w:val="PARAGRAPH"/>
      </w:pPr>
      <w:r>
        <w:fldChar w:fldCharType="begin"/>
      </w:r>
      <w:r>
        <w:instrText xml:space="preserve"> REF _Ref18071949 \h </w:instrText>
      </w:r>
      <w:r>
        <w:fldChar w:fldCharType="separate"/>
      </w:r>
      <w:r w:rsidR="00E25CD0" w:rsidRPr="00D83571">
        <w:t xml:space="preserve">Table </w:t>
      </w:r>
      <w:r w:rsidR="00E25CD0">
        <w:rPr>
          <w:noProof/>
        </w:rPr>
        <w:t>36</w:t>
      </w:r>
      <w:r>
        <w:fldChar w:fldCharType="end"/>
      </w:r>
      <w:r>
        <w:t xml:space="preserve"> </w:t>
      </w:r>
      <w:r w:rsidRPr="00C8582F">
        <w:t xml:space="preserve">defines a </w:t>
      </w:r>
      <w:r>
        <w:rPr>
          <w:i/>
        </w:rPr>
        <w:t>Profile</w:t>
      </w:r>
      <w:r w:rsidRPr="00C8582F">
        <w:t xml:space="preserve"> that describes the </w:t>
      </w:r>
      <w:r>
        <w:t>……</w:t>
      </w:r>
      <w:r w:rsidRPr="00C8582F">
        <w:t>.</w:t>
      </w:r>
    </w:p>
    <w:p w14:paraId="67262FB0" w14:textId="2AF0EA38" w:rsidR="00A15705" w:rsidRPr="00D83571" w:rsidRDefault="00A15705" w:rsidP="00A15705">
      <w:pPr>
        <w:pStyle w:val="TABLE-title"/>
      </w:pPr>
      <w:bookmarkStart w:id="142" w:name="_Ref18071949"/>
      <w:bookmarkStart w:id="143" w:name="_Toc349863537"/>
      <w:bookmarkStart w:id="144" w:name="_Toc371406231"/>
      <w:bookmarkStart w:id="145" w:name="_Toc442395293"/>
      <w:bookmarkStart w:id="146" w:name="_Toc469133108"/>
      <w:bookmarkStart w:id="147" w:name="_Toc16621520"/>
      <w:bookmarkStart w:id="148" w:name="_Toc34394308"/>
      <w:bookmarkStart w:id="149" w:name="_Toc73441164"/>
      <w:r w:rsidRPr="00D83571">
        <w:t xml:space="preserve">Table </w:t>
      </w:r>
      <w:r w:rsidRPr="00D83571">
        <w:fldChar w:fldCharType="begin"/>
      </w:r>
      <w:r w:rsidRPr="00D83571">
        <w:instrText xml:space="preserve"> SEQ Table \* ARABIC </w:instrText>
      </w:r>
      <w:r w:rsidRPr="00D83571">
        <w:fldChar w:fldCharType="separate"/>
      </w:r>
      <w:r w:rsidR="00E25CD0">
        <w:rPr>
          <w:noProof/>
        </w:rPr>
        <w:t>36</w:t>
      </w:r>
      <w:r w:rsidRPr="00D83571">
        <w:fldChar w:fldCharType="end"/>
      </w:r>
      <w:bookmarkEnd w:id="142"/>
      <w:r w:rsidRPr="00D83571">
        <w:t xml:space="preserve"> - &lt;short name&gt; &lt;Prf1name&gt; Server </w:t>
      </w:r>
      <w:bookmarkEnd w:id="143"/>
      <w:bookmarkEnd w:id="144"/>
      <w:bookmarkEnd w:id="145"/>
      <w:bookmarkEnd w:id="146"/>
      <w:bookmarkEnd w:id="147"/>
      <w:r w:rsidRPr="00D83571">
        <w:t>Profile</w:t>
      </w:r>
      <w:bookmarkEnd w:id="148"/>
      <w:bookmarkEnd w:id="149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2147"/>
        <w:gridCol w:w="5928"/>
        <w:gridCol w:w="1134"/>
      </w:tblGrid>
      <w:tr w:rsidR="00A15705" w:rsidRPr="002D3C5D" w14:paraId="7C2DA421" w14:textId="77777777" w:rsidTr="001B5D46">
        <w:trPr>
          <w:cantSplit/>
          <w:tblHeader/>
          <w:jc w:val="center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3F0058D7" w14:textId="77777777" w:rsidR="00A15705" w:rsidRPr="002D3C5D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2D3C5D">
              <w:rPr>
                <w:b/>
                <w:bCs/>
                <w:sz w:val="16"/>
                <w:szCs w:val="16"/>
              </w:rPr>
              <w:t>Group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0B5D0B26" w14:textId="77777777" w:rsidR="00A15705" w:rsidRPr="002D3C5D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2D3C5D">
              <w:rPr>
                <w:b/>
                <w:bCs/>
                <w:sz w:val="16"/>
                <w:szCs w:val="16"/>
              </w:rPr>
              <w:t>Conformance Unit / Profile 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0B815885" w14:textId="1D5A0621" w:rsidR="00A15705" w:rsidRPr="002D3C5D" w:rsidRDefault="00670A28" w:rsidP="003F7D8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Mandatory / Optional</w:t>
            </w:r>
          </w:p>
        </w:tc>
      </w:tr>
      <w:tr w:rsidR="00A15705" w:rsidRPr="002D3C5D" w14:paraId="14068339" w14:textId="77777777" w:rsidTr="001B5D46">
        <w:trPr>
          <w:cantSplit/>
          <w:jc w:val="center"/>
        </w:trPr>
        <w:tc>
          <w:tcPr>
            <w:tcW w:w="2147" w:type="dxa"/>
          </w:tcPr>
          <w:p w14:paraId="7DFE8091" w14:textId="4B09B55A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2D3C5D">
              <w:rPr>
                <w:sz w:val="16"/>
                <w:szCs w:val="16"/>
              </w:rPr>
              <w:t>Profile</w:t>
            </w:r>
          </w:p>
        </w:tc>
        <w:tc>
          <w:tcPr>
            <w:tcW w:w="5928" w:type="dxa"/>
          </w:tcPr>
          <w:p w14:paraId="2797412D" w14:textId="4E7F1CC7" w:rsidR="00A15705" w:rsidRPr="002D3C5D" w:rsidRDefault="00DC6A01" w:rsidP="00670A28">
            <w:pPr>
              <w:spacing w:before="40" w:after="60"/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0:</w:t>
            </w:r>
            <w:r w:rsidR="00A15705" w:rsidRPr="002D3C5D">
              <w:rPr>
                <w:sz w:val="16"/>
                <w:szCs w:val="16"/>
              </w:rPr>
              <w:t>Core</w:t>
            </w:r>
            <w:proofErr w:type="gramEnd"/>
            <w:r w:rsidR="00A15705" w:rsidRPr="002D3C5D">
              <w:rPr>
                <w:sz w:val="16"/>
                <w:szCs w:val="16"/>
              </w:rPr>
              <w:t xml:space="preserve"> </w:t>
            </w:r>
            <w:r w:rsidR="00A15705">
              <w:rPr>
                <w:sz w:val="16"/>
                <w:szCs w:val="16"/>
              </w:rPr>
              <w:t xml:space="preserve">2017 </w:t>
            </w:r>
            <w:r w:rsidR="00A15705" w:rsidRPr="002D3C5D">
              <w:rPr>
                <w:sz w:val="16"/>
                <w:szCs w:val="16"/>
              </w:rPr>
              <w:t>Server Facet</w:t>
            </w:r>
            <w:r w:rsidR="00A15705">
              <w:rPr>
                <w:sz w:val="16"/>
                <w:szCs w:val="16"/>
              </w:rPr>
              <w:br/>
            </w:r>
            <w:r w:rsidR="00A15705" w:rsidRPr="005213C5">
              <w:rPr>
                <w:rFonts w:ascii="Calibri" w:hAnsi="Calibri"/>
                <w:color w:val="0000FF"/>
                <w:sz w:val="16"/>
                <w:szCs w:val="24"/>
                <w:u w:val="single"/>
              </w:rPr>
              <w:t>http://opcfoundation.org/UA-Profile/Server/Core2017Facet</w:t>
            </w:r>
          </w:p>
        </w:tc>
        <w:tc>
          <w:tcPr>
            <w:tcW w:w="1134" w:type="dxa"/>
          </w:tcPr>
          <w:p w14:paraId="70AC109E" w14:textId="77777777" w:rsidR="00A15705" w:rsidRPr="002D3C5D" w:rsidRDefault="00A15705" w:rsidP="003F7D84">
            <w:pPr>
              <w:spacing w:before="40" w:after="60"/>
              <w:jc w:val="center"/>
              <w:rPr>
                <w:sz w:val="16"/>
                <w:szCs w:val="16"/>
              </w:rPr>
            </w:pPr>
          </w:p>
        </w:tc>
      </w:tr>
      <w:tr w:rsidR="00A15705" w:rsidRPr="002D3C5D" w14:paraId="7E218880" w14:textId="77777777" w:rsidTr="001B5D46">
        <w:trPr>
          <w:cantSplit/>
          <w:jc w:val="center"/>
        </w:trPr>
        <w:tc>
          <w:tcPr>
            <w:tcW w:w="2147" w:type="dxa"/>
          </w:tcPr>
          <w:p w14:paraId="58E4E511" w14:textId="53DEF646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2D3C5D">
              <w:rPr>
                <w:sz w:val="16"/>
                <w:szCs w:val="16"/>
              </w:rPr>
              <w:t>Profile</w:t>
            </w:r>
          </w:p>
        </w:tc>
        <w:tc>
          <w:tcPr>
            <w:tcW w:w="5928" w:type="dxa"/>
          </w:tcPr>
          <w:p w14:paraId="6034A254" w14:textId="2B9AC155" w:rsidR="00A15705" w:rsidRPr="002D3C5D" w:rsidRDefault="00DC6A01" w:rsidP="00670A28">
            <w:pPr>
              <w:spacing w:before="4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0:</w:t>
            </w:r>
            <w:r w:rsidR="00A15705" w:rsidRPr="002D3C5D">
              <w:rPr>
                <w:sz w:val="16"/>
                <w:szCs w:val="16"/>
              </w:rPr>
              <w:t>UA-TCP UA-SC UA Binary</w:t>
            </w:r>
            <w:r w:rsidR="00A15705">
              <w:rPr>
                <w:sz w:val="16"/>
                <w:szCs w:val="16"/>
              </w:rPr>
              <w:br/>
            </w:r>
            <w:r w:rsidR="00A15705" w:rsidRPr="005213C5">
              <w:rPr>
                <w:rFonts w:ascii="Calibri" w:hAnsi="Calibri"/>
                <w:color w:val="0000FF"/>
                <w:sz w:val="16"/>
                <w:szCs w:val="24"/>
                <w:u w:val="single"/>
              </w:rPr>
              <w:t>http://opcfoundation.org/UA-Profile/Transport/uatcp-uasc-uabinary</w:t>
            </w:r>
          </w:p>
        </w:tc>
        <w:tc>
          <w:tcPr>
            <w:tcW w:w="1134" w:type="dxa"/>
          </w:tcPr>
          <w:p w14:paraId="5E445298" w14:textId="77777777" w:rsidR="00A15705" w:rsidRPr="002D3C5D" w:rsidRDefault="00A15705" w:rsidP="003F7D84">
            <w:pPr>
              <w:spacing w:before="40" w:after="60"/>
              <w:jc w:val="center"/>
              <w:rPr>
                <w:sz w:val="16"/>
                <w:szCs w:val="16"/>
              </w:rPr>
            </w:pPr>
          </w:p>
        </w:tc>
      </w:tr>
      <w:tr w:rsidR="00A15705" w:rsidRPr="002D3C5D" w14:paraId="7840C8FF" w14:textId="77777777" w:rsidTr="001B5D46">
        <w:trPr>
          <w:cantSplit/>
          <w:jc w:val="center"/>
        </w:trPr>
        <w:tc>
          <w:tcPr>
            <w:tcW w:w="2147" w:type="dxa"/>
          </w:tcPr>
          <w:p w14:paraId="677E9D4B" w14:textId="37E3A2F9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2D3C5D">
              <w:rPr>
                <w:sz w:val="16"/>
                <w:szCs w:val="16"/>
              </w:rPr>
              <w:t>Profile</w:t>
            </w:r>
          </w:p>
        </w:tc>
        <w:tc>
          <w:tcPr>
            <w:tcW w:w="5928" w:type="dxa"/>
          </w:tcPr>
          <w:p w14:paraId="7F653DC1" w14:textId="32EFF95C" w:rsidR="00A15705" w:rsidRPr="002D3C5D" w:rsidRDefault="00DC6A01" w:rsidP="00670A28">
            <w:pPr>
              <w:spacing w:before="40" w:after="60"/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0:</w:t>
            </w:r>
            <w:r w:rsidR="00A15705" w:rsidRPr="002D3C5D">
              <w:rPr>
                <w:sz w:val="16"/>
                <w:szCs w:val="16"/>
              </w:rPr>
              <w:t>Data</w:t>
            </w:r>
            <w:proofErr w:type="gramEnd"/>
            <w:r w:rsidR="00A15705" w:rsidRPr="002D3C5D">
              <w:rPr>
                <w:sz w:val="16"/>
                <w:szCs w:val="16"/>
              </w:rPr>
              <w:t xml:space="preserve"> Access Server Facet</w:t>
            </w:r>
            <w:r w:rsidR="00A15705">
              <w:rPr>
                <w:sz w:val="16"/>
                <w:szCs w:val="16"/>
              </w:rPr>
              <w:br/>
            </w:r>
            <w:r w:rsidR="00A15705" w:rsidRPr="005213C5">
              <w:rPr>
                <w:rFonts w:ascii="Calibri" w:hAnsi="Calibri"/>
                <w:color w:val="0000FF"/>
                <w:sz w:val="16"/>
                <w:szCs w:val="24"/>
                <w:u w:val="single"/>
              </w:rPr>
              <w:t>http://opcfoundation.org/UA-Profile/Server/DataAccess</w:t>
            </w:r>
          </w:p>
        </w:tc>
        <w:tc>
          <w:tcPr>
            <w:tcW w:w="1134" w:type="dxa"/>
          </w:tcPr>
          <w:p w14:paraId="69FF0A73" w14:textId="77777777" w:rsidR="00A15705" w:rsidRPr="002D3C5D" w:rsidRDefault="00A15705" w:rsidP="003F7D84">
            <w:pPr>
              <w:spacing w:before="40" w:after="60"/>
              <w:jc w:val="center"/>
              <w:rPr>
                <w:sz w:val="16"/>
                <w:szCs w:val="16"/>
              </w:rPr>
            </w:pPr>
          </w:p>
        </w:tc>
      </w:tr>
      <w:tr w:rsidR="00AC0885" w:rsidRPr="002D3C5D" w14:paraId="18923B7F" w14:textId="77777777" w:rsidTr="001B5D46">
        <w:trPr>
          <w:cantSplit/>
          <w:jc w:val="center"/>
        </w:trPr>
        <w:tc>
          <w:tcPr>
            <w:tcW w:w="2147" w:type="dxa"/>
          </w:tcPr>
          <w:p w14:paraId="3731FA84" w14:textId="7AB37616" w:rsidR="00AC0885" w:rsidRDefault="00AC0885" w:rsidP="003F7D84">
            <w:pPr>
              <w:spacing w:before="4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</w:t>
            </w:r>
          </w:p>
        </w:tc>
        <w:tc>
          <w:tcPr>
            <w:tcW w:w="5928" w:type="dxa"/>
          </w:tcPr>
          <w:p w14:paraId="13647452" w14:textId="51C61FEE" w:rsidR="00AC0885" w:rsidRPr="002D3C5D" w:rsidRDefault="00DC6A01" w:rsidP="00AC0885">
            <w:pPr>
              <w:spacing w:before="4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2:</w:t>
            </w:r>
            <w:r w:rsidR="00AC0885" w:rsidRPr="00AC0885">
              <w:rPr>
                <w:sz w:val="16"/>
                <w:szCs w:val="16"/>
              </w:rPr>
              <w:t>BaseDevice</w:t>
            </w:r>
            <w:proofErr w:type="gramEnd"/>
            <w:r w:rsidR="00AC0885" w:rsidRPr="00AC0885">
              <w:rPr>
                <w:sz w:val="16"/>
                <w:szCs w:val="16"/>
              </w:rPr>
              <w:t>_Server_Facet</w:t>
            </w:r>
          </w:p>
        </w:tc>
        <w:tc>
          <w:tcPr>
            <w:tcW w:w="1134" w:type="dxa"/>
          </w:tcPr>
          <w:p w14:paraId="0FCF2384" w14:textId="77777777" w:rsidR="00AC0885" w:rsidRPr="002D3C5D" w:rsidRDefault="00AC0885" w:rsidP="003F7D84">
            <w:pPr>
              <w:spacing w:before="40" w:after="60"/>
              <w:jc w:val="center"/>
              <w:rPr>
                <w:sz w:val="16"/>
                <w:szCs w:val="16"/>
              </w:rPr>
            </w:pPr>
          </w:p>
        </w:tc>
      </w:tr>
      <w:tr w:rsidR="00A15705" w:rsidRPr="002D3C5D" w14:paraId="481ACA14" w14:textId="77777777" w:rsidTr="001B5D46">
        <w:trPr>
          <w:cantSplit/>
          <w:jc w:val="center"/>
        </w:trPr>
        <w:tc>
          <w:tcPr>
            <w:tcW w:w="2147" w:type="dxa"/>
          </w:tcPr>
          <w:p w14:paraId="686BDC11" w14:textId="77777777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2D3C5D">
              <w:rPr>
                <w:sz w:val="16"/>
                <w:szCs w:val="16"/>
              </w:rPr>
              <w:t>Profile</w:t>
            </w:r>
          </w:p>
        </w:tc>
        <w:tc>
          <w:tcPr>
            <w:tcW w:w="5928" w:type="dxa"/>
          </w:tcPr>
          <w:p w14:paraId="0CE654B7" w14:textId="77777777" w:rsidR="00A15705" w:rsidRPr="002D3C5D" w:rsidRDefault="00A15705" w:rsidP="00670A28">
            <w:pPr>
              <w:spacing w:before="40" w:after="60"/>
              <w:jc w:val="left"/>
              <w:rPr>
                <w:sz w:val="16"/>
                <w:szCs w:val="16"/>
              </w:rPr>
            </w:pPr>
            <w:r w:rsidRPr="00EB7ABB">
              <w:rPr>
                <w:sz w:val="16"/>
                <w:szCs w:val="16"/>
              </w:rPr>
              <w:t>&lt;short</w:t>
            </w:r>
            <w:r>
              <w:rPr>
                <w:sz w:val="16"/>
                <w:szCs w:val="16"/>
              </w:rPr>
              <w:t xml:space="preserve"> </w:t>
            </w:r>
            <w:r w:rsidRPr="00EB7ABB">
              <w:rPr>
                <w:sz w:val="16"/>
                <w:szCs w:val="16"/>
              </w:rPr>
              <w:t>name&gt;</w:t>
            </w:r>
            <w:r>
              <w:t xml:space="preserve"> </w:t>
            </w:r>
            <w:r>
              <w:rPr>
                <w:sz w:val="16"/>
                <w:szCs w:val="16"/>
              </w:rPr>
              <w:t>&lt;Prf2name</w:t>
            </w:r>
            <w:proofErr w:type="gramStart"/>
            <w:r>
              <w:rPr>
                <w:sz w:val="16"/>
                <w:szCs w:val="16"/>
              </w:rPr>
              <w:t>&gt;  Server</w:t>
            </w:r>
            <w:proofErr w:type="gramEnd"/>
            <w:r>
              <w:rPr>
                <w:sz w:val="16"/>
                <w:szCs w:val="16"/>
              </w:rPr>
              <w:t xml:space="preserve"> Facet</w:t>
            </w:r>
          </w:p>
        </w:tc>
        <w:tc>
          <w:tcPr>
            <w:tcW w:w="1134" w:type="dxa"/>
          </w:tcPr>
          <w:p w14:paraId="7B4CB077" w14:textId="77777777" w:rsidR="00A15705" w:rsidRPr="002D3C5D" w:rsidRDefault="00A15705" w:rsidP="003F7D84">
            <w:pPr>
              <w:spacing w:before="40" w:after="60"/>
              <w:jc w:val="center"/>
              <w:rPr>
                <w:sz w:val="16"/>
                <w:szCs w:val="16"/>
              </w:rPr>
            </w:pPr>
          </w:p>
        </w:tc>
      </w:tr>
      <w:tr w:rsidR="00A15705" w:rsidRPr="002D3C5D" w14:paraId="2F3FA067" w14:textId="77777777" w:rsidTr="001B5D46">
        <w:trPr>
          <w:cantSplit/>
          <w:jc w:val="center"/>
        </w:trPr>
        <w:tc>
          <w:tcPr>
            <w:tcW w:w="2147" w:type="dxa"/>
          </w:tcPr>
          <w:p w14:paraId="46C73D0D" w14:textId="571B4940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Subscription Services</w:t>
            </w:r>
          </w:p>
        </w:tc>
        <w:tc>
          <w:tcPr>
            <w:tcW w:w="5928" w:type="dxa"/>
          </w:tcPr>
          <w:p w14:paraId="647E091E" w14:textId="4CD5FCFC" w:rsidR="00A15705" w:rsidRPr="00EB7ABB" w:rsidRDefault="00DC6A01" w:rsidP="003F7D84">
            <w:pPr>
              <w:spacing w:before="4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0:</w:t>
            </w:r>
            <w:r w:rsidR="00A15705">
              <w:rPr>
                <w:sz w:val="16"/>
                <w:szCs w:val="16"/>
              </w:rPr>
              <w:t>Subscription</w:t>
            </w:r>
            <w:proofErr w:type="gramEnd"/>
            <w:r w:rsidR="00A15705">
              <w:rPr>
                <w:sz w:val="16"/>
                <w:szCs w:val="16"/>
              </w:rPr>
              <w:t xml:space="preserve"> Durable</w:t>
            </w:r>
          </w:p>
        </w:tc>
        <w:tc>
          <w:tcPr>
            <w:tcW w:w="1134" w:type="dxa"/>
          </w:tcPr>
          <w:p w14:paraId="5230A53B" w14:textId="77777777" w:rsidR="00A15705" w:rsidRPr="002D3C5D" w:rsidRDefault="00A15705" w:rsidP="003F7D84">
            <w:pPr>
              <w:spacing w:before="4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A15705" w:rsidRPr="002D3C5D" w14:paraId="239CEBA0" w14:textId="77777777" w:rsidTr="001B5D46">
        <w:trPr>
          <w:cantSplit/>
          <w:trHeight w:val="305"/>
          <w:jc w:val="center"/>
        </w:trPr>
        <w:tc>
          <w:tcPr>
            <w:tcW w:w="2147" w:type="dxa"/>
          </w:tcPr>
          <w:p w14:paraId="36F94C56" w14:textId="77777777" w:rsidR="00A15705" w:rsidRPr="002D3C5D" w:rsidRDefault="00A15705" w:rsidP="003F7D84">
            <w:pPr>
              <w:spacing w:before="4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&lt;short name&gt;</w:t>
            </w:r>
          </w:p>
        </w:tc>
        <w:tc>
          <w:tcPr>
            <w:tcW w:w="5928" w:type="dxa"/>
          </w:tcPr>
          <w:p w14:paraId="14F24C92" w14:textId="77777777" w:rsidR="00A15705" w:rsidRPr="00C75A1E" w:rsidRDefault="00A15705" w:rsidP="003F7D84">
            <w:pPr>
              <w:spacing w:before="40" w:after="60"/>
              <w:rPr>
                <w:sz w:val="16"/>
                <w:szCs w:val="16"/>
              </w:rPr>
            </w:pPr>
            <w:r w:rsidRPr="00C75A1E">
              <w:rPr>
                <w:bCs/>
                <w:color w:val="FF0000"/>
                <w:sz w:val="16"/>
                <w:szCs w:val="16"/>
              </w:rPr>
              <w:t>&lt;short name&gt; &lt;Function1&gt;</w:t>
            </w:r>
          </w:p>
        </w:tc>
        <w:tc>
          <w:tcPr>
            <w:tcW w:w="1134" w:type="dxa"/>
          </w:tcPr>
          <w:p w14:paraId="2E7041E6" w14:textId="77777777" w:rsidR="00A15705" w:rsidRPr="002D3C5D" w:rsidRDefault="00A15705" w:rsidP="003F7D84">
            <w:pPr>
              <w:spacing w:before="4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</w:tbl>
    <w:p w14:paraId="56080F26" w14:textId="77777777" w:rsidR="00A15705" w:rsidRDefault="00A15705" w:rsidP="00A15705">
      <w:pPr>
        <w:pStyle w:val="PARAGRAPHCompressed"/>
        <w:keepNext/>
        <w:tabs>
          <w:tab w:val="left" w:pos="1350"/>
        </w:tabs>
        <w:rPr>
          <w:lang w:eastAsia="ja-JP"/>
        </w:rPr>
      </w:pPr>
    </w:p>
    <w:p w14:paraId="0E39FD39" w14:textId="79902DDF" w:rsidR="00A15705" w:rsidRDefault="00A1570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This table lists a </w:t>
      </w:r>
      <w:r w:rsidRPr="004A17E3">
        <w:rPr>
          <w:i/>
          <w:iCs/>
          <w:color w:val="CC3300"/>
          <w:lang w:eastAsia="ja-JP"/>
        </w:rPr>
        <w:t>Profile</w:t>
      </w:r>
      <w:r>
        <w:rPr>
          <w:color w:val="CC3300"/>
          <w:lang w:eastAsia="ja-JP"/>
        </w:rPr>
        <w:t xml:space="preserve">, in </w:t>
      </w:r>
      <w:r w:rsidR="00AC0885">
        <w:rPr>
          <w:color w:val="CC3300"/>
          <w:lang w:eastAsia="ja-JP"/>
        </w:rPr>
        <w:t>which</w:t>
      </w:r>
      <w:r>
        <w:rPr>
          <w:color w:val="CC3300"/>
          <w:lang w:eastAsia="ja-JP"/>
        </w:rPr>
        <w:t xml:space="preserve"> it includes other base </w:t>
      </w:r>
      <w:r w:rsidRPr="004A17E3">
        <w:rPr>
          <w:i/>
          <w:iCs/>
          <w:color w:val="CC3300"/>
          <w:lang w:eastAsia="ja-JP"/>
        </w:rPr>
        <w:t>Profile</w:t>
      </w:r>
      <w:r>
        <w:rPr>
          <w:i/>
          <w:iCs/>
          <w:color w:val="CC3300"/>
          <w:lang w:eastAsia="ja-JP"/>
        </w:rPr>
        <w:t>s</w:t>
      </w:r>
      <w:r>
        <w:rPr>
          <w:color w:val="CC3300"/>
          <w:lang w:eastAsia="ja-JP"/>
        </w:rPr>
        <w:t xml:space="preserve"> that would be needed to make a working </w:t>
      </w:r>
      <w:r w:rsidRPr="004A17E3">
        <w:rPr>
          <w:i/>
          <w:iCs/>
          <w:color w:val="CC3300"/>
          <w:lang w:eastAsia="ja-JP"/>
        </w:rPr>
        <w:t>Server</w:t>
      </w:r>
      <w:r>
        <w:rPr>
          <w:color w:val="CC3300"/>
          <w:lang w:eastAsia="ja-JP"/>
        </w:rPr>
        <w:t xml:space="preserve">.  It also includes other </w:t>
      </w:r>
      <w:r w:rsidRPr="004A17E3">
        <w:rPr>
          <w:i/>
          <w:iCs/>
          <w:color w:val="CC3300"/>
          <w:lang w:eastAsia="ja-JP"/>
        </w:rPr>
        <w:t>Facets</w:t>
      </w:r>
      <w:r>
        <w:rPr>
          <w:color w:val="CC3300"/>
          <w:lang w:eastAsia="ja-JP"/>
        </w:rPr>
        <w:t xml:space="preserve"> defined in this companion specification and </w:t>
      </w:r>
      <w:proofErr w:type="spellStart"/>
      <w:r w:rsidRPr="004A17E3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defined in this companion standard.</w:t>
      </w:r>
    </w:p>
    <w:p w14:paraId="48D5587C" w14:textId="77777777" w:rsidR="00AC0885" w:rsidRDefault="00AC088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</w:pPr>
    </w:p>
    <w:p w14:paraId="47A291CD" w14:textId="41979BAF" w:rsidR="00AC0885" w:rsidRDefault="00AC088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t xml:space="preserve">A namespace shall be included if Profiles or </w:t>
      </w:r>
      <w:proofErr w:type="spellStart"/>
      <w:r>
        <w:t>ConformanceUnits</w:t>
      </w:r>
      <w:proofErr w:type="spellEnd"/>
      <w:r>
        <w:t xml:space="preserve"> of another specification are included. In the example above '0' represents the OPC UA core specification and '2' UA for Devices (see </w:t>
      </w:r>
      <w:r>
        <w:fldChar w:fldCharType="begin"/>
      </w:r>
      <w:r>
        <w:instrText xml:space="preserve"> REF _Ref16577438 \h </w:instrText>
      </w:r>
      <w:r>
        <w:fldChar w:fldCharType="separate"/>
      </w:r>
      <w:r w:rsidR="00E25CD0" w:rsidRPr="008A327B">
        <w:t xml:space="preserve">Table </w:t>
      </w:r>
      <w:r w:rsidR="00E25CD0">
        <w:rPr>
          <w:noProof/>
        </w:rPr>
        <w:t>41</w:t>
      </w:r>
      <w:r>
        <w:fldChar w:fldCharType="end"/>
      </w:r>
      <w:r>
        <w:t>).</w:t>
      </w:r>
    </w:p>
    <w:p w14:paraId="61B43412" w14:textId="77777777" w:rsidR="00A15705" w:rsidRDefault="00A1570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</w:p>
    <w:p w14:paraId="593E7180" w14:textId="0AA9AF66" w:rsidR="00A15705" w:rsidRDefault="00A1570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>The column with title "</w:t>
      </w:r>
      <w:r w:rsidR="00E80BEA">
        <w:rPr>
          <w:color w:val="CC3300"/>
          <w:lang w:eastAsia="ja-JP"/>
        </w:rPr>
        <w:t>Mandatory / Optional</w:t>
      </w:r>
      <w:r>
        <w:rPr>
          <w:color w:val="CC3300"/>
          <w:lang w:eastAsia="ja-JP"/>
        </w:rPr>
        <w:t xml:space="preserve">" defines whether support of included </w:t>
      </w:r>
      <w:proofErr w:type="spellStart"/>
      <w:r w:rsidRPr="00CF102E">
        <w:rPr>
          <w:i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is optional or mandatory. O</w:t>
      </w:r>
      <w:r w:rsidRPr="00CF102E">
        <w:rPr>
          <w:color w:val="CC3300"/>
          <w:lang w:eastAsia="ja-JP"/>
        </w:rPr>
        <w:t xml:space="preserve">ptional means that an application has the option to not support the </w:t>
      </w:r>
      <w:proofErr w:type="spellStart"/>
      <w:r w:rsidRPr="00CF102E">
        <w:rPr>
          <w:i/>
          <w:color w:val="CC3300"/>
          <w:lang w:eastAsia="ja-JP"/>
        </w:rPr>
        <w:t>ConformanceUnit</w:t>
      </w:r>
      <w:proofErr w:type="spellEnd"/>
      <w:r w:rsidRPr="00CF102E">
        <w:rPr>
          <w:color w:val="CC3300"/>
          <w:lang w:eastAsia="ja-JP"/>
        </w:rPr>
        <w:t xml:space="preserve">. However, if supported, the application shall pass all tests associated with the </w:t>
      </w:r>
      <w:proofErr w:type="spellStart"/>
      <w:r w:rsidRPr="00CF102E">
        <w:rPr>
          <w:i/>
          <w:color w:val="CC3300"/>
          <w:lang w:eastAsia="ja-JP"/>
        </w:rPr>
        <w:t>ConformanceUnit</w:t>
      </w:r>
      <w:proofErr w:type="spellEnd"/>
      <w:r w:rsidRPr="00CF102E">
        <w:rPr>
          <w:color w:val="CC3300"/>
          <w:lang w:eastAsia="ja-JP"/>
        </w:rPr>
        <w:t>.</w:t>
      </w:r>
    </w:p>
    <w:p w14:paraId="4B9528F8" w14:textId="77777777" w:rsidR="00A15705" w:rsidRDefault="00A1570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 </w:t>
      </w:r>
    </w:p>
    <w:p w14:paraId="34519A65" w14:textId="50349813" w:rsidR="00A15705" w:rsidRDefault="00A1570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The "Group" for all </w:t>
      </w:r>
      <w:proofErr w:type="spellStart"/>
      <w:r>
        <w:rPr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defined in this document shall be the &lt;short name&gt;. If </w:t>
      </w:r>
      <w:proofErr w:type="spellStart"/>
      <w:r>
        <w:rPr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of </w:t>
      </w:r>
      <w:r>
        <w:rPr>
          <w:color w:val="CC3300"/>
          <w:lang w:eastAsia="ja-JP"/>
        </w:rPr>
        <w:fldChar w:fldCharType="begin"/>
      </w:r>
      <w:r>
        <w:rPr>
          <w:color w:val="CC3300"/>
          <w:lang w:eastAsia="ja-JP"/>
        </w:rPr>
        <w:instrText xml:space="preserve"> REF UAPart7 \h </w:instrText>
      </w:r>
      <w:r>
        <w:rPr>
          <w:color w:val="CC3300"/>
          <w:lang w:eastAsia="ja-JP"/>
        </w:rPr>
      </w:r>
      <w:r>
        <w:rPr>
          <w:color w:val="CC3300"/>
          <w:lang w:eastAsia="ja-JP"/>
        </w:rPr>
        <w:fldChar w:fldCharType="separate"/>
      </w:r>
      <w:r w:rsidR="00E25CD0" w:rsidRPr="0099668C">
        <w:rPr>
          <w:lang w:val="en-US"/>
        </w:rPr>
        <w:t>OPC 10000-7</w:t>
      </w:r>
      <w:r>
        <w:rPr>
          <w:color w:val="CC3300"/>
          <w:lang w:eastAsia="ja-JP"/>
        </w:rPr>
        <w:fldChar w:fldCharType="end"/>
      </w:r>
      <w:r>
        <w:rPr>
          <w:color w:val="CC3300"/>
          <w:lang w:eastAsia="ja-JP"/>
        </w:rPr>
        <w:t xml:space="preserve"> are referenced, the corresponding Groups shall be used. See the example with group "Subscription Services".</w:t>
      </w:r>
    </w:p>
    <w:p w14:paraId="5391B36C" w14:textId="77777777" w:rsidR="00A15705" w:rsidRDefault="00A15705" w:rsidP="00A15705">
      <w:pPr>
        <w:pStyle w:val="PARAGRAPH"/>
      </w:pPr>
    </w:p>
    <w:p w14:paraId="1282CABD" w14:textId="1B7AEBA2" w:rsidR="005E69BD" w:rsidRPr="001E623E" w:rsidRDefault="00900477" w:rsidP="005E69BD">
      <w:pPr>
        <w:pStyle w:val="berschrift4"/>
      </w:pPr>
      <w:bookmarkStart w:id="150" w:name="_Toc29912009"/>
      <w:r>
        <w:lastRenderedPageBreak/>
        <w:t>&lt;short name&gt;&lt;Prf2name&gt;</w:t>
      </w:r>
      <w:r w:rsidRPr="00C8582F">
        <w:t xml:space="preserve"> Server </w:t>
      </w:r>
      <w:r>
        <w:t>Facet</w:t>
      </w:r>
      <w:bookmarkEnd w:id="150"/>
    </w:p>
    <w:p w14:paraId="7B375432" w14:textId="133DE7B0" w:rsidR="00A15705" w:rsidRPr="00CF102E" w:rsidRDefault="00A15705" w:rsidP="00A15705">
      <w:pPr>
        <w:pStyle w:val="PARAGRAPH"/>
        <w:keepNext/>
      </w:pPr>
      <w:r w:rsidRPr="00CF102E">
        <w:fldChar w:fldCharType="begin"/>
      </w:r>
      <w:r w:rsidRPr="00CF102E">
        <w:instrText xml:space="preserve"> REF _Ref18071980 \h </w:instrText>
      </w:r>
      <w:r>
        <w:instrText xml:space="preserve"> \* MERGEFORMAT </w:instrText>
      </w:r>
      <w:r w:rsidRPr="00CF102E">
        <w:fldChar w:fldCharType="separate"/>
      </w:r>
      <w:r w:rsidR="00E25CD0" w:rsidRPr="00D83571">
        <w:t xml:space="preserve">Table </w:t>
      </w:r>
      <w:r w:rsidR="00E25CD0">
        <w:rPr>
          <w:noProof/>
        </w:rPr>
        <w:t>37</w:t>
      </w:r>
      <w:r w:rsidRPr="00CF102E">
        <w:fldChar w:fldCharType="end"/>
      </w:r>
      <w:r w:rsidRPr="00CF102E">
        <w:t xml:space="preserve"> defines a </w:t>
      </w:r>
      <w:r w:rsidRPr="00CF102E">
        <w:rPr>
          <w:i/>
        </w:rPr>
        <w:t>Facet</w:t>
      </w:r>
      <w:r w:rsidRPr="00CF102E">
        <w:t xml:space="preserve"> that describes the …….</w:t>
      </w:r>
    </w:p>
    <w:p w14:paraId="14A5F1CF" w14:textId="76625005" w:rsidR="00A15705" w:rsidRPr="00D83571" w:rsidRDefault="00A15705" w:rsidP="00A15705">
      <w:pPr>
        <w:pStyle w:val="TABLE-title"/>
      </w:pPr>
      <w:bookmarkStart w:id="151" w:name="_Ref18071980"/>
      <w:bookmarkStart w:id="152" w:name="_Toc34394309"/>
      <w:bookmarkStart w:id="153" w:name="_Toc73441165"/>
      <w:r w:rsidRPr="00D83571">
        <w:t xml:space="preserve">Table </w:t>
      </w:r>
      <w:r w:rsidRPr="00D83571">
        <w:fldChar w:fldCharType="begin"/>
      </w:r>
      <w:r w:rsidRPr="00D83571">
        <w:instrText xml:space="preserve"> SEQ Table \* ARABIC </w:instrText>
      </w:r>
      <w:r w:rsidRPr="00D83571">
        <w:fldChar w:fldCharType="separate"/>
      </w:r>
      <w:r w:rsidR="00E25CD0">
        <w:rPr>
          <w:noProof/>
        </w:rPr>
        <w:t>37</w:t>
      </w:r>
      <w:r w:rsidRPr="00D83571">
        <w:fldChar w:fldCharType="end"/>
      </w:r>
      <w:bookmarkEnd w:id="151"/>
      <w:r w:rsidRPr="00D83571">
        <w:t xml:space="preserve"> - &lt;short name&gt; &lt;Prf2name&gt; Server Facet</w:t>
      </w:r>
      <w:bookmarkEnd w:id="152"/>
      <w:bookmarkEnd w:id="153"/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122"/>
        <w:gridCol w:w="5853"/>
        <w:gridCol w:w="1097"/>
      </w:tblGrid>
      <w:tr w:rsidR="00A15705" w:rsidRPr="002D3C5D" w14:paraId="5F4EC34C" w14:textId="77777777" w:rsidTr="00AC0885">
        <w:trPr>
          <w:cantSplit/>
          <w:tblHeader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3D3A5E8D" w14:textId="77777777" w:rsidR="00A15705" w:rsidRPr="002D3C5D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2D3C5D">
              <w:rPr>
                <w:b/>
                <w:bCs/>
                <w:sz w:val="16"/>
                <w:szCs w:val="16"/>
              </w:rPr>
              <w:t>Group</w:t>
            </w:r>
          </w:p>
        </w:tc>
        <w:tc>
          <w:tcPr>
            <w:tcW w:w="5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034A2496" w14:textId="77777777" w:rsidR="00A15705" w:rsidRPr="002D3C5D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2D3C5D">
              <w:rPr>
                <w:b/>
                <w:bCs/>
                <w:sz w:val="16"/>
                <w:szCs w:val="16"/>
              </w:rPr>
              <w:t>Conformance Unit / Profile Title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4E6A4E68" w14:textId="43C47B79" w:rsidR="00A15705" w:rsidRPr="002D3C5D" w:rsidRDefault="00670A28" w:rsidP="003F7D8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Mandatory / Optional</w:t>
            </w:r>
          </w:p>
        </w:tc>
      </w:tr>
      <w:tr w:rsidR="00A15705" w:rsidRPr="002D3C5D" w14:paraId="33939830" w14:textId="77777777" w:rsidTr="00AC0885">
        <w:trPr>
          <w:cantSplit/>
          <w:trHeight w:val="260"/>
          <w:jc w:val="center"/>
        </w:trPr>
        <w:tc>
          <w:tcPr>
            <w:tcW w:w="2122" w:type="dxa"/>
          </w:tcPr>
          <w:p w14:paraId="6BA73171" w14:textId="77777777" w:rsidR="00A15705" w:rsidRPr="002D3C5D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&lt;short name&gt;</w:t>
            </w:r>
          </w:p>
        </w:tc>
        <w:tc>
          <w:tcPr>
            <w:tcW w:w="5853" w:type="dxa"/>
          </w:tcPr>
          <w:p w14:paraId="0820BF67" w14:textId="77777777" w:rsidR="00A15705" w:rsidRPr="002D3C5D" w:rsidRDefault="00A15705" w:rsidP="003F7D84">
            <w:pPr>
              <w:rPr>
                <w:sz w:val="16"/>
                <w:szCs w:val="16"/>
              </w:rPr>
            </w:pPr>
            <w:r w:rsidRPr="00C75A1E">
              <w:rPr>
                <w:bCs/>
                <w:color w:val="FF0000"/>
                <w:sz w:val="16"/>
                <w:szCs w:val="16"/>
              </w:rPr>
              <w:t>&lt;short name&gt; &lt;Function1&gt;</w:t>
            </w:r>
          </w:p>
        </w:tc>
        <w:tc>
          <w:tcPr>
            <w:tcW w:w="1097" w:type="dxa"/>
          </w:tcPr>
          <w:p w14:paraId="6B5B95ED" w14:textId="77777777" w:rsidR="00A15705" w:rsidRPr="002D3C5D" w:rsidRDefault="00A15705" w:rsidP="003F7D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A15705" w:rsidRPr="002D3C5D" w14:paraId="238D03FD" w14:textId="77777777" w:rsidTr="00AC0885">
        <w:trPr>
          <w:cantSplit/>
          <w:jc w:val="center"/>
        </w:trPr>
        <w:tc>
          <w:tcPr>
            <w:tcW w:w="2122" w:type="dxa"/>
          </w:tcPr>
          <w:p w14:paraId="40424347" w14:textId="77777777" w:rsidR="00A15705" w:rsidRPr="002D3C5D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&lt;short name&gt;</w:t>
            </w:r>
          </w:p>
        </w:tc>
        <w:tc>
          <w:tcPr>
            <w:tcW w:w="5853" w:type="dxa"/>
          </w:tcPr>
          <w:p w14:paraId="491BCC77" w14:textId="77777777" w:rsidR="00A15705" w:rsidRPr="002D3C5D" w:rsidRDefault="00A15705" w:rsidP="003F7D84">
            <w:pPr>
              <w:rPr>
                <w:sz w:val="16"/>
                <w:szCs w:val="16"/>
              </w:rPr>
            </w:pPr>
            <w:r w:rsidRPr="00C75A1E">
              <w:rPr>
                <w:bCs/>
                <w:color w:val="FF0000"/>
                <w:sz w:val="16"/>
                <w:szCs w:val="16"/>
              </w:rPr>
              <w:t xml:space="preserve">&lt;short name&gt; </w:t>
            </w:r>
            <w:r>
              <w:rPr>
                <w:bCs/>
                <w:color w:val="FF0000"/>
                <w:sz w:val="16"/>
                <w:szCs w:val="16"/>
              </w:rPr>
              <w:t>&lt;Function3</w:t>
            </w:r>
            <w:r w:rsidRPr="00C75A1E">
              <w:rPr>
                <w:bCs/>
                <w:color w:val="FF0000"/>
                <w:sz w:val="16"/>
                <w:szCs w:val="16"/>
              </w:rPr>
              <w:t>&gt;</w:t>
            </w:r>
          </w:p>
        </w:tc>
        <w:tc>
          <w:tcPr>
            <w:tcW w:w="1097" w:type="dxa"/>
          </w:tcPr>
          <w:p w14:paraId="4A7FCA9F" w14:textId="77777777" w:rsidR="00A15705" w:rsidRPr="002D3C5D" w:rsidRDefault="00A15705" w:rsidP="003F7D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</w:tbl>
    <w:p w14:paraId="73DECCA9" w14:textId="77777777" w:rsidR="00A15705" w:rsidRDefault="00A15705" w:rsidP="00A15705">
      <w:pPr>
        <w:pStyle w:val="PARAGRAPHCompressed"/>
        <w:keepNext/>
        <w:tabs>
          <w:tab w:val="left" w:pos="1350"/>
        </w:tabs>
        <w:rPr>
          <w:lang w:eastAsia="ja-JP"/>
        </w:rPr>
      </w:pPr>
    </w:p>
    <w:p w14:paraId="455E61BC" w14:textId="77777777" w:rsidR="00A15705" w:rsidRPr="00B80175" w:rsidRDefault="00A1570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This table lists a </w:t>
      </w:r>
      <w:r w:rsidRPr="004A17E3">
        <w:rPr>
          <w:i/>
          <w:iCs/>
          <w:color w:val="CC3300"/>
          <w:lang w:eastAsia="ja-JP"/>
        </w:rPr>
        <w:t>Facet</w:t>
      </w:r>
      <w:r>
        <w:rPr>
          <w:color w:val="CC3300"/>
          <w:lang w:eastAsia="ja-JP"/>
        </w:rPr>
        <w:t xml:space="preserve">, in that it must be include with other </w:t>
      </w:r>
      <w:r w:rsidRPr="004A17E3">
        <w:rPr>
          <w:i/>
          <w:iCs/>
          <w:color w:val="CC3300"/>
          <w:lang w:eastAsia="ja-JP"/>
        </w:rPr>
        <w:t>Facets</w:t>
      </w:r>
      <w:r>
        <w:rPr>
          <w:color w:val="CC3300"/>
          <w:lang w:eastAsia="ja-JP"/>
        </w:rPr>
        <w:t xml:space="preserve"> to create a running application.  It defines the </w:t>
      </w:r>
      <w:proofErr w:type="spellStart"/>
      <w:r w:rsidRPr="004A17E3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and other facets that are required </w:t>
      </w:r>
    </w:p>
    <w:p w14:paraId="50D84A54" w14:textId="77777777" w:rsidR="00A15705" w:rsidRDefault="00A15705" w:rsidP="00A15705">
      <w:pPr>
        <w:pStyle w:val="PARAGRAPH"/>
      </w:pPr>
    </w:p>
    <w:p w14:paraId="3EA88210" w14:textId="28E83108" w:rsidR="005E69BD" w:rsidRPr="001E623E" w:rsidRDefault="006235B1" w:rsidP="005E69BD">
      <w:pPr>
        <w:pStyle w:val="berschrift3"/>
      </w:pPr>
      <w:bookmarkStart w:id="154" w:name="_Toc78197990"/>
      <w:r>
        <w:t>Client Facets</w:t>
      </w:r>
      <w:bookmarkEnd w:id="154"/>
    </w:p>
    <w:p w14:paraId="61926BA3" w14:textId="602AE77E" w:rsidR="005E69BD" w:rsidRPr="001E623E" w:rsidRDefault="006235B1" w:rsidP="005E69BD">
      <w:pPr>
        <w:pStyle w:val="berschrift4"/>
      </w:pPr>
      <w:r>
        <w:t>Overview</w:t>
      </w:r>
    </w:p>
    <w:p w14:paraId="7DC8D6F1" w14:textId="77777777" w:rsidR="00A15705" w:rsidRDefault="00A15705" w:rsidP="00A15705">
      <w:pPr>
        <w:pStyle w:val="PARAGRAPH"/>
      </w:pPr>
      <w:bookmarkStart w:id="155" w:name="_Toc349863383"/>
      <w:bookmarkStart w:id="156" w:name="_Toc371405894"/>
      <w:bookmarkStart w:id="157" w:name="_Toc468212953"/>
      <w:bookmarkStart w:id="158" w:name="_Toc29912012"/>
      <w:r w:rsidRPr="008A327B">
        <w:t xml:space="preserve">The following tables specify the </w:t>
      </w:r>
      <w:r w:rsidRPr="00E13BAE">
        <w:rPr>
          <w:i/>
        </w:rPr>
        <w:t>Facets</w:t>
      </w:r>
      <w:r w:rsidRPr="008A327B">
        <w:t xml:space="preserve"> available for </w:t>
      </w:r>
      <w:r>
        <w:rPr>
          <w:i/>
        </w:rPr>
        <w:t>Client</w:t>
      </w:r>
      <w:r w:rsidRPr="008A327B">
        <w:rPr>
          <w:i/>
        </w:rPr>
        <w:t>s</w:t>
      </w:r>
      <w:r w:rsidRPr="008A327B">
        <w:t xml:space="preserve"> that implement the </w:t>
      </w:r>
      <w:r w:rsidRPr="00B80175">
        <w:rPr>
          <w:color w:val="FF0000"/>
        </w:rPr>
        <w:t>&lt;title&gt;</w:t>
      </w:r>
      <w:r w:rsidRPr="008A327B">
        <w:t xml:space="preserve"> </w:t>
      </w:r>
      <w:r>
        <w:t>companion specification.</w:t>
      </w:r>
    </w:p>
    <w:p w14:paraId="1CEACB0C" w14:textId="77777777" w:rsidR="00A15705" w:rsidRDefault="00A15705" w:rsidP="00A15705">
      <w:pPr>
        <w:pStyle w:val="PARAGRAPHCompressed"/>
        <w:keepNext/>
        <w:tabs>
          <w:tab w:val="left" w:pos="1350"/>
        </w:tabs>
        <w:rPr>
          <w:lang w:eastAsia="ja-JP"/>
        </w:rPr>
      </w:pPr>
    </w:p>
    <w:p w14:paraId="767C499F" w14:textId="77777777" w:rsidR="00A15705" w:rsidRDefault="00A15705" w:rsidP="00A15705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A specification can define multiple facets if not all features are to be implemented by all </w:t>
      </w:r>
      <w:r w:rsidRPr="004A17E3">
        <w:rPr>
          <w:i/>
          <w:iCs/>
          <w:color w:val="CC3300"/>
          <w:lang w:eastAsia="ja-JP"/>
        </w:rPr>
        <w:t>Servers</w:t>
      </w:r>
      <w:r>
        <w:rPr>
          <w:color w:val="CC3300"/>
          <w:lang w:eastAsia="ja-JP"/>
        </w:rPr>
        <w:t xml:space="preserve"> and </w:t>
      </w:r>
      <w:r w:rsidRPr="004A17E3">
        <w:rPr>
          <w:i/>
          <w:iCs/>
          <w:color w:val="CC3300"/>
          <w:lang w:eastAsia="ja-JP"/>
        </w:rPr>
        <w:t>Clients</w:t>
      </w:r>
      <w:r w:rsidRPr="00B80175">
        <w:rPr>
          <w:color w:val="CC3300"/>
          <w:lang w:eastAsia="ja-JP"/>
        </w:rPr>
        <w:t>.</w:t>
      </w:r>
      <w:r>
        <w:rPr>
          <w:color w:val="CC3300"/>
          <w:lang w:eastAsia="ja-JP"/>
        </w:rPr>
        <w:t xml:space="preserve"> The name of the facet shall give a hint of the subset. An overall description shall be provided that explains the subset and it potential use. </w:t>
      </w:r>
    </w:p>
    <w:p w14:paraId="49384586" w14:textId="56A21546" w:rsidR="005E69BD" w:rsidRPr="001E623E" w:rsidRDefault="006235B1" w:rsidP="005E69BD">
      <w:pPr>
        <w:pStyle w:val="berschrift4"/>
      </w:pPr>
      <w:r>
        <w:t>&lt;short name&gt; &lt;</w:t>
      </w:r>
      <w:r w:rsidDel="00EB7ABB">
        <w:t xml:space="preserve"> </w:t>
      </w:r>
      <w:r w:rsidRPr="00CF102E">
        <w:t>Prf3name</w:t>
      </w:r>
      <w:r>
        <w:t>&gt;</w:t>
      </w:r>
      <w:r w:rsidRPr="00C8582F">
        <w:t xml:space="preserve"> Client Facet</w:t>
      </w:r>
      <w:bookmarkEnd w:id="155"/>
      <w:bookmarkEnd w:id="156"/>
      <w:bookmarkEnd w:id="157"/>
      <w:bookmarkEnd w:id="158"/>
    </w:p>
    <w:p w14:paraId="5F195C51" w14:textId="268F3D2C" w:rsidR="00A15705" w:rsidRPr="00C8582F" w:rsidRDefault="00A15705" w:rsidP="00A15705">
      <w:pPr>
        <w:pStyle w:val="PARAGRAPH"/>
      </w:pPr>
      <w:r w:rsidRPr="00C8582F">
        <w:fldChar w:fldCharType="begin"/>
      </w:r>
      <w:r w:rsidRPr="00C8582F">
        <w:instrText xml:space="preserve"> REF _Ref442394485 \h </w:instrText>
      </w:r>
      <w:r w:rsidRPr="00C8582F">
        <w:fldChar w:fldCharType="separate"/>
      </w:r>
      <w:r w:rsidR="00E25CD0" w:rsidRPr="00D83571">
        <w:t xml:space="preserve">Table </w:t>
      </w:r>
      <w:r w:rsidR="00E25CD0">
        <w:rPr>
          <w:noProof/>
        </w:rPr>
        <w:t>38</w:t>
      </w:r>
      <w:r w:rsidRPr="00C8582F">
        <w:fldChar w:fldCharType="end"/>
      </w:r>
      <w:r w:rsidRPr="00C8582F">
        <w:t xml:space="preserve"> defines a </w:t>
      </w:r>
      <w:r w:rsidRPr="00B1636C">
        <w:rPr>
          <w:i/>
        </w:rPr>
        <w:t>Facet</w:t>
      </w:r>
      <w:r w:rsidRPr="00C8582F">
        <w:t xml:space="preserve"> that describes the base characteristics for all OPC UA </w:t>
      </w:r>
      <w:r w:rsidRPr="00CE4E8A">
        <w:rPr>
          <w:i/>
        </w:rPr>
        <w:t>Clients</w:t>
      </w:r>
      <w:r w:rsidRPr="00C8582F">
        <w:t xml:space="preserve"> that make use of this companion specification. Additional </w:t>
      </w:r>
      <w:r w:rsidRPr="00CE4E8A">
        <w:rPr>
          <w:i/>
        </w:rPr>
        <w:t>Profiles</w:t>
      </w:r>
      <w:r w:rsidRPr="00C8582F">
        <w:t xml:space="preserve"> will define support for various </w:t>
      </w:r>
      <w:r>
        <w:t>information</w:t>
      </w:r>
      <w:r w:rsidRPr="00C8582F">
        <w:t xml:space="preserve"> models that are part of this </w:t>
      </w:r>
      <w:r>
        <w:t>document</w:t>
      </w:r>
      <w:r w:rsidRPr="00C8582F">
        <w:t>.</w:t>
      </w:r>
    </w:p>
    <w:p w14:paraId="6AF77B2C" w14:textId="14BAC641" w:rsidR="00A15705" w:rsidRPr="00D83571" w:rsidRDefault="00A15705" w:rsidP="00A15705">
      <w:pPr>
        <w:pStyle w:val="TABLE-title"/>
      </w:pPr>
      <w:bookmarkStart w:id="159" w:name="_Ref442394485"/>
      <w:bookmarkStart w:id="160" w:name="_Toc349863548"/>
      <w:bookmarkStart w:id="161" w:name="_Toc371406242"/>
      <w:bookmarkStart w:id="162" w:name="_Toc442395311"/>
      <w:bookmarkStart w:id="163" w:name="_Toc469133122"/>
      <w:bookmarkStart w:id="164" w:name="_Toc16621534"/>
      <w:bookmarkStart w:id="165" w:name="_Toc34394310"/>
      <w:bookmarkStart w:id="166" w:name="_Toc73441166"/>
      <w:r w:rsidRPr="00D83571">
        <w:t xml:space="preserve">Table </w:t>
      </w:r>
      <w:r w:rsidRPr="00D83571">
        <w:fldChar w:fldCharType="begin"/>
      </w:r>
      <w:r w:rsidRPr="00D83571">
        <w:instrText xml:space="preserve"> SEQ Table \* ARABIC </w:instrText>
      </w:r>
      <w:r w:rsidRPr="00D83571">
        <w:fldChar w:fldCharType="separate"/>
      </w:r>
      <w:r w:rsidR="00E25CD0">
        <w:rPr>
          <w:noProof/>
        </w:rPr>
        <w:t>38</w:t>
      </w:r>
      <w:r w:rsidRPr="00D83571">
        <w:fldChar w:fldCharType="end"/>
      </w:r>
      <w:bookmarkEnd w:id="159"/>
      <w:r w:rsidRPr="00D83571">
        <w:t xml:space="preserve"> - &lt;short name&gt; &lt; Prf3name&gt; Client Facet</w:t>
      </w:r>
      <w:bookmarkEnd w:id="160"/>
      <w:bookmarkEnd w:id="161"/>
      <w:bookmarkEnd w:id="162"/>
      <w:bookmarkEnd w:id="163"/>
      <w:bookmarkEnd w:id="164"/>
      <w:bookmarkEnd w:id="165"/>
      <w:bookmarkEnd w:id="166"/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20" w:firstRow="1" w:lastRow="0" w:firstColumn="0" w:lastColumn="0" w:noHBand="0" w:noVBand="1"/>
      </w:tblPr>
      <w:tblGrid>
        <w:gridCol w:w="2147"/>
        <w:gridCol w:w="5828"/>
        <w:gridCol w:w="1097"/>
      </w:tblGrid>
      <w:tr w:rsidR="00A15705" w:rsidRPr="0025239B" w14:paraId="489B164B" w14:textId="77777777" w:rsidTr="00AC0885">
        <w:trPr>
          <w:cantSplit/>
          <w:tblHeader/>
          <w:jc w:val="center"/>
        </w:trPr>
        <w:tc>
          <w:tcPr>
            <w:tcW w:w="2147" w:type="dxa"/>
            <w:shd w:val="clear" w:color="000000" w:fill="FFFFFF"/>
          </w:tcPr>
          <w:p w14:paraId="333D2878" w14:textId="77777777" w:rsidR="00A15705" w:rsidRPr="0025239B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25239B">
              <w:rPr>
                <w:b/>
                <w:bCs/>
                <w:sz w:val="16"/>
                <w:szCs w:val="16"/>
              </w:rPr>
              <w:t>Group</w:t>
            </w:r>
          </w:p>
        </w:tc>
        <w:tc>
          <w:tcPr>
            <w:tcW w:w="5828" w:type="dxa"/>
            <w:shd w:val="clear" w:color="000000" w:fill="FFFFFF"/>
          </w:tcPr>
          <w:p w14:paraId="4C464335" w14:textId="77777777" w:rsidR="00A15705" w:rsidRPr="0025239B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25239B">
              <w:rPr>
                <w:b/>
                <w:bCs/>
                <w:sz w:val="16"/>
                <w:szCs w:val="16"/>
              </w:rPr>
              <w:t>Conformance Unit / Profile Title</w:t>
            </w:r>
          </w:p>
        </w:tc>
        <w:tc>
          <w:tcPr>
            <w:tcW w:w="1097" w:type="dxa"/>
            <w:shd w:val="clear" w:color="000000" w:fill="FFFFFF"/>
          </w:tcPr>
          <w:p w14:paraId="3E8D2A43" w14:textId="17F5E375" w:rsidR="00A15705" w:rsidRPr="0025239B" w:rsidRDefault="00670A28" w:rsidP="003F7D8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Mandatory / Optional</w:t>
            </w:r>
          </w:p>
        </w:tc>
      </w:tr>
      <w:tr w:rsidR="00A15705" w:rsidRPr="0025239B" w14:paraId="02E8AD92" w14:textId="77777777" w:rsidTr="00AC0885">
        <w:trPr>
          <w:cantSplit/>
          <w:jc w:val="center"/>
        </w:trPr>
        <w:tc>
          <w:tcPr>
            <w:tcW w:w="2147" w:type="dxa"/>
          </w:tcPr>
          <w:p w14:paraId="00B31FCE" w14:textId="4351F981" w:rsidR="00A15705" w:rsidRPr="0025239B" w:rsidRDefault="00A15705" w:rsidP="003F7D84">
            <w:pPr>
              <w:rPr>
                <w:sz w:val="16"/>
                <w:szCs w:val="16"/>
              </w:rPr>
            </w:pPr>
            <w:r w:rsidRPr="0025239B">
              <w:rPr>
                <w:sz w:val="16"/>
                <w:szCs w:val="16"/>
              </w:rPr>
              <w:t>Profile</w:t>
            </w:r>
          </w:p>
        </w:tc>
        <w:tc>
          <w:tcPr>
            <w:tcW w:w="5828" w:type="dxa"/>
          </w:tcPr>
          <w:p w14:paraId="72D7CC2B" w14:textId="3ADDA248" w:rsidR="00A15705" w:rsidRPr="0025239B" w:rsidRDefault="00E0267C" w:rsidP="00AC0885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0:</w:t>
            </w:r>
            <w:r w:rsidR="00A15705" w:rsidRPr="0025239B">
              <w:rPr>
                <w:sz w:val="16"/>
                <w:szCs w:val="16"/>
              </w:rPr>
              <w:t>AddressSpace</w:t>
            </w:r>
            <w:proofErr w:type="gramEnd"/>
            <w:r w:rsidR="00A15705" w:rsidRPr="0025239B">
              <w:rPr>
                <w:sz w:val="16"/>
                <w:szCs w:val="16"/>
              </w:rPr>
              <w:t xml:space="preserve"> Lookup Client Facet</w:t>
            </w:r>
            <w:r w:rsidR="00A15705">
              <w:rPr>
                <w:sz w:val="16"/>
                <w:szCs w:val="16"/>
              </w:rPr>
              <w:br/>
            </w:r>
            <w:r w:rsidR="00A15705" w:rsidRPr="005213C5">
              <w:rPr>
                <w:rFonts w:ascii="Calibri" w:hAnsi="Calibri"/>
                <w:color w:val="0000FF"/>
                <w:sz w:val="16"/>
                <w:szCs w:val="24"/>
                <w:u w:val="single"/>
              </w:rPr>
              <w:t>http://opcfoundation.org/UA-Profile/Client/AddressSpaceLookup</w:t>
            </w:r>
          </w:p>
        </w:tc>
        <w:tc>
          <w:tcPr>
            <w:tcW w:w="1097" w:type="dxa"/>
          </w:tcPr>
          <w:p w14:paraId="5BC07F83" w14:textId="77777777" w:rsidR="00A15705" w:rsidRPr="0025239B" w:rsidRDefault="00A15705" w:rsidP="003F7D84">
            <w:pPr>
              <w:jc w:val="center"/>
              <w:rPr>
                <w:sz w:val="16"/>
                <w:szCs w:val="16"/>
              </w:rPr>
            </w:pPr>
          </w:p>
        </w:tc>
      </w:tr>
      <w:tr w:rsidR="00A15705" w:rsidRPr="0025239B" w14:paraId="2B185157" w14:textId="77777777" w:rsidTr="00AC0885">
        <w:trPr>
          <w:cantSplit/>
          <w:jc w:val="center"/>
        </w:trPr>
        <w:tc>
          <w:tcPr>
            <w:tcW w:w="2147" w:type="dxa"/>
          </w:tcPr>
          <w:p w14:paraId="33575983" w14:textId="3C330656" w:rsidR="00A15705" w:rsidRPr="0025239B" w:rsidRDefault="00A15705" w:rsidP="003F7D84">
            <w:pPr>
              <w:rPr>
                <w:sz w:val="16"/>
                <w:szCs w:val="16"/>
              </w:rPr>
            </w:pPr>
            <w:r w:rsidRPr="0025239B">
              <w:rPr>
                <w:sz w:val="16"/>
                <w:szCs w:val="16"/>
              </w:rPr>
              <w:t>Profile</w:t>
            </w:r>
          </w:p>
        </w:tc>
        <w:tc>
          <w:tcPr>
            <w:tcW w:w="5828" w:type="dxa"/>
          </w:tcPr>
          <w:p w14:paraId="3911B528" w14:textId="0C86E0E5" w:rsidR="00A15705" w:rsidRPr="0025239B" w:rsidRDefault="00E0267C" w:rsidP="00AC0885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0:</w:t>
            </w:r>
            <w:r w:rsidR="00A15705" w:rsidRPr="0025239B">
              <w:rPr>
                <w:sz w:val="16"/>
                <w:szCs w:val="16"/>
              </w:rPr>
              <w:t>DataAccess</w:t>
            </w:r>
            <w:proofErr w:type="gramEnd"/>
            <w:r w:rsidR="00A15705" w:rsidRPr="0025239B">
              <w:rPr>
                <w:sz w:val="16"/>
                <w:szCs w:val="16"/>
              </w:rPr>
              <w:t xml:space="preserve"> Client Facet</w:t>
            </w:r>
            <w:r w:rsidR="00A15705">
              <w:rPr>
                <w:sz w:val="16"/>
                <w:szCs w:val="16"/>
              </w:rPr>
              <w:br/>
            </w:r>
            <w:r w:rsidR="00A15705" w:rsidRPr="005213C5">
              <w:rPr>
                <w:rFonts w:ascii="Calibri" w:hAnsi="Calibri"/>
                <w:color w:val="0000FF"/>
                <w:sz w:val="16"/>
                <w:szCs w:val="24"/>
                <w:u w:val="single"/>
              </w:rPr>
              <w:t>http://opcfoundation.org/UA-Profile/Client/DataAccess</w:t>
            </w:r>
          </w:p>
        </w:tc>
        <w:tc>
          <w:tcPr>
            <w:tcW w:w="1097" w:type="dxa"/>
          </w:tcPr>
          <w:p w14:paraId="775FA3B5" w14:textId="77777777" w:rsidR="00A15705" w:rsidRPr="0025239B" w:rsidRDefault="00A15705" w:rsidP="003F7D84">
            <w:pPr>
              <w:jc w:val="center"/>
              <w:rPr>
                <w:sz w:val="16"/>
                <w:szCs w:val="16"/>
              </w:rPr>
            </w:pPr>
          </w:p>
        </w:tc>
      </w:tr>
      <w:tr w:rsidR="00A15705" w:rsidRPr="0025239B" w14:paraId="7A30C71D" w14:textId="77777777" w:rsidTr="00AC0885">
        <w:trPr>
          <w:cantSplit/>
          <w:jc w:val="center"/>
        </w:trPr>
        <w:tc>
          <w:tcPr>
            <w:tcW w:w="2147" w:type="dxa"/>
          </w:tcPr>
          <w:p w14:paraId="5EF53060" w14:textId="3CE1296F" w:rsidR="00A15705" w:rsidRPr="0025239B" w:rsidRDefault="00A15705" w:rsidP="003F7D84">
            <w:pPr>
              <w:rPr>
                <w:sz w:val="16"/>
                <w:szCs w:val="16"/>
              </w:rPr>
            </w:pPr>
            <w:r w:rsidRPr="0025239B">
              <w:rPr>
                <w:sz w:val="16"/>
                <w:szCs w:val="16"/>
              </w:rPr>
              <w:t>Profile</w:t>
            </w:r>
          </w:p>
        </w:tc>
        <w:tc>
          <w:tcPr>
            <w:tcW w:w="5828" w:type="dxa"/>
          </w:tcPr>
          <w:p w14:paraId="7F4DAE6F" w14:textId="24FF6D01" w:rsidR="00A15705" w:rsidRPr="0025239B" w:rsidRDefault="00E0267C" w:rsidP="00AC0885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0:</w:t>
            </w:r>
            <w:r w:rsidR="00A15705" w:rsidRPr="0025239B">
              <w:rPr>
                <w:sz w:val="16"/>
                <w:szCs w:val="16"/>
              </w:rPr>
              <w:t>DataChange</w:t>
            </w:r>
            <w:proofErr w:type="gramEnd"/>
            <w:r w:rsidR="00A15705" w:rsidRPr="0025239B">
              <w:rPr>
                <w:sz w:val="16"/>
                <w:szCs w:val="16"/>
              </w:rPr>
              <w:t xml:space="preserve"> Subscriber Client Facet</w:t>
            </w:r>
            <w:r w:rsidR="00A15705">
              <w:rPr>
                <w:sz w:val="16"/>
                <w:szCs w:val="16"/>
              </w:rPr>
              <w:br/>
            </w:r>
            <w:r w:rsidR="00A15705" w:rsidRPr="005213C5">
              <w:rPr>
                <w:rFonts w:ascii="Calibri" w:hAnsi="Calibri"/>
                <w:color w:val="0000FF"/>
                <w:sz w:val="16"/>
                <w:szCs w:val="24"/>
                <w:u w:val="single"/>
              </w:rPr>
              <w:t>http://opcfoundation.org/UA-Profile/Client/DataChangeSubscriber</w:t>
            </w:r>
          </w:p>
        </w:tc>
        <w:tc>
          <w:tcPr>
            <w:tcW w:w="1097" w:type="dxa"/>
          </w:tcPr>
          <w:p w14:paraId="6229D72D" w14:textId="77777777" w:rsidR="00A15705" w:rsidRPr="0025239B" w:rsidRDefault="00A15705" w:rsidP="003F7D84">
            <w:pPr>
              <w:jc w:val="center"/>
              <w:rPr>
                <w:sz w:val="16"/>
                <w:szCs w:val="16"/>
              </w:rPr>
            </w:pPr>
          </w:p>
        </w:tc>
      </w:tr>
      <w:tr w:rsidR="00A15705" w:rsidRPr="0025239B" w14:paraId="5B4EB130" w14:textId="77777777" w:rsidTr="00AC0885">
        <w:trPr>
          <w:cantSplit/>
          <w:jc w:val="center"/>
        </w:trPr>
        <w:tc>
          <w:tcPr>
            <w:tcW w:w="2147" w:type="dxa"/>
          </w:tcPr>
          <w:p w14:paraId="3C53A7B6" w14:textId="0AD7F25A" w:rsidR="00A15705" w:rsidRPr="0025239B" w:rsidRDefault="00A15705" w:rsidP="003F7D84">
            <w:pPr>
              <w:rPr>
                <w:sz w:val="16"/>
                <w:szCs w:val="16"/>
              </w:rPr>
            </w:pPr>
            <w:r w:rsidRPr="0025239B">
              <w:rPr>
                <w:sz w:val="16"/>
                <w:szCs w:val="16"/>
              </w:rPr>
              <w:t>Session Services</w:t>
            </w:r>
          </w:p>
        </w:tc>
        <w:tc>
          <w:tcPr>
            <w:tcW w:w="5828" w:type="dxa"/>
          </w:tcPr>
          <w:p w14:paraId="7055B47A" w14:textId="197915E7" w:rsidR="00A15705" w:rsidRPr="0025239B" w:rsidRDefault="00E0267C" w:rsidP="00AC0885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0:</w:t>
            </w:r>
            <w:r w:rsidR="00A15705" w:rsidRPr="0025239B">
              <w:rPr>
                <w:sz w:val="16"/>
                <w:szCs w:val="16"/>
              </w:rPr>
              <w:t>Session</w:t>
            </w:r>
            <w:proofErr w:type="gramEnd"/>
            <w:r w:rsidR="00A15705" w:rsidRPr="0025239B">
              <w:rPr>
                <w:sz w:val="16"/>
                <w:szCs w:val="16"/>
              </w:rPr>
              <w:t xml:space="preserve"> Client Detect Shutdown</w:t>
            </w:r>
          </w:p>
        </w:tc>
        <w:tc>
          <w:tcPr>
            <w:tcW w:w="1097" w:type="dxa"/>
          </w:tcPr>
          <w:p w14:paraId="22F9917A" w14:textId="77777777" w:rsidR="00A15705" w:rsidRPr="0025239B" w:rsidRDefault="00A15705" w:rsidP="003F7D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A15705" w:rsidRPr="0025239B" w14:paraId="57574A71" w14:textId="77777777" w:rsidTr="00AC0885">
        <w:trPr>
          <w:cantSplit/>
          <w:jc w:val="center"/>
        </w:trPr>
        <w:tc>
          <w:tcPr>
            <w:tcW w:w="2147" w:type="dxa"/>
          </w:tcPr>
          <w:p w14:paraId="74F05D4B" w14:textId="77777777" w:rsidR="00A15705" w:rsidRPr="0025239B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&lt;short name&gt;</w:t>
            </w:r>
          </w:p>
        </w:tc>
        <w:tc>
          <w:tcPr>
            <w:tcW w:w="5828" w:type="dxa"/>
          </w:tcPr>
          <w:p w14:paraId="443804CD" w14:textId="77777777" w:rsidR="00A15705" w:rsidRPr="002D7386" w:rsidRDefault="00A15705" w:rsidP="00AC0885">
            <w:pPr>
              <w:jc w:val="left"/>
              <w:rPr>
                <w:sz w:val="16"/>
                <w:szCs w:val="16"/>
              </w:rPr>
            </w:pPr>
            <w:r w:rsidRPr="002D7386">
              <w:rPr>
                <w:bCs/>
                <w:color w:val="FF0000"/>
                <w:sz w:val="16"/>
                <w:szCs w:val="16"/>
              </w:rPr>
              <w:t xml:space="preserve">&lt;short name&gt; </w:t>
            </w:r>
            <w:r w:rsidRPr="002D7386">
              <w:rPr>
                <w:bCs/>
                <w:sz w:val="16"/>
                <w:szCs w:val="16"/>
              </w:rPr>
              <w:t xml:space="preserve">Client </w:t>
            </w:r>
            <w:r w:rsidRPr="002D7386">
              <w:rPr>
                <w:bCs/>
                <w:color w:val="FF0000"/>
                <w:sz w:val="16"/>
                <w:szCs w:val="16"/>
              </w:rPr>
              <w:t>&lt;Function1&gt;</w:t>
            </w:r>
          </w:p>
        </w:tc>
        <w:tc>
          <w:tcPr>
            <w:tcW w:w="1097" w:type="dxa"/>
          </w:tcPr>
          <w:p w14:paraId="341CFE5F" w14:textId="77777777" w:rsidR="00A15705" w:rsidRPr="0025239B" w:rsidRDefault="00A15705" w:rsidP="003F7D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</w:tbl>
    <w:p w14:paraId="4ACFB947" w14:textId="77777777" w:rsidR="00A15705" w:rsidRPr="00C8582F" w:rsidRDefault="00A15705" w:rsidP="00A15705">
      <w:pPr>
        <w:pStyle w:val="Spacer0"/>
        <w:rPr>
          <w:lang w:val="en-GB"/>
        </w:rPr>
      </w:pPr>
    </w:p>
    <w:p w14:paraId="1E03A5AC" w14:textId="77777777" w:rsidR="00A15705" w:rsidRDefault="00A15705" w:rsidP="00A15705">
      <w:pPr>
        <w:pStyle w:val="PARAGRAPHCompressed"/>
        <w:keepNext/>
        <w:tabs>
          <w:tab w:val="left" w:pos="1350"/>
        </w:tabs>
        <w:rPr>
          <w:lang w:eastAsia="ja-JP"/>
        </w:rPr>
      </w:pPr>
    </w:p>
    <w:p w14:paraId="0CF778E6" w14:textId="77777777" w:rsidR="00A15705" w:rsidRPr="00B80175" w:rsidRDefault="00A15705" w:rsidP="00A15705">
      <w:pPr>
        <w:pStyle w:val="PARAGRAPHCompress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This table lists a </w:t>
      </w:r>
      <w:r w:rsidRPr="004A17E3">
        <w:rPr>
          <w:i/>
          <w:iCs/>
          <w:color w:val="CC3300"/>
          <w:lang w:eastAsia="ja-JP"/>
        </w:rPr>
        <w:t>Facet</w:t>
      </w:r>
      <w:r>
        <w:rPr>
          <w:color w:val="CC3300"/>
          <w:lang w:eastAsia="ja-JP"/>
        </w:rPr>
        <w:t xml:space="preserve">, in that it must be include with other </w:t>
      </w:r>
      <w:r w:rsidRPr="004A17E3">
        <w:rPr>
          <w:i/>
          <w:iCs/>
          <w:color w:val="CC3300"/>
          <w:lang w:eastAsia="ja-JP"/>
        </w:rPr>
        <w:t>Facets</w:t>
      </w:r>
      <w:r>
        <w:rPr>
          <w:color w:val="CC3300"/>
          <w:lang w:eastAsia="ja-JP"/>
        </w:rPr>
        <w:t xml:space="preserve"> to create a running application.  It defines the </w:t>
      </w:r>
      <w:proofErr w:type="spellStart"/>
      <w:r w:rsidRPr="004A17E3">
        <w:rPr>
          <w:i/>
          <w:iCs/>
          <w:color w:val="CC3300"/>
          <w:lang w:eastAsia="ja-JP"/>
        </w:rPr>
        <w:t>ConformanceUnits</w:t>
      </w:r>
      <w:proofErr w:type="spellEnd"/>
      <w:r>
        <w:rPr>
          <w:color w:val="CC3300"/>
          <w:lang w:eastAsia="ja-JP"/>
        </w:rPr>
        <w:t xml:space="preserve"> and other facets that are required as an example it include other base Facets and a Base system </w:t>
      </w:r>
      <w:proofErr w:type="spellStart"/>
      <w:r w:rsidRPr="004A17E3">
        <w:rPr>
          <w:i/>
          <w:iCs/>
          <w:color w:val="CC3300"/>
          <w:lang w:eastAsia="ja-JP"/>
        </w:rPr>
        <w:t>ConformanceUnit</w:t>
      </w:r>
      <w:proofErr w:type="spellEnd"/>
    </w:p>
    <w:p w14:paraId="0CE5D8FD" w14:textId="77777777" w:rsidR="00A15705" w:rsidRPr="008A327B" w:rsidRDefault="00A15705" w:rsidP="00A15705">
      <w:pPr>
        <w:pStyle w:val="PARAGRAPH"/>
      </w:pPr>
    </w:p>
    <w:p w14:paraId="68C215AF" w14:textId="77777777" w:rsidR="00A15705" w:rsidRPr="008415FC" w:rsidRDefault="00A15705" w:rsidP="00A15705">
      <w:pPr>
        <w:pStyle w:val="spacer"/>
        <w:rPr>
          <w:rFonts w:eastAsia="平成明朝"/>
          <w:lang w:val="en-US" w:eastAsia="fr-FR"/>
        </w:rPr>
      </w:pPr>
    </w:p>
    <w:p w14:paraId="0ED00272" w14:textId="40F91E0B" w:rsidR="005E69BD" w:rsidRPr="001E623E" w:rsidRDefault="006235B1" w:rsidP="005E69BD">
      <w:pPr>
        <w:pStyle w:val="berschrift1"/>
      </w:pPr>
      <w:bookmarkStart w:id="167" w:name="_Toc78197991"/>
      <w:r>
        <w:t>Namespaces</w:t>
      </w:r>
      <w:bookmarkEnd w:id="167"/>
    </w:p>
    <w:p w14:paraId="5CFA7DF1" w14:textId="292472FF" w:rsidR="005E69BD" w:rsidRPr="001E623E" w:rsidRDefault="006235B1" w:rsidP="005E69BD">
      <w:pPr>
        <w:pStyle w:val="berschrift2"/>
      </w:pPr>
      <w:bookmarkStart w:id="168" w:name="_Toc78197992"/>
      <w:r>
        <w:t>Namespace Metadata</w:t>
      </w:r>
      <w:bookmarkEnd w:id="168"/>
    </w:p>
    <w:p w14:paraId="023610D4" w14:textId="77777777" w:rsidR="00A15705" w:rsidRDefault="00A15705" w:rsidP="00A15705">
      <w:pPr>
        <w:pStyle w:val="PARAGRAPHCompressed"/>
        <w:keepNext/>
        <w:tabs>
          <w:tab w:val="left" w:pos="1350"/>
        </w:tabs>
        <w:rPr>
          <w:lang w:eastAsia="ja-JP"/>
        </w:rPr>
      </w:pPr>
      <w:bookmarkStart w:id="169" w:name="_Toc29912015"/>
    </w:p>
    <w:p w14:paraId="6F305754" w14:textId="4C7CE9F6" w:rsidR="00A15705" w:rsidRDefault="00A15705" w:rsidP="00A15705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Namespace Metadata are required for any companion standard that specifies an information model (e.g. </w:t>
      </w:r>
      <w:r w:rsidRPr="004A17E3">
        <w:rPr>
          <w:i/>
          <w:iCs/>
          <w:color w:val="CC3300"/>
          <w:lang w:eastAsia="ja-JP"/>
        </w:rPr>
        <w:t>Objects</w:t>
      </w:r>
      <w:r>
        <w:rPr>
          <w:color w:val="CC3300"/>
          <w:lang w:eastAsia="ja-JP"/>
        </w:rPr>
        <w:t xml:space="preserve"> and </w:t>
      </w:r>
      <w:proofErr w:type="spellStart"/>
      <w:r w:rsidRPr="004A17E3">
        <w:rPr>
          <w:i/>
          <w:iCs/>
          <w:color w:val="CC3300"/>
          <w:lang w:eastAsia="ja-JP"/>
        </w:rPr>
        <w:t>ObjectTypes</w:t>
      </w:r>
      <w:proofErr w:type="spellEnd"/>
      <w:r>
        <w:rPr>
          <w:color w:val="CC3300"/>
          <w:lang w:eastAsia="ja-JP"/>
        </w:rPr>
        <w:t xml:space="preserve">). The metadata provide standardized information about </w:t>
      </w:r>
      <w:r>
        <w:rPr>
          <w:color w:val="CC3300"/>
          <w:lang w:eastAsia="ja-JP"/>
        </w:rPr>
        <w:lastRenderedPageBreak/>
        <w:t xml:space="preserve">the elements of this namespace. This information is particularly important for aggregating </w:t>
      </w:r>
      <w:r w:rsidRPr="004A17E3">
        <w:rPr>
          <w:i/>
          <w:iCs/>
          <w:color w:val="CC3300"/>
          <w:lang w:eastAsia="ja-JP"/>
        </w:rPr>
        <w:t>Servers</w:t>
      </w:r>
      <w:r>
        <w:rPr>
          <w:color w:val="CC3300"/>
          <w:lang w:eastAsia="ja-JP"/>
        </w:rPr>
        <w:t>.</w:t>
      </w:r>
    </w:p>
    <w:p w14:paraId="6F285AC8" w14:textId="65F3F91F" w:rsidR="00C33C29" w:rsidRDefault="00C33C29" w:rsidP="00A15705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Typically, all Nodes of a companion specification are static and therefore the metadata shall describe them as static. This is done by setting all Numeric </w:t>
      </w:r>
      <w:proofErr w:type="spellStart"/>
      <w:r>
        <w:rPr>
          <w:color w:val="CC3300"/>
          <w:lang w:eastAsia="ja-JP"/>
        </w:rPr>
        <w:t>NodeIds</w:t>
      </w:r>
      <w:proofErr w:type="spellEnd"/>
      <w:r>
        <w:rPr>
          <w:color w:val="CC3300"/>
          <w:lang w:eastAsia="ja-JP"/>
        </w:rPr>
        <w:t xml:space="preserve"> to static (</w:t>
      </w:r>
      <w:proofErr w:type="spellStart"/>
      <w:r>
        <w:rPr>
          <w:color w:val="CC3300"/>
          <w:lang w:eastAsia="ja-JP"/>
        </w:rPr>
        <w:t>StaticNodeIdTypes</w:t>
      </w:r>
      <w:proofErr w:type="spellEnd"/>
      <w:r>
        <w:rPr>
          <w:color w:val="CC3300"/>
          <w:lang w:eastAsia="ja-JP"/>
        </w:rPr>
        <w:t xml:space="preserve">). If you use different </w:t>
      </w:r>
      <w:proofErr w:type="spellStart"/>
      <w:r>
        <w:rPr>
          <w:color w:val="CC3300"/>
          <w:lang w:eastAsia="ja-JP"/>
        </w:rPr>
        <w:t>NodeIds</w:t>
      </w:r>
      <w:proofErr w:type="spellEnd"/>
      <w:r>
        <w:rPr>
          <w:color w:val="CC3300"/>
          <w:lang w:eastAsia="ja-JP"/>
        </w:rPr>
        <w:t xml:space="preserve"> (e.g. Strings), this needs to be adapted. If </w:t>
      </w:r>
      <w:proofErr w:type="gramStart"/>
      <w:r>
        <w:rPr>
          <w:color w:val="CC3300"/>
          <w:lang w:eastAsia="ja-JP"/>
        </w:rPr>
        <w:t>not</w:t>
      </w:r>
      <w:proofErr w:type="gramEnd"/>
      <w:r>
        <w:rPr>
          <w:color w:val="CC3300"/>
          <w:lang w:eastAsia="ja-JP"/>
        </w:rPr>
        <w:t xml:space="preserve"> all Nodes are static, it needs to be adapted as well. Static </w:t>
      </w:r>
      <w:proofErr w:type="spellStart"/>
      <w:r>
        <w:rPr>
          <w:color w:val="CC3300"/>
          <w:lang w:eastAsia="ja-JP"/>
        </w:rPr>
        <w:t>NodeIds</w:t>
      </w:r>
      <w:proofErr w:type="spellEnd"/>
      <w:r>
        <w:rPr>
          <w:color w:val="CC3300"/>
          <w:lang w:eastAsia="ja-JP"/>
        </w:rPr>
        <w:t xml:space="preserve"> mean, that the same Node is used in all servers, e.g. for </w:t>
      </w:r>
      <w:proofErr w:type="spellStart"/>
      <w:r>
        <w:rPr>
          <w:color w:val="CC3300"/>
          <w:lang w:eastAsia="ja-JP"/>
        </w:rPr>
        <w:t>TypeDefinitions</w:t>
      </w:r>
      <w:proofErr w:type="spellEnd"/>
      <w:r>
        <w:rPr>
          <w:color w:val="CC3300"/>
          <w:lang w:eastAsia="ja-JP"/>
        </w:rPr>
        <w:t xml:space="preserve"> or entry points like the “Root” Object of the base specification. Not static Nodes would be Nodes providing server-specific information (e.g. typically all the instances based on the </w:t>
      </w:r>
      <w:proofErr w:type="spellStart"/>
      <w:r>
        <w:rPr>
          <w:color w:val="CC3300"/>
          <w:lang w:eastAsia="ja-JP"/>
        </w:rPr>
        <w:t>TypeDefinitions</w:t>
      </w:r>
      <w:proofErr w:type="spellEnd"/>
      <w:r>
        <w:rPr>
          <w:color w:val="CC3300"/>
          <w:lang w:eastAsia="ja-JP"/>
        </w:rPr>
        <w:t xml:space="preserve"> of a companion specification) or other dynamic behaviour (e.g. a standardized Method that adds or removes something from a server).</w:t>
      </w:r>
    </w:p>
    <w:p w14:paraId="2C9318D7" w14:textId="04B8421B" w:rsidR="00A15705" w:rsidRDefault="00A15705" w:rsidP="00A15705">
      <w:pPr>
        <w:pStyle w:val="PARAGRAPH"/>
      </w:pPr>
      <w:r>
        <w:fldChar w:fldCharType="begin"/>
      </w:r>
      <w:r>
        <w:instrText xml:space="preserve"> REF _Ref16863029 \h </w:instrText>
      </w:r>
      <w:r>
        <w:fldChar w:fldCharType="separate"/>
      </w:r>
      <w:r w:rsidR="00E25CD0" w:rsidRPr="008A327B">
        <w:t xml:space="preserve">Table </w:t>
      </w:r>
      <w:r w:rsidR="00E25CD0">
        <w:rPr>
          <w:noProof/>
        </w:rPr>
        <w:t>39</w:t>
      </w:r>
      <w:r>
        <w:fldChar w:fldCharType="end"/>
      </w:r>
      <w:r>
        <w:t xml:space="preserve"> defines the namespace metadata for this document. The </w:t>
      </w:r>
      <w:r w:rsidRPr="00CD236A">
        <w:rPr>
          <w:i/>
        </w:rPr>
        <w:t>Object</w:t>
      </w:r>
      <w:r>
        <w:t xml:space="preserve"> is used to provide version information for the namespace and an indication about static </w:t>
      </w:r>
      <w:r w:rsidRPr="00927275">
        <w:rPr>
          <w:i/>
        </w:rPr>
        <w:t>Nodes</w:t>
      </w:r>
      <w:r>
        <w:t>.</w:t>
      </w:r>
      <w:r w:rsidRPr="00927275">
        <w:t xml:space="preserve"> </w:t>
      </w:r>
      <w:r>
        <w:t xml:space="preserve">Static </w:t>
      </w:r>
      <w:r>
        <w:rPr>
          <w:i/>
          <w:iCs/>
        </w:rPr>
        <w:t xml:space="preserve">Nodes </w:t>
      </w:r>
      <w:r>
        <w:t xml:space="preserve">are identical for all </w:t>
      </w:r>
      <w:r>
        <w:rPr>
          <w:i/>
          <w:iCs/>
        </w:rPr>
        <w:t xml:space="preserve">Attributes </w:t>
      </w:r>
      <w:r>
        <w:t xml:space="preserve">in all </w:t>
      </w:r>
      <w:r>
        <w:rPr>
          <w:i/>
          <w:iCs/>
        </w:rPr>
        <w:t>Servers</w:t>
      </w:r>
      <w:r>
        <w:t xml:space="preserve">, including the </w:t>
      </w:r>
      <w:r>
        <w:rPr>
          <w:i/>
          <w:iCs/>
        </w:rPr>
        <w:t>Value Attribute</w:t>
      </w:r>
      <w:r>
        <w:t xml:space="preserve">. See </w:t>
      </w:r>
      <w:r>
        <w:fldChar w:fldCharType="begin"/>
      </w:r>
      <w:r>
        <w:instrText xml:space="preserve"> REF UAPart5 \h </w:instrText>
      </w:r>
      <w:r>
        <w:fldChar w:fldCharType="separate"/>
      </w:r>
      <w:r w:rsidR="00E25CD0" w:rsidRPr="0099668C">
        <w:rPr>
          <w:lang w:val="en-US"/>
        </w:rPr>
        <w:t>OPC 10000-5</w:t>
      </w:r>
      <w:r>
        <w:fldChar w:fldCharType="end"/>
      </w:r>
      <w:r>
        <w:t xml:space="preserve"> for more details.</w:t>
      </w:r>
    </w:p>
    <w:p w14:paraId="222CAE86" w14:textId="3566C196" w:rsidR="00A15705" w:rsidRPr="00CD236A" w:rsidRDefault="00A15705" w:rsidP="00A15705">
      <w:pPr>
        <w:pStyle w:val="PARAGRAPH"/>
      </w:pPr>
      <w:r>
        <w:t xml:space="preserve">The information is provided as </w:t>
      </w:r>
      <w:r w:rsidRPr="00BB3FC1">
        <w:rPr>
          <w:i/>
        </w:rPr>
        <w:t>Object</w:t>
      </w:r>
      <w:r>
        <w:t xml:space="preserve"> of type </w:t>
      </w:r>
      <w:proofErr w:type="spellStart"/>
      <w:r w:rsidRPr="00BB3FC1">
        <w:rPr>
          <w:i/>
        </w:rPr>
        <w:t>NamespaceMetadataType</w:t>
      </w:r>
      <w:proofErr w:type="spellEnd"/>
      <w:r>
        <w:t xml:space="preserve">. This </w:t>
      </w:r>
      <w:r w:rsidRPr="00BB3FC1">
        <w:rPr>
          <w:i/>
        </w:rPr>
        <w:t>Object</w:t>
      </w:r>
      <w:r>
        <w:t xml:space="preserve"> is a component of the </w:t>
      </w:r>
      <w:r w:rsidRPr="00BB3FC1">
        <w:rPr>
          <w:i/>
        </w:rPr>
        <w:t>Namespaces</w:t>
      </w:r>
      <w:r>
        <w:t xml:space="preserve"> </w:t>
      </w:r>
      <w:r w:rsidRPr="00BB3FC1">
        <w:rPr>
          <w:i/>
        </w:rPr>
        <w:t>Object</w:t>
      </w:r>
      <w:r>
        <w:t xml:space="preserve"> that is part of the </w:t>
      </w:r>
      <w:r w:rsidRPr="00BB3FC1">
        <w:rPr>
          <w:i/>
        </w:rPr>
        <w:t>Server Object</w:t>
      </w:r>
      <w:r>
        <w:t xml:space="preserve">. The </w:t>
      </w:r>
      <w:proofErr w:type="spellStart"/>
      <w:r w:rsidRPr="00BB3FC1">
        <w:rPr>
          <w:i/>
        </w:rPr>
        <w:t>NamespaceMetadataType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ObjectType</w:t>
      </w:r>
      <w:proofErr w:type="spellEnd"/>
      <w:r>
        <w:t xml:space="preserve"> and its </w:t>
      </w:r>
      <w:r w:rsidRPr="00927275">
        <w:rPr>
          <w:i/>
        </w:rPr>
        <w:t>Properties</w:t>
      </w:r>
      <w:r>
        <w:t xml:space="preserve"> are defined in </w:t>
      </w:r>
      <w:r>
        <w:fldChar w:fldCharType="begin"/>
      </w:r>
      <w:r>
        <w:instrText xml:space="preserve"> REF UAPart5 \h </w:instrText>
      </w:r>
      <w:r>
        <w:fldChar w:fldCharType="separate"/>
      </w:r>
      <w:r w:rsidR="00E25CD0" w:rsidRPr="0099668C">
        <w:rPr>
          <w:lang w:val="en-US"/>
        </w:rPr>
        <w:t>OPC 10000-5</w:t>
      </w:r>
      <w:r>
        <w:fldChar w:fldCharType="end"/>
      </w:r>
      <w:r>
        <w:t>.</w:t>
      </w:r>
    </w:p>
    <w:p w14:paraId="273009EC" w14:textId="0A9CD3C7" w:rsidR="00A15705" w:rsidRPr="00BB3FC1" w:rsidRDefault="00A15705" w:rsidP="00A15705">
      <w:pPr>
        <w:pStyle w:val="PARAGRAPH"/>
      </w:pPr>
      <w:r>
        <w:t xml:space="preserve">The version information is also provided as part of the </w:t>
      </w:r>
      <w:proofErr w:type="spellStart"/>
      <w:r>
        <w:t>ModelTableEntry</w:t>
      </w:r>
      <w:proofErr w:type="spellEnd"/>
      <w:r>
        <w:t xml:space="preserve"> in the </w:t>
      </w:r>
      <w:proofErr w:type="spellStart"/>
      <w:r>
        <w:t>UANodeSet</w:t>
      </w:r>
      <w:proofErr w:type="spellEnd"/>
      <w:r>
        <w:t xml:space="preserve"> XML file. The </w:t>
      </w:r>
      <w:proofErr w:type="spellStart"/>
      <w:r>
        <w:t>UANodeSet</w:t>
      </w:r>
      <w:proofErr w:type="spellEnd"/>
      <w:r>
        <w:t xml:space="preserve"> XML schema is defined in </w:t>
      </w:r>
      <w:r>
        <w:fldChar w:fldCharType="begin"/>
      </w:r>
      <w:r>
        <w:instrText xml:space="preserve"> REF UAPart6 \h </w:instrText>
      </w:r>
      <w:r>
        <w:fldChar w:fldCharType="separate"/>
      </w:r>
      <w:r w:rsidR="00E25CD0" w:rsidRPr="0099668C">
        <w:rPr>
          <w:lang w:val="en-US"/>
        </w:rPr>
        <w:t>OPC 10000-6</w:t>
      </w:r>
      <w:r>
        <w:fldChar w:fldCharType="end"/>
      </w:r>
      <w:r>
        <w:t>.</w:t>
      </w:r>
    </w:p>
    <w:p w14:paraId="78F961E5" w14:textId="279F14D2" w:rsidR="00A15705" w:rsidRPr="008A327B" w:rsidRDefault="00A15705" w:rsidP="00A15705">
      <w:pPr>
        <w:pStyle w:val="TABLE-title"/>
      </w:pPr>
      <w:bookmarkStart w:id="170" w:name="_Ref16863029"/>
      <w:bookmarkStart w:id="171" w:name="_Toc34394311"/>
      <w:bookmarkStart w:id="172" w:name="_Toc73441167"/>
      <w:r w:rsidRPr="008A327B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39</w:t>
      </w:r>
      <w:r>
        <w:rPr>
          <w:noProof/>
        </w:rPr>
        <w:fldChar w:fldCharType="end"/>
      </w:r>
      <w:bookmarkEnd w:id="170"/>
      <w:r w:rsidRPr="008A327B">
        <w:t xml:space="preserve"> – </w:t>
      </w:r>
      <w:proofErr w:type="spellStart"/>
      <w:r>
        <w:t>NamespaceMetadata</w:t>
      </w:r>
      <w:proofErr w:type="spellEnd"/>
      <w:r>
        <w:t xml:space="preserve"> Object for this Document</w:t>
      </w:r>
      <w:bookmarkEnd w:id="171"/>
      <w:bookmarkEnd w:id="172"/>
    </w:p>
    <w:tbl>
      <w:tblPr>
        <w:tblW w:w="9085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08"/>
        <w:gridCol w:w="702"/>
        <w:gridCol w:w="1418"/>
        <w:gridCol w:w="5257"/>
      </w:tblGrid>
      <w:tr w:rsidR="006D4960" w:rsidRPr="00060EFD" w14:paraId="3E131AF0" w14:textId="77777777" w:rsidTr="006D4960">
        <w:trPr>
          <w:jc w:val="center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D8A8A5B" w14:textId="77777777" w:rsidR="006D4960" w:rsidRPr="00060EFD" w:rsidRDefault="006D4960" w:rsidP="006D4960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Attribute</w:t>
            </w:r>
          </w:p>
        </w:tc>
        <w:tc>
          <w:tcPr>
            <w:tcW w:w="7377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6EA8593" w14:textId="77777777" w:rsidR="006D4960" w:rsidRPr="00060EFD" w:rsidRDefault="006D4960" w:rsidP="006D4960">
            <w:pPr>
              <w:pStyle w:val="TableText"/>
              <w:rPr>
                <w:b/>
              </w:rPr>
            </w:pPr>
            <w:r w:rsidRPr="00060EFD">
              <w:rPr>
                <w:b/>
              </w:rPr>
              <w:t>Value</w:t>
            </w:r>
          </w:p>
        </w:tc>
      </w:tr>
      <w:tr w:rsidR="006D4960" w:rsidRPr="00E00C5D" w14:paraId="5B3237E6" w14:textId="77777777" w:rsidTr="006D4960">
        <w:trPr>
          <w:jc w:val="center"/>
        </w:trPr>
        <w:tc>
          <w:tcPr>
            <w:tcW w:w="17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4E6A" w14:textId="775E4510" w:rsidR="006D4960" w:rsidRPr="00060EFD" w:rsidRDefault="00EE2066" w:rsidP="006D4960">
            <w:pPr>
              <w:pStyle w:val="TableText"/>
            </w:pPr>
            <w:proofErr w:type="spellStart"/>
            <w:r>
              <w:t>Browsename</w:t>
            </w:r>
            <w:proofErr w:type="spellEnd"/>
          </w:p>
        </w:tc>
        <w:tc>
          <w:tcPr>
            <w:tcW w:w="7377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218E" w14:textId="3D75238E" w:rsidR="006D4960" w:rsidRPr="00060EFD" w:rsidRDefault="00EE0441" w:rsidP="006D4960">
            <w:pPr>
              <w:pStyle w:val="TableText"/>
            </w:pPr>
            <w:hyperlink r:id="rId14" w:history="1">
              <w:r w:rsidR="006D4960" w:rsidRPr="00D50F86">
                <w:rPr>
                  <w:rStyle w:val="Hyperlink"/>
                </w:rPr>
                <w:t>http://opcfoundation.org/UA/</w:t>
              </w:r>
              <w:r w:rsidR="006D4960" w:rsidRPr="006A6C37">
                <w:rPr>
                  <w:color w:val="FF0000"/>
                </w:rPr>
                <w:t>&lt;short</w:t>
              </w:r>
            </w:hyperlink>
            <w:r w:rsidR="006D4960">
              <w:rPr>
                <w:color w:val="FF0000"/>
              </w:rPr>
              <w:t xml:space="preserve"> name</w:t>
            </w:r>
            <w:r w:rsidR="006D4960" w:rsidRPr="000B3026">
              <w:rPr>
                <w:color w:val="FF0000"/>
              </w:rPr>
              <w:t>&gt;/</w:t>
            </w:r>
          </w:p>
        </w:tc>
      </w:tr>
      <w:tr w:rsidR="006D4960" w:rsidRPr="00060EFD" w14:paraId="4B875A59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976160" w14:textId="77777777" w:rsidR="006D4960" w:rsidRPr="00060EFD" w:rsidRDefault="006D4960" w:rsidP="006D4960">
            <w:pPr>
              <w:pStyle w:val="TableTex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A7F6C27" w14:textId="77777777" w:rsidR="006D4960" w:rsidRPr="00060EFD" w:rsidRDefault="006D4960" w:rsidP="006D4960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64EA8F" w14:textId="77777777" w:rsidR="006D4960" w:rsidRPr="00060EFD" w:rsidRDefault="006D4960" w:rsidP="006D4960">
            <w:pPr>
              <w:pStyle w:val="TableTex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D4960" w:rsidRPr="00E00C5D" w14:paraId="7F91BF28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DF7A" w14:textId="77777777" w:rsidR="006D4960" w:rsidRPr="008A327B" w:rsidRDefault="006D4960" w:rsidP="006D4960">
            <w:pPr>
              <w:pStyle w:val="TableText"/>
            </w:pPr>
            <w:proofErr w:type="spellStart"/>
            <w:r w:rsidRPr="00491D8E">
              <w:t>NamespaceUri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0850" w14:textId="77777777" w:rsidR="006D4960" w:rsidRPr="008A327B" w:rsidRDefault="006D4960" w:rsidP="006D4960">
            <w:pPr>
              <w:pStyle w:val="TableText"/>
            </w:pPr>
            <w:r>
              <w:t>String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B95C" w14:textId="51E1C325" w:rsidR="006D4960" w:rsidRPr="008A327B" w:rsidRDefault="00EE0441" w:rsidP="006D4960">
            <w:pPr>
              <w:pStyle w:val="TableText"/>
            </w:pPr>
            <w:hyperlink r:id="rId15" w:history="1">
              <w:r w:rsidR="006D4960" w:rsidRPr="00D50F86">
                <w:rPr>
                  <w:rStyle w:val="Hyperlink"/>
                </w:rPr>
                <w:t>http://opcfoundation.org/UA/</w:t>
              </w:r>
              <w:r w:rsidR="006D4960" w:rsidRPr="006A6C37">
                <w:rPr>
                  <w:color w:val="FF0000"/>
                </w:rPr>
                <w:t>&lt;short</w:t>
              </w:r>
            </w:hyperlink>
            <w:r w:rsidR="006D4960">
              <w:rPr>
                <w:color w:val="FF0000"/>
              </w:rPr>
              <w:t xml:space="preserve"> name&gt;</w:t>
            </w:r>
          </w:p>
        </w:tc>
      </w:tr>
      <w:tr w:rsidR="006D4960" w:rsidRPr="00060EFD" w14:paraId="281567AD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5F57" w14:textId="77777777" w:rsidR="006D4960" w:rsidRPr="008A327B" w:rsidRDefault="006D4960" w:rsidP="006D4960">
            <w:pPr>
              <w:pStyle w:val="TableText"/>
            </w:pPr>
            <w:proofErr w:type="spellStart"/>
            <w:r w:rsidRPr="00491D8E">
              <w:t>NamespaceVersion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3F30" w14:textId="77777777" w:rsidR="006D4960" w:rsidRPr="008A327B" w:rsidDel="007D3385" w:rsidRDefault="006D4960" w:rsidP="006D4960">
            <w:pPr>
              <w:pStyle w:val="TableText"/>
            </w:pPr>
            <w:r w:rsidRPr="00491D8E">
              <w:t>String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B8DA" w14:textId="77777777" w:rsidR="006D4960" w:rsidRPr="008A327B" w:rsidRDefault="006D4960" w:rsidP="006D4960">
            <w:pPr>
              <w:pStyle w:val="TableText"/>
              <w:jc w:val="both"/>
            </w:pPr>
            <w:r>
              <w:rPr>
                <w:color w:val="FF0000"/>
              </w:rPr>
              <w:t>X.YY</w:t>
            </w:r>
          </w:p>
        </w:tc>
      </w:tr>
      <w:tr w:rsidR="006D4960" w:rsidRPr="00060EFD" w14:paraId="1D0B5872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2193" w14:textId="77777777" w:rsidR="006D4960" w:rsidRPr="008A327B" w:rsidRDefault="006D4960" w:rsidP="006D4960">
            <w:pPr>
              <w:pStyle w:val="TableText"/>
            </w:pPr>
            <w:proofErr w:type="spellStart"/>
            <w:r w:rsidRPr="00491D8E">
              <w:t>NamespacePublicationDate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FA6A" w14:textId="77777777" w:rsidR="006D4960" w:rsidRPr="008A327B" w:rsidRDefault="006D4960" w:rsidP="006D4960">
            <w:pPr>
              <w:pStyle w:val="TableText"/>
            </w:pPr>
            <w:proofErr w:type="spellStart"/>
            <w:r w:rsidRPr="00491D8E">
              <w:t>DateTime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9192" w14:textId="77777777" w:rsidR="006D4960" w:rsidRPr="008A327B" w:rsidRDefault="006D4960" w:rsidP="006D4960">
            <w:pPr>
              <w:pStyle w:val="TableText"/>
            </w:pPr>
            <w:r>
              <w:rPr>
                <w:color w:val="FF0000"/>
              </w:rPr>
              <w:t>YYYY</w:t>
            </w:r>
            <w:r w:rsidRPr="000B3026">
              <w:rPr>
                <w:color w:val="FF0000"/>
              </w:rPr>
              <w:t>-</w:t>
            </w:r>
            <w:r>
              <w:rPr>
                <w:color w:val="FF0000"/>
              </w:rPr>
              <w:t>MM</w:t>
            </w:r>
            <w:r w:rsidRPr="000B3026">
              <w:rPr>
                <w:color w:val="FF0000"/>
              </w:rPr>
              <w:t>-</w:t>
            </w:r>
            <w:r>
              <w:rPr>
                <w:color w:val="FF0000"/>
              </w:rPr>
              <w:t>DD</w:t>
            </w:r>
          </w:p>
        </w:tc>
      </w:tr>
      <w:tr w:rsidR="006D4960" w:rsidRPr="00060EFD" w14:paraId="1CA25661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CF0D" w14:textId="77777777" w:rsidR="006D4960" w:rsidRPr="008A327B" w:rsidRDefault="006D4960" w:rsidP="006D4960">
            <w:pPr>
              <w:pStyle w:val="TableText"/>
            </w:pPr>
            <w:proofErr w:type="spellStart"/>
            <w:r w:rsidRPr="00FA69BD">
              <w:t>IsNamespaceSubset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040F" w14:textId="77777777" w:rsidR="006D4960" w:rsidRPr="008A327B" w:rsidRDefault="006D4960" w:rsidP="006D4960">
            <w:pPr>
              <w:pStyle w:val="TableText"/>
            </w:pPr>
            <w:r w:rsidRPr="00FA69BD">
              <w:t>Boolean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8139" w14:textId="711E7C41" w:rsidR="006D4960" w:rsidRPr="008A327B" w:rsidRDefault="006D4960" w:rsidP="006D4960">
            <w:pPr>
              <w:pStyle w:val="TableText"/>
            </w:pPr>
            <w:r w:rsidRPr="006D4960">
              <w:t>False</w:t>
            </w:r>
          </w:p>
        </w:tc>
      </w:tr>
      <w:tr w:rsidR="006D4960" w:rsidRPr="00060EFD" w14:paraId="135506BA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8595" w14:textId="77777777" w:rsidR="006D4960" w:rsidRPr="00FA69BD" w:rsidRDefault="006D4960" w:rsidP="006D4960">
            <w:pPr>
              <w:pStyle w:val="TableText"/>
            </w:pPr>
            <w:proofErr w:type="spellStart"/>
            <w:r w:rsidRPr="00FA69BD">
              <w:t>StaticNodeIdTypes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5D66" w14:textId="77777777" w:rsidR="006D4960" w:rsidRPr="00FA69BD" w:rsidRDefault="006D4960" w:rsidP="006D4960">
            <w:pPr>
              <w:pStyle w:val="TableText"/>
            </w:pPr>
            <w:proofErr w:type="spellStart"/>
            <w:r w:rsidRPr="00FA69BD">
              <w:t>IdType</w:t>
            </w:r>
            <w:proofErr w:type="spellEnd"/>
            <w:r>
              <w:t xml:space="preserve"> </w:t>
            </w:r>
            <w:r w:rsidRPr="00FA69BD">
              <w:t>[]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FBB4" w14:textId="77777777" w:rsidR="006D4960" w:rsidRDefault="006D4960" w:rsidP="006D4960">
            <w:pPr>
              <w:pStyle w:val="TableText"/>
            </w:pPr>
            <w:r w:rsidRPr="00E0267C">
              <w:rPr>
                <w:color w:val="FF0000"/>
              </w:rPr>
              <w:t>{Numeric}</w:t>
            </w:r>
          </w:p>
        </w:tc>
      </w:tr>
      <w:tr w:rsidR="006D4960" w:rsidRPr="00060EFD" w14:paraId="17335802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DB59" w14:textId="77777777" w:rsidR="006D4960" w:rsidRPr="008A327B" w:rsidRDefault="006D4960" w:rsidP="006D4960">
            <w:pPr>
              <w:pStyle w:val="TableText"/>
            </w:pPr>
            <w:proofErr w:type="spellStart"/>
            <w:r w:rsidRPr="00FA69BD">
              <w:t>StaticNumericNodeIdRange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ADA3" w14:textId="77777777" w:rsidR="006D4960" w:rsidRPr="008A327B" w:rsidRDefault="006D4960" w:rsidP="006D4960">
            <w:pPr>
              <w:pStyle w:val="TableText"/>
            </w:pPr>
            <w:proofErr w:type="spellStart"/>
            <w:r w:rsidRPr="00FA69BD">
              <w:t>NumericRange</w:t>
            </w:r>
            <w:proofErr w:type="spellEnd"/>
            <w:r>
              <w:t xml:space="preserve"> </w:t>
            </w:r>
            <w:r w:rsidRPr="00FA69BD">
              <w:t>[]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2AEC" w14:textId="77777777" w:rsidR="006D4960" w:rsidRPr="008A327B" w:rsidRDefault="006D4960" w:rsidP="006D4960">
            <w:pPr>
              <w:pStyle w:val="TableText"/>
            </w:pPr>
            <w:r>
              <w:t>Null</w:t>
            </w:r>
          </w:p>
        </w:tc>
      </w:tr>
      <w:tr w:rsidR="006D4960" w:rsidRPr="00060EFD" w14:paraId="10E44D9F" w14:textId="77777777" w:rsidTr="006D4960">
        <w:trPr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0804" w14:textId="77777777" w:rsidR="006D4960" w:rsidRPr="00FA69BD" w:rsidRDefault="006D4960" w:rsidP="006D4960">
            <w:pPr>
              <w:pStyle w:val="TableText"/>
            </w:pPr>
            <w:proofErr w:type="spellStart"/>
            <w:r w:rsidRPr="00FA69BD">
              <w:t>StaticStringNodeIdPattern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44C7" w14:textId="77777777" w:rsidR="006D4960" w:rsidRPr="00FA69BD" w:rsidRDefault="006D4960" w:rsidP="006D4960">
            <w:pPr>
              <w:pStyle w:val="TableText"/>
            </w:pPr>
            <w:r w:rsidRPr="00FA69BD">
              <w:t>String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54C8" w14:textId="77777777" w:rsidR="006D4960" w:rsidRPr="008A327B" w:rsidRDefault="006D4960" w:rsidP="006D4960">
            <w:pPr>
              <w:pStyle w:val="TableText"/>
            </w:pPr>
            <w:r>
              <w:t>Null</w:t>
            </w:r>
          </w:p>
        </w:tc>
      </w:tr>
    </w:tbl>
    <w:p w14:paraId="2182772C" w14:textId="77777777" w:rsidR="006D4960" w:rsidRPr="008A327B" w:rsidRDefault="006D4960" w:rsidP="006D4960">
      <w:pPr>
        <w:pStyle w:val="spacer"/>
        <w:rPr>
          <w:rFonts w:eastAsia="平成明朝"/>
          <w:lang w:eastAsia="fr-FR"/>
        </w:rPr>
      </w:pPr>
    </w:p>
    <w:p w14:paraId="78C8DE35" w14:textId="7BDFD543" w:rsidR="00FF3529" w:rsidRPr="00B80175" w:rsidRDefault="00FF3529" w:rsidP="00FF3529">
      <w:pPr>
        <w:pStyle w:val="PARAGRAPH"/>
        <w:rPr>
          <w:lang w:eastAsia="ja-JP"/>
        </w:rPr>
      </w:pPr>
      <w:r w:rsidRPr="00FF3529">
        <w:rPr>
          <w:lang w:eastAsia="ja-JP"/>
        </w:rPr>
        <w:t xml:space="preserve">Note: The </w:t>
      </w:r>
      <w:proofErr w:type="spellStart"/>
      <w:r w:rsidRPr="00FF3529">
        <w:rPr>
          <w:i/>
          <w:lang w:eastAsia="ja-JP"/>
        </w:rPr>
        <w:t>IsNamespaceSubset</w:t>
      </w:r>
      <w:proofErr w:type="spellEnd"/>
      <w:r w:rsidRPr="00FF3529">
        <w:rPr>
          <w:lang w:eastAsia="ja-JP"/>
        </w:rPr>
        <w:t xml:space="preserve"> </w:t>
      </w:r>
      <w:r w:rsidRPr="00FF3529">
        <w:rPr>
          <w:i/>
          <w:lang w:eastAsia="ja-JP"/>
        </w:rPr>
        <w:t>Property</w:t>
      </w:r>
      <w:r>
        <w:rPr>
          <w:lang w:eastAsia="ja-JP"/>
        </w:rPr>
        <w:t xml:space="preserve"> </w:t>
      </w:r>
      <w:r w:rsidRPr="00FF3529">
        <w:rPr>
          <w:lang w:eastAsia="ja-JP"/>
        </w:rPr>
        <w:t>is set to F</w:t>
      </w:r>
      <w:r>
        <w:rPr>
          <w:lang w:eastAsia="ja-JP"/>
        </w:rPr>
        <w:t>alse</w:t>
      </w:r>
      <w:r w:rsidRPr="00FF3529">
        <w:rPr>
          <w:lang w:eastAsia="ja-JP"/>
        </w:rPr>
        <w:t xml:space="preserve"> as the </w:t>
      </w:r>
      <w:proofErr w:type="spellStart"/>
      <w:r w:rsidRPr="00FF3529">
        <w:rPr>
          <w:lang w:eastAsia="ja-JP"/>
        </w:rPr>
        <w:t>UaNodeSet</w:t>
      </w:r>
      <w:proofErr w:type="spellEnd"/>
      <w:r w:rsidRPr="00FF3529">
        <w:rPr>
          <w:lang w:eastAsia="ja-JP"/>
        </w:rPr>
        <w:t xml:space="preserve"> XML file contains the complete Namespace. </w:t>
      </w:r>
      <w:r w:rsidRPr="00FF3529">
        <w:rPr>
          <w:i/>
          <w:lang w:eastAsia="ja-JP"/>
        </w:rPr>
        <w:t>Servers</w:t>
      </w:r>
      <w:r w:rsidRPr="00FF3529">
        <w:rPr>
          <w:lang w:eastAsia="ja-JP"/>
        </w:rPr>
        <w:t xml:space="preserve"> only </w:t>
      </w:r>
      <w:r w:rsidR="00EB4641">
        <w:rPr>
          <w:lang w:eastAsia="ja-JP"/>
        </w:rPr>
        <w:t>exposing</w:t>
      </w:r>
      <w:r w:rsidRPr="00FF3529">
        <w:rPr>
          <w:lang w:eastAsia="ja-JP"/>
        </w:rPr>
        <w:t xml:space="preserve"> a subset of the Namespace need to change the value to </w:t>
      </w:r>
      <w:r w:rsidR="00EB4641">
        <w:rPr>
          <w:lang w:eastAsia="ja-JP"/>
        </w:rPr>
        <w:t>True</w:t>
      </w:r>
      <w:r w:rsidRPr="00FF3529">
        <w:rPr>
          <w:lang w:eastAsia="ja-JP"/>
        </w:rPr>
        <w:t>.</w:t>
      </w:r>
    </w:p>
    <w:p w14:paraId="577D8FE4" w14:textId="77777777" w:rsidR="006D4960" w:rsidRPr="008A327B" w:rsidRDefault="006D4960" w:rsidP="00A15705">
      <w:pPr>
        <w:pStyle w:val="spacer"/>
        <w:rPr>
          <w:rFonts w:eastAsia="平成明朝"/>
          <w:lang w:eastAsia="fr-FR"/>
        </w:rPr>
      </w:pPr>
    </w:p>
    <w:p w14:paraId="7E49B51C" w14:textId="57154541" w:rsidR="005E69BD" w:rsidRPr="001E623E" w:rsidRDefault="006235B1" w:rsidP="005E69BD">
      <w:pPr>
        <w:pStyle w:val="berschrift2"/>
      </w:pPr>
      <w:bookmarkStart w:id="173" w:name="_Ref55114991"/>
      <w:bookmarkStart w:id="174" w:name="_Toc78197993"/>
      <w:r w:rsidRPr="008A327B">
        <w:t xml:space="preserve">Handling of OPC UA </w:t>
      </w:r>
      <w:r>
        <w:t>N</w:t>
      </w:r>
      <w:r w:rsidRPr="008A327B">
        <w:t>amespaces</w:t>
      </w:r>
      <w:bookmarkEnd w:id="169"/>
      <w:bookmarkEnd w:id="173"/>
      <w:bookmarkEnd w:id="174"/>
    </w:p>
    <w:p w14:paraId="013C4B20" w14:textId="3F88D415" w:rsidR="00A15705" w:rsidRPr="008A327B" w:rsidRDefault="00A15705" w:rsidP="00A15705">
      <w:pPr>
        <w:pStyle w:val="PARAGRAPH"/>
      </w:pPr>
      <w:r w:rsidRPr="008A327B">
        <w:t xml:space="preserve">Namespaces are used by OPC UA to create unique identifiers across different naming authorities. The </w:t>
      </w:r>
      <w:r w:rsidRPr="008A327B">
        <w:rPr>
          <w:i/>
        </w:rPr>
        <w:t>Attributes</w:t>
      </w:r>
      <w:r w:rsidRPr="008A327B">
        <w:t xml:space="preserve"> </w:t>
      </w:r>
      <w:proofErr w:type="spellStart"/>
      <w:r w:rsidRPr="008A327B">
        <w:rPr>
          <w:i/>
        </w:rPr>
        <w:t>NodeId</w:t>
      </w:r>
      <w:proofErr w:type="spellEnd"/>
      <w:r w:rsidRPr="008A327B">
        <w:t xml:space="preserve"> and </w:t>
      </w:r>
      <w:proofErr w:type="spellStart"/>
      <w:r w:rsidR="00EE2066">
        <w:rPr>
          <w:i/>
        </w:rPr>
        <w:t>Browsename</w:t>
      </w:r>
      <w:proofErr w:type="spellEnd"/>
      <w:r w:rsidRPr="008A327B">
        <w:t xml:space="preserve"> are identifiers. A </w:t>
      </w:r>
      <w:r w:rsidRPr="00BA2A30">
        <w:rPr>
          <w:i/>
        </w:rPr>
        <w:t>Node</w:t>
      </w:r>
      <w:r w:rsidRPr="008A327B">
        <w:t xml:space="preserve"> in the UA </w:t>
      </w:r>
      <w:proofErr w:type="spellStart"/>
      <w:r w:rsidRPr="008A327B">
        <w:rPr>
          <w:i/>
        </w:rPr>
        <w:t>AddressSpace</w:t>
      </w:r>
      <w:proofErr w:type="spellEnd"/>
      <w:r w:rsidRPr="008A327B">
        <w:t xml:space="preserve"> is unambiguously identified using a </w:t>
      </w:r>
      <w:proofErr w:type="spellStart"/>
      <w:r w:rsidRPr="008A327B">
        <w:rPr>
          <w:i/>
        </w:rPr>
        <w:t>NodeId</w:t>
      </w:r>
      <w:proofErr w:type="spellEnd"/>
      <w:r w:rsidRPr="008A327B">
        <w:t xml:space="preserve">. Unlike </w:t>
      </w:r>
      <w:proofErr w:type="spellStart"/>
      <w:r w:rsidRPr="008A327B">
        <w:rPr>
          <w:i/>
        </w:rPr>
        <w:t>NodeIds</w:t>
      </w:r>
      <w:proofErr w:type="spellEnd"/>
      <w:r w:rsidRPr="008A327B">
        <w:t xml:space="preserve">, the </w:t>
      </w:r>
      <w:proofErr w:type="spellStart"/>
      <w:r w:rsidR="00EE2066">
        <w:rPr>
          <w:i/>
        </w:rPr>
        <w:t>Browsename</w:t>
      </w:r>
      <w:proofErr w:type="spellEnd"/>
      <w:r w:rsidRPr="008A327B">
        <w:t xml:space="preserve"> cannot be used to unambiguously identify a </w:t>
      </w:r>
      <w:r w:rsidRPr="00BA2A30">
        <w:rPr>
          <w:i/>
        </w:rPr>
        <w:t>Node</w:t>
      </w:r>
      <w:r w:rsidRPr="008A327B">
        <w:t xml:space="preserve">. Different </w:t>
      </w:r>
      <w:r w:rsidRPr="009E4211">
        <w:rPr>
          <w:i/>
        </w:rPr>
        <w:t>Nodes</w:t>
      </w:r>
      <w:r w:rsidRPr="008A327B">
        <w:t xml:space="preserve"> may have the same </w:t>
      </w:r>
      <w:proofErr w:type="spellStart"/>
      <w:r w:rsidR="00EE2066">
        <w:rPr>
          <w:i/>
        </w:rPr>
        <w:t>Browsename</w:t>
      </w:r>
      <w:proofErr w:type="spellEnd"/>
      <w:r w:rsidRPr="008A327B">
        <w:t xml:space="preserve">. They are used to build a browse path between two </w:t>
      </w:r>
      <w:r w:rsidRPr="00BA2A30">
        <w:rPr>
          <w:i/>
        </w:rPr>
        <w:t>Nodes</w:t>
      </w:r>
      <w:r w:rsidRPr="008A327B">
        <w:t xml:space="preserve"> or to define a standard </w:t>
      </w:r>
      <w:r w:rsidRPr="008A327B">
        <w:rPr>
          <w:i/>
        </w:rPr>
        <w:t>Property</w:t>
      </w:r>
      <w:r w:rsidRPr="008A327B">
        <w:t>.</w:t>
      </w:r>
    </w:p>
    <w:p w14:paraId="011AB856" w14:textId="691EB3D6" w:rsidR="00A15705" w:rsidRPr="008A327B" w:rsidRDefault="00A15705" w:rsidP="00A15705">
      <w:pPr>
        <w:pStyle w:val="PARAGRAPH"/>
      </w:pPr>
      <w:r w:rsidRPr="009E4211">
        <w:rPr>
          <w:i/>
        </w:rPr>
        <w:t>Servers</w:t>
      </w:r>
      <w:r w:rsidRPr="008A327B">
        <w:t xml:space="preserve"> may often choose to use the same namespace for the </w:t>
      </w:r>
      <w:proofErr w:type="spellStart"/>
      <w:r w:rsidRPr="008A327B">
        <w:rPr>
          <w:i/>
        </w:rPr>
        <w:t>NodeId</w:t>
      </w:r>
      <w:proofErr w:type="spellEnd"/>
      <w:r w:rsidRPr="008A327B">
        <w:t xml:space="preserve"> and the </w:t>
      </w:r>
      <w:proofErr w:type="spellStart"/>
      <w:r w:rsidR="00EE2066">
        <w:rPr>
          <w:i/>
        </w:rPr>
        <w:t>Browsename</w:t>
      </w:r>
      <w:proofErr w:type="spellEnd"/>
      <w:r w:rsidRPr="008A327B">
        <w:t xml:space="preserve">. However, if they want to provide a standard </w:t>
      </w:r>
      <w:r w:rsidRPr="008A327B">
        <w:rPr>
          <w:i/>
        </w:rPr>
        <w:t>Property</w:t>
      </w:r>
      <w:r w:rsidRPr="008A327B">
        <w:t xml:space="preserve">, its </w:t>
      </w:r>
      <w:proofErr w:type="spellStart"/>
      <w:r w:rsidR="00EE2066">
        <w:rPr>
          <w:i/>
        </w:rPr>
        <w:t>Browsename</w:t>
      </w:r>
      <w:proofErr w:type="spellEnd"/>
      <w:r w:rsidRPr="008A327B">
        <w:t xml:space="preserve"> shall have the namespace of the standards body although the namespace of the </w:t>
      </w:r>
      <w:proofErr w:type="spellStart"/>
      <w:r w:rsidRPr="008A327B">
        <w:rPr>
          <w:i/>
        </w:rPr>
        <w:t>NodeId</w:t>
      </w:r>
      <w:proofErr w:type="spellEnd"/>
      <w:r w:rsidRPr="008A327B">
        <w:t xml:space="preserve"> reflects something else, for example the </w:t>
      </w:r>
      <w:r w:rsidRPr="009E4211">
        <w:rPr>
          <w:i/>
        </w:rPr>
        <w:t>EngineeringUnits</w:t>
      </w:r>
      <w:r w:rsidRPr="008A327B">
        <w:t xml:space="preserve"> </w:t>
      </w:r>
      <w:r w:rsidRPr="009E4211">
        <w:rPr>
          <w:i/>
        </w:rPr>
        <w:t>Property</w:t>
      </w:r>
      <w:r w:rsidRPr="008A327B">
        <w:t xml:space="preserve">. All </w:t>
      </w:r>
      <w:proofErr w:type="spellStart"/>
      <w:r w:rsidRPr="008A327B">
        <w:rPr>
          <w:i/>
        </w:rPr>
        <w:t>NodeIds</w:t>
      </w:r>
      <w:proofErr w:type="spellEnd"/>
      <w:r w:rsidRPr="008A327B">
        <w:t xml:space="preserve"> of </w:t>
      </w:r>
      <w:r w:rsidRPr="009E4211">
        <w:rPr>
          <w:i/>
        </w:rPr>
        <w:t>Nodes</w:t>
      </w:r>
      <w:r w:rsidRPr="008A327B">
        <w:t xml:space="preserve"> not defined in this </w:t>
      </w:r>
      <w:r>
        <w:t>document</w:t>
      </w:r>
      <w:r w:rsidRPr="008A327B">
        <w:t xml:space="preserve"> shall not use the standard namespaces.</w:t>
      </w:r>
    </w:p>
    <w:p w14:paraId="791E6713" w14:textId="404A31A2" w:rsidR="00A15705" w:rsidRDefault="00A15705" w:rsidP="00A15705">
      <w:pPr>
        <w:pStyle w:val="PARAGRAPH"/>
      </w:pPr>
      <w:r>
        <w:fldChar w:fldCharType="begin"/>
      </w:r>
      <w:r>
        <w:instrText xml:space="preserve"> REF _Ref16778538 \h </w:instrText>
      </w:r>
      <w:r>
        <w:fldChar w:fldCharType="separate"/>
      </w:r>
      <w:r w:rsidR="00E25CD0" w:rsidRPr="008A327B">
        <w:t xml:space="preserve">Table </w:t>
      </w:r>
      <w:r w:rsidR="00E25CD0">
        <w:rPr>
          <w:noProof/>
        </w:rPr>
        <w:t>40</w:t>
      </w:r>
      <w:r>
        <w:fldChar w:fldCharType="end"/>
      </w:r>
      <w:r>
        <w:t xml:space="preserve"> </w:t>
      </w:r>
      <w:r w:rsidRPr="008A327B">
        <w:t xml:space="preserve">provides a list of mandatory and optional namespaces used in an </w:t>
      </w:r>
      <w:r w:rsidRPr="009E4211">
        <w:rPr>
          <w:color w:val="FF0000"/>
        </w:rPr>
        <w:t>&lt;title&gt;</w:t>
      </w:r>
      <w:r w:rsidRPr="008A327B">
        <w:t xml:space="preserve"> OPC UA</w:t>
      </w:r>
      <w:r w:rsidRPr="008A327B">
        <w:rPr>
          <w:i/>
        </w:rPr>
        <w:t xml:space="preserve"> Server</w:t>
      </w:r>
      <w:r w:rsidRPr="008A327B">
        <w:t>.</w:t>
      </w:r>
    </w:p>
    <w:p w14:paraId="1E653335" w14:textId="797AEDE3" w:rsidR="00A15705" w:rsidRPr="008A327B" w:rsidRDefault="00A15705" w:rsidP="00A15705">
      <w:pPr>
        <w:pStyle w:val="TABLE-title"/>
      </w:pPr>
      <w:bookmarkStart w:id="175" w:name="_Ref16778538"/>
      <w:bookmarkStart w:id="176" w:name="_Toc34394312"/>
      <w:bookmarkStart w:id="177" w:name="_Toc73441168"/>
      <w:r w:rsidRPr="008A327B"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25CD0">
        <w:rPr>
          <w:noProof/>
        </w:rPr>
        <w:t>40</w:t>
      </w:r>
      <w:r>
        <w:rPr>
          <w:noProof/>
        </w:rPr>
        <w:fldChar w:fldCharType="end"/>
      </w:r>
      <w:bookmarkEnd w:id="175"/>
      <w:r w:rsidRPr="008A327B">
        <w:t xml:space="preserve"> – Namespaces used in a </w:t>
      </w:r>
      <w:r w:rsidRPr="009E4211">
        <w:rPr>
          <w:color w:val="FF0000"/>
        </w:rPr>
        <w:t>&lt;title&gt;</w:t>
      </w:r>
      <w:r w:rsidRPr="008A327B">
        <w:t xml:space="preserve"> Server</w:t>
      </w:r>
      <w:bookmarkEnd w:id="176"/>
      <w:bookmarkEnd w:id="1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083"/>
        <w:gridCol w:w="4917"/>
        <w:gridCol w:w="1060"/>
      </w:tblGrid>
      <w:tr w:rsidR="00A15705" w:rsidRPr="008A327B" w14:paraId="42085A16" w14:textId="77777777" w:rsidTr="003F7D84">
        <w:trPr>
          <w:cantSplit/>
          <w:tblHeader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2B6A47C1" w14:textId="77777777" w:rsidR="00A15705" w:rsidRPr="008A327B" w:rsidRDefault="00A15705" w:rsidP="003F7D8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8A327B">
              <w:rPr>
                <w:b/>
                <w:bCs/>
                <w:sz w:val="16"/>
                <w:szCs w:val="16"/>
              </w:rPr>
              <w:t>Namespace</w:t>
            </w:r>
            <w:r>
              <w:rPr>
                <w:b/>
                <w:bCs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274F863D" w14:textId="77777777" w:rsidR="00A15705" w:rsidRPr="008A327B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8A327B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30DDA4CF" w14:textId="77777777" w:rsidR="00A15705" w:rsidRPr="008A327B" w:rsidRDefault="00A15705" w:rsidP="003F7D84">
            <w:pPr>
              <w:jc w:val="center"/>
              <w:rPr>
                <w:b/>
                <w:bCs/>
                <w:sz w:val="16"/>
                <w:szCs w:val="16"/>
              </w:rPr>
            </w:pPr>
            <w:r w:rsidRPr="008A327B">
              <w:rPr>
                <w:b/>
                <w:bCs/>
                <w:sz w:val="16"/>
                <w:szCs w:val="16"/>
              </w:rPr>
              <w:t>Use</w:t>
            </w:r>
          </w:p>
        </w:tc>
      </w:tr>
      <w:tr w:rsidR="00A15705" w:rsidRPr="008A327B" w14:paraId="268B19FD" w14:textId="77777777" w:rsidTr="003F7D84">
        <w:trPr>
          <w:cantSplit/>
        </w:trPr>
        <w:tc>
          <w:tcPr>
            <w:tcW w:w="3085" w:type="dxa"/>
          </w:tcPr>
          <w:p w14:paraId="5574E35F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http://opcfoundation.org/UA/</w:t>
            </w:r>
          </w:p>
        </w:tc>
        <w:tc>
          <w:tcPr>
            <w:tcW w:w="5154" w:type="dxa"/>
          </w:tcPr>
          <w:p w14:paraId="00438424" w14:textId="68892DEA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 xml:space="preserve">Namespace for </w:t>
            </w:r>
            <w:proofErr w:type="spellStart"/>
            <w:r w:rsidRPr="008A327B">
              <w:rPr>
                <w:i/>
                <w:sz w:val="16"/>
                <w:szCs w:val="16"/>
              </w:rPr>
              <w:t>NodeIds</w:t>
            </w:r>
            <w:proofErr w:type="spellEnd"/>
            <w:r w:rsidRPr="008A327B">
              <w:rPr>
                <w:sz w:val="16"/>
                <w:szCs w:val="16"/>
              </w:rPr>
              <w:t xml:space="preserve"> and </w:t>
            </w:r>
            <w:proofErr w:type="spellStart"/>
            <w:r w:rsidR="00EE2066">
              <w:rPr>
                <w:i/>
                <w:sz w:val="16"/>
                <w:szCs w:val="16"/>
              </w:rPr>
              <w:t>Browsename</w:t>
            </w:r>
            <w:r w:rsidRPr="008A327B">
              <w:rPr>
                <w:i/>
                <w:sz w:val="16"/>
                <w:szCs w:val="16"/>
              </w:rPr>
              <w:t>s</w:t>
            </w:r>
            <w:proofErr w:type="spellEnd"/>
            <w:r w:rsidRPr="008A327B">
              <w:rPr>
                <w:sz w:val="16"/>
                <w:szCs w:val="16"/>
              </w:rPr>
              <w:t xml:space="preserve"> defined in the OPC UA specification. This namespace shall have namespace index 0.</w:t>
            </w:r>
          </w:p>
        </w:tc>
        <w:tc>
          <w:tcPr>
            <w:tcW w:w="1061" w:type="dxa"/>
          </w:tcPr>
          <w:p w14:paraId="3930F746" w14:textId="77777777" w:rsidR="00A15705" w:rsidRPr="008A327B" w:rsidRDefault="00A15705" w:rsidP="003F7D84">
            <w:pPr>
              <w:jc w:val="center"/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Mandatory</w:t>
            </w:r>
          </w:p>
        </w:tc>
      </w:tr>
      <w:tr w:rsidR="00A15705" w:rsidRPr="008A327B" w14:paraId="134AC9F8" w14:textId="77777777" w:rsidTr="003F7D84">
        <w:trPr>
          <w:cantSplit/>
        </w:trPr>
        <w:tc>
          <w:tcPr>
            <w:tcW w:w="3085" w:type="dxa"/>
          </w:tcPr>
          <w:p w14:paraId="4170D3CE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Local Server URI</w:t>
            </w:r>
          </w:p>
        </w:tc>
        <w:tc>
          <w:tcPr>
            <w:tcW w:w="5154" w:type="dxa"/>
          </w:tcPr>
          <w:p w14:paraId="207A57F6" w14:textId="4989B795" w:rsidR="00A15705" w:rsidRPr="008A327B" w:rsidRDefault="00A15705" w:rsidP="001B5D46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Namespace for nodes defined in the local server. This namespace shall have namespace index 1.</w:t>
            </w:r>
          </w:p>
        </w:tc>
        <w:tc>
          <w:tcPr>
            <w:tcW w:w="1061" w:type="dxa"/>
          </w:tcPr>
          <w:p w14:paraId="108D2ED8" w14:textId="77777777" w:rsidR="00A15705" w:rsidRPr="008A327B" w:rsidRDefault="00A15705" w:rsidP="003F7D84">
            <w:pPr>
              <w:jc w:val="center"/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Mandatory</w:t>
            </w:r>
          </w:p>
        </w:tc>
      </w:tr>
      <w:tr w:rsidR="00A15705" w:rsidRPr="008A327B" w14:paraId="510AA03B" w14:textId="77777777" w:rsidTr="003F7D84">
        <w:trPr>
          <w:cantSplit/>
        </w:trPr>
        <w:tc>
          <w:tcPr>
            <w:tcW w:w="3085" w:type="dxa"/>
          </w:tcPr>
          <w:p w14:paraId="3732FD18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commentRangeStart w:id="178"/>
            <w:r w:rsidRPr="008A327B">
              <w:rPr>
                <w:sz w:val="16"/>
                <w:szCs w:val="16"/>
              </w:rPr>
              <w:t>http://opcfoundation.org/UA/DI/</w:t>
            </w:r>
            <w:commentRangeEnd w:id="178"/>
            <w:r>
              <w:rPr>
                <w:rStyle w:val="Kommentarzeichen"/>
                <w:rFonts w:eastAsia="MS Mincho" w:cs="Times New Roman"/>
              </w:rPr>
              <w:commentReference w:id="178"/>
            </w:r>
          </w:p>
        </w:tc>
        <w:tc>
          <w:tcPr>
            <w:tcW w:w="5154" w:type="dxa"/>
          </w:tcPr>
          <w:p w14:paraId="3A245EEE" w14:textId="6765B82B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 xml:space="preserve">Namespace for </w:t>
            </w:r>
            <w:proofErr w:type="spellStart"/>
            <w:r w:rsidRPr="008A327B">
              <w:rPr>
                <w:i/>
                <w:sz w:val="16"/>
                <w:szCs w:val="16"/>
              </w:rPr>
              <w:t>NodeIds</w:t>
            </w:r>
            <w:proofErr w:type="spellEnd"/>
            <w:r w:rsidRPr="008A327B">
              <w:rPr>
                <w:sz w:val="16"/>
                <w:szCs w:val="16"/>
              </w:rPr>
              <w:t xml:space="preserve"> and </w:t>
            </w:r>
            <w:proofErr w:type="spellStart"/>
            <w:r w:rsidR="00EE2066">
              <w:rPr>
                <w:i/>
                <w:sz w:val="16"/>
                <w:szCs w:val="16"/>
              </w:rPr>
              <w:t>Browsename</w:t>
            </w:r>
            <w:r w:rsidRPr="008A327B">
              <w:rPr>
                <w:i/>
                <w:sz w:val="16"/>
                <w:szCs w:val="16"/>
              </w:rPr>
              <w:t>s</w:t>
            </w:r>
            <w:proofErr w:type="spellEnd"/>
            <w:r w:rsidRPr="008A327B">
              <w:rPr>
                <w:sz w:val="16"/>
                <w:szCs w:val="16"/>
              </w:rPr>
              <w:t xml:space="preserve"> </w:t>
            </w:r>
            <w:r w:rsidRPr="000718BA">
              <w:rPr>
                <w:sz w:val="16"/>
                <w:szCs w:val="16"/>
              </w:rPr>
              <w:t xml:space="preserve">defined in </w:t>
            </w:r>
            <w:r w:rsidRPr="000718BA">
              <w:rPr>
                <w:sz w:val="16"/>
                <w:szCs w:val="16"/>
              </w:rPr>
              <w:fldChar w:fldCharType="begin"/>
            </w:r>
            <w:r w:rsidRPr="000718BA">
              <w:rPr>
                <w:sz w:val="16"/>
                <w:szCs w:val="16"/>
              </w:rPr>
              <w:instrText xml:space="preserve"> REF UAPart100 \h </w:instrText>
            </w:r>
            <w:r>
              <w:rPr>
                <w:sz w:val="16"/>
                <w:szCs w:val="16"/>
              </w:rPr>
              <w:instrText xml:space="preserve"> \* MERGEFORMAT </w:instrText>
            </w:r>
            <w:r w:rsidRPr="000718BA">
              <w:rPr>
                <w:sz w:val="16"/>
                <w:szCs w:val="16"/>
              </w:rPr>
            </w:r>
            <w:r w:rsidRPr="000718BA">
              <w:rPr>
                <w:sz w:val="16"/>
                <w:szCs w:val="16"/>
              </w:rPr>
              <w:fldChar w:fldCharType="separate"/>
            </w:r>
            <w:r w:rsidR="00E25CD0" w:rsidRPr="00E25CD0">
              <w:rPr>
                <w:sz w:val="16"/>
                <w:szCs w:val="16"/>
              </w:rPr>
              <w:t>OPC 10000-100</w:t>
            </w:r>
            <w:r w:rsidRPr="000718BA">
              <w:rPr>
                <w:sz w:val="16"/>
                <w:szCs w:val="16"/>
              </w:rPr>
              <w:fldChar w:fldCharType="end"/>
            </w:r>
            <w:r w:rsidRPr="000718BA">
              <w:rPr>
                <w:sz w:val="16"/>
                <w:szCs w:val="16"/>
              </w:rPr>
              <w:t xml:space="preserve">. The namespace index is </w:t>
            </w:r>
            <w:r w:rsidRPr="000718BA">
              <w:rPr>
                <w:i/>
                <w:sz w:val="16"/>
                <w:szCs w:val="16"/>
              </w:rPr>
              <w:t>Serve</w:t>
            </w:r>
            <w:r w:rsidRPr="003320A6">
              <w:rPr>
                <w:i/>
                <w:sz w:val="16"/>
                <w:szCs w:val="16"/>
              </w:rPr>
              <w:t>r</w:t>
            </w:r>
            <w:r w:rsidRPr="008A327B">
              <w:rPr>
                <w:sz w:val="16"/>
                <w:szCs w:val="16"/>
              </w:rPr>
              <w:t xml:space="preserve"> specific.</w:t>
            </w:r>
          </w:p>
        </w:tc>
        <w:tc>
          <w:tcPr>
            <w:tcW w:w="1061" w:type="dxa"/>
          </w:tcPr>
          <w:p w14:paraId="205AA8CE" w14:textId="77777777" w:rsidR="00A15705" w:rsidRPr="008A327B" w:rsidRDefault="00A15705" w:rsidP="003F7D84">
            <w:pPr>
              <w:jc w:val="center"/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Mandatory</w:t>
            </w:r>
          </w:p>
        </w:tc>
      </w:tr>
      <w:tr w:rsidR="00A15705" w:rsidRPr="008A327B" w14:paraId="0BB4F02A" w14:textId="77777777" w:rsidTr="003F7D84">
        <w:trPr>
          <w:cantSplit/>
        </w:trPr>
        <w:tc>
          <w:tcPr>
            <w:tcW w:w="3085" w:type="dxa"/>
          </w:tcPr>
          <w:p w14:paraId="1FB1D685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http://opcfoundation.org/UA/</w:t>
            </w:r>
            <w:r w:rsidRPr="009E4211">
              <w:rPr>
                <w:color w:val="FF0000"/>
                <w:sz w:val="16"/>
                <w:szCs w:val="16"/>
              </w:rPr>
              <w:t>&lt;title&gt;</w:t>
            </w:r>
            <w:r w:rsidRPr="008A327B">
              <w:rPr>
                <w:sz w:val="16"/>
                <w:szCs w:val="16"/>
              </w:rPr>
              <w:t>/</w:t>
            </w:r>
          </w:p>
        </w:tc>
        <w:tc>
          <w:tcPr>
            <w:tcW w:w="5154" w:type="dxa"/>
          </w:tcPr>
          <w:p w14:paraId="047F730D" w14:textId="5F93450B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 xml:space="preserve">Namespace for </w:t>
            </w:r>
            <w:proofErr w:type="spellStart"/>
            <w:r w:rsidRPr="008A327B">
              <w:rPr>
                <w:i/>
                <w:sz w:val="16"/>
                <w:szCs w:val="16"/>
              </w:rPr>
              <w:t>NodeIds</w:t>
            </w:r>
            <w:proofErr w:type="spellEnd"/>
            <w:r w:rsidRPr="008A327B">
              <w:rPr>
                <w:sz w:val="16"/>
                <w:szCs w:val="16"/>
              </w:rPr>
              <w:t xml:space="preserve"> and </w:t>
            </w:r>
            <w:proofErr w:type="spellStart"/>
            <w:r w:rsidR="00EE2066">
              <w:rPr>
                <w:i/>
                <w:sz w:val="16"/>
                <w:szCs w:val="16"/>
              </w:rPr>
              <w:t>Browsename</w:t>
            </w:r>
            <w:r w:rsidRPr="008A327B">
              <w:rPr>
                <w:i/>
                <w:sz w:val="16"/>
                <w:szCs w:val="16"/>
              </w:rPr>
              <w:t>s</w:t>
            </w:r>
            <w:proofErr w:type="spellEnd"/>
            <w:r w:rsidRPr="008A327B">
              <w:rPr>
                <w:sz w:val="16"/>
                <w:szCs w:val="16"/>
              </w:rPr>
              <w:t xml:space="preserve"> defined in this </w:t>
            </w:r>
            <w:r>
              <w:rPr>
                <w:sz w:val="16"/>
                <w:szCs w:val="16"/>
              </w:rPr>
              <w:t>document</w:t>
            </w:r>
            <w:r w:rsidRPr="008A327B">
              <w:rPr>
                <w:sz w:val="16"/>
                <w:szCs w:val="16"/>
              </w:rPr>
              <w:t xml:space="preserve">. The namespace index is </w:t>
            </w:r>
            <w:r w:rsidRPr="003320A6">
              <w:rPr>
                <w:i/>
                <w:sz w:val="16"/>
                <w:szCs w:val="16"/>
              </w:rPr>
              <w:t>Server</w:t>
            </w:r>
            <w:r w:rsidRPr="008A327B">
              <w:rPr>
                <w:sz w:val="16"/>
                <w:szCs w:val="16"/>
              </w:rPr>
              <w:t xml:space="preserve"> specific.</w:t>
            </w:r>
          </w:p>
        </w:tc>
        <w:tc>
          <w:tcPr>
            <w:tcW w:w="1061" w:type="dxa"/>
          </w:tcPr>
          <w:p w14:paraId="286D7F2F" w14:textId="77777777" w:rsidR="00A15705" w:rsidRPr="008A327B" w:rsidRDefault="00A15705" w:rsidP="003F7D84">
            <w:pPr>
              <w:jc w:val="center"/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Mandatory</w:t>
            </w:r>
          </w:p>
        </w:tc>
      </w:tr>
      <w:tr w:rsidR="00A15705" w:rsidRPr="008A327B" w14:paraId="32643AC4" w14:textId="77777777" w:rsidTr="003F7D84">
        <w:trPr>
          <w:cantSplit/>
        </w:trPr>
        <w:tc>
          <w:tcPr>
            <w:tcW w:w="3085" w:type="dxa"/>
          </w:tcPr>
          <w:p w14:paraId="376E36AD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Vendor specific types</w:t>
            </w:r>
          </w:p>
        </w:tc>
        <w:tc>
          <w:tcPr>
            <w:tcW w:w="5154" w:type="dxa"/>
          </w:tcPr>
          <w:p w14:paraId="1A346643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 xml:space="preserve">A </w:t>
            </w:r>
            <w:r w:rsidRPr="003320A6">
              <w:rPr>
                <w:i/>
                <w:sz w:val="16"/>
                <w:szCs w:val="16"/>
              </w:rPr>
              <w:t>Server</w:t>
            </w:r>
            <w:r w:rsidRPr="008A327B">
              <w:rPr>
                <w:sz w:val="16"/>
                <w:szCs w:val="16"/>
              </w:rPr>
              <w:t xml:space="preserve"> may provide vendor</w:t>
            </w:r>
            <w:r>
              <w:rPr>
                <w:sz w:val="16"/>
                <w:szCs w:val="16"/>
              </w:rPr>
              <w:t>-</w:t>
            </w:r>
            <w:r w:rsidRPr="008A327B">
              <w:rPr>
                <w:sz w:val="16"/>
                <w:szCs w:val="16"/>
              </w:rPr>
              <w:t xml:space="preserve">specific types like types derived from </w:t>
            </w:r>
            <w:proofErr w:type="spellStart"/>
            <w:r>
              <w:rPr>
                <w:i/>
                <w:sz w:val="16"/>
                <w:szCs w:val="16"/>
              </w:rPr>
              <w:t>Object</w:t>
            </w:r>
            <w:r w:rsidRPr="00BE1E01">
              <w:rPr>
                <w:i/>
                <w:sz w:val="16"/>
                <w:szCs w:val="16"/>
              </w:rPr>
              <w:t>Type</w:t>
            </w:r>
            <w:r>
              <w:rPr>
                <w:i/>
                <w:sz w:val="16"/>
                <w:szCs w:val="16"/>
              </w:rPr>
              <w:t>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r w:rsidRPr="00BA2A30">
              <w:rPr>
                <w:sz w:val="16"/>
                <w:szCs w:val="16"/>
              </w:rPr>
              <w:t xml:space="preserve">defined in this </w:t>
            </w:r>
            <w:r>
              <w:rPr>
                <w:sz w:val="16"/>
                <w:szCs w:val="16"/>
              </w:rPr>
              <w:t>document</w:t>
            </w:r>
            <w:r w:rsidRPr="008A327B">
              <w:rPr>
                <w:sz w:val="16"/>
                <w:szCs w:val="16"/>
              </w:rPr>
              <w:t xml:space="preserve"> in a vendor</w:t>
            </w:r>
            <w:r>
              <w:rPr>
                <w:sz w:val="16"/>
                <w:szCs w:val="16"/>
              </w:rPr>
              <w:t>-</w:t>
            </w:r>
            <w:r w:rsidRPr="008A327B">
              <w:rPr>
                <w:sz w:val="16"/>
                <w:szCs w:val="16"/>
              </w:rPr>
              <w:t>specific namespace.</w:t>
            </w:r>
          </w:p>
        </w:tc>
        <w:tc>
          <w:tcPr>
            <w:tcW w:w="1061" w:type="dxa"/>
          </w:tcPr>
          <w:p w14:paraId="6743E2E4" w14:textId="77777777" w:rsidR="00A15705" w:rsidRPr="008A327B" w:rsidRDefault="00A15705" w:rsidP="003F7D84">
            <w:pPr>
              <w:jc w:val="center"/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Optional</w:t>
            </w:r>
          </w:p>
        </w:tc>
      </w:tr>
      <w:tr w:rsidR="00A15705" w:rsidRPr="008A327B" w14:paraId="5B97EF3A" w14:textId="77777777" w:rsidTr="003F7D84">
        <w:trPr>
          <w:cantSplit/>
        </w:trPr>
        <w:tc>
          <w:tcPr>
            <w:tcW w:w="3085" w:type="dxa"/>
          </w:tcPr>
          <w:p w14:paraId="4A2F474C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Vendor specific instances</w:t>
            </w:r>
          </w:p>
        </w:tc>
        <w:tc>
          <w:tcPr>
            <w:tcW w:w="5154" w:type="dxa"/>
          </w:tcPr>
          <w:p w14:paraId="12CEFD23" w14:textId="77777777" w:rsidR="00A15705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 xml:space="preserve">A </w:t>
            </w:r>
            <w:r w:rsidRPr="003320A6">
              <w:rPr>
                <w:i/>
                <w:sz w:val="16"/>
                <w:szCs w:val="16"/>
              </w:rPr>
              <w:t>Server</w:t>
            </w:r>
            <w:r w:rsidRPr="008A327B">
              <w:rPr>
                <w:sz w:val="16"/>
                <w:szCs w:val="16"/>
              </w:rPr>
              <w:t xml:space="preserve"> provide</w:t>
            </w:r>
            <w:r>
              <w:rPr>
                <w:sz w:val="16"/>
                <w:szCs w:val="16"/>
              </w:rPr>
              <w:t>s</w:t>
            </w:r>
            <w:r w:rsidRPr="008A327B">
              <w:rPr>
                <w:sz w:val="16"/>
                <w:szCs w:val="16"/>
              </w:rPr>
              <w:t xml:space="preserve"> vendor</w:t>
            </w:r>
            <w:r>
              <w:rPr>
                <w:sz w:val="16"/>
                <w:szCs w:val="16"/>
              </w:rPr>
              <w:t>-</w:t>
            </w:r>
            <w:r w:rsidRPr="008A327B">
              <w:rPr>
                <w:sz w:val="16"/>
                <w:szCs w:val="16"/>
              </w:rPr>
              <w:t xml:space="preserve">specific instances of </w:t>
            </w:r>
            <w:r>
              <w:rPr>
                <w:sz w:val="16"/>
                <w:szCs w:val="16"/>
              </w:rPr>
              <w:t xml:space="preserve">the standard types or </w:t>
            </w:r>
            <w:r w:rsidRPr="008A327B">
              <w:rPr>
                <w:sz w:val="16"/>
                <w:szCs w:val="16"/>
              </w:rPr>
              <w:t>vendor</w:t>
            </w:r>
            <w:r>
              <w:rPr>
                <w:sz w:val="16"/>
                <w:szCs w:val="16"/>
              </w:rPr>
              <w:t>-</w:t>
            </w:r>
            <w:r w:rsidRPr="008A327B">
              <w:rPr>
                <w:sz w:val="16"/>
                <w:szCs w:val="16"/>
              </w:rPr>
              <w:t xml:space="preserve">specific instances of </w:t>
            </w:r>
            <w:r>
              <w:rPr>
                <w:sz w:val="16"/>
                <w:szCs w:val="16"/>
              </w:rPr>
              <w:t>vendor-specific types</w:t>
            </w:r>
            <w:r w:rsidRPr="008A327B">
              <w:rPr>
                <w:sz w:val="16"/>
                <w:szCs w:val="16"/>
              </w:rPr>
              <w:t xml:space="preserve"> in a vendor</w:t>
            </w:r>
            <w:r>
              <w:rPr>
                <w:sz w:val="16"/>
                <w:szCs w:val="16"/>
              </w:rPr>
              <w:t>-</w:t>
            </w:r>
            <w:r w:rsidRPr="008A327B">
              <w:rPr>
                <w:sz w:val="16"/>
                <w:szCs w:val="16"/>
              </w:rPr>
              <w:t>specific namespace.</w:t>
            </w:r>
          </w:p>
          <w:p w14:paraId="29D1E8FB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recommended to separate vendor specific types and vendor specific instances into two or more namespaces.</w:t>
            </w:r>
          </w:p>
        </w:tc>
        <w:tc>
          <w:tcPr>
            <w:tcW w:w="1061" w:type="dxa"/>
          </w:tcPr>
          <w:p w14:paraId="74E3A0AC" w14:textId="77777777" w:rsidR="00A15705" w:rsidRPr="008A327B" w:rsidRDefault="00A15705" w:rsidP="003F7D84">
            <w:pPr>
              <w:jc w:val="center"/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Mandatory</w:t>
            </w:r>
          </w:p>
        </w:tc>
      </w:tr>
    </w:tbl>
    <w:p w14:paraId="6EC170F0" w14:textId="77777777" w:rsidR="00A15705" w:rsidRPr="008A327B" w:rsidRDefault="00A15705" w:rsidP="00A15705">
      <w:pPr>
        <w:pStyle w:val="spacer"/>
        <w:rPr>
          <w:rFonts w:eastAsia="平成明朝"/>
          <w:lang w:eastAsia="fr-FR"/>
        </w:rPr>
      </w:pPr>
    </w:p>
    <w:p w14:paraId="0E16A479" w14:textId="2165D0DF" w:rsidR="00A15705" w:rsidRPr="008A327B" w:rsidRDefault="00A15705" w:rsidP="00A15705">
      <w:pPr>
        <w:pStyle w:val="PARAGRAPH"/>
      </w:pPr>
      <w:r>
        <w:fldChar w:fldCharType="begin"/>
      </w:r>
      <w:r>
        <w:instrText xml:space="preserve"> REF _Ref16577438 \h </w:instrText>
      </w:r>
      <w:r>
        <w:fldChar w:fldCharType="separate"/>
      </w:r>
      <w:r w:rsidR="00E25CD0" w:rsidRPr="008A327B">
        <w:t xml:space="preserve">Table </w:t>
      </w:r>
      <w:r w:rsidR="00E25CD0">
        <w:rPr>
          <w:noProof/>
        </w:rPr>
        <w:t>41</w:t>
      </w:r>
      <w:r>
        <w:fldChar w:fldCharType="end"/>
      </w:r>
      <w:r>
        <w:t xml:space="preserve"> </w:t>
      </w:r>
      <w:r w:rsidRPr="008A327B">
        <w:t>provides a list of namespaces and their ind</w:t>
      </w:r>
      <w:r w:rsidR="008C1ABA">
        <w:t>ices</w:t>
      </w:r>
      <w:r w:rsidRPr="008A327B">
        <w:t xml:space="preserve"> used for </w:t>
      </w:r>
      <w:proofErr w:type="spellStart"/>
      <w:r w:rsidR="00EE2066">
        <w:rPr>
          <w:i/>
        </w:rPr>
        <w:t>Browsename</w:t>
      </w:r>
      <w:r w:rsidRPr="009E4211">
        <w:rPr>
          <w:i/>
        </w:rPr>
        <w:t>s</w:t>
      </w:r>
      <w:proofErr w:type="spellEnd"/>
      <w:r w:rsidRPr="008A327B">
        <w:t xml:space="preserve"> in this </w:t>
      </w:r>
      <w:r>
        <w:t>document</w:t>
      </w:r>
      <w:r w:rsidRPr="008A327B">
        <w:t xml:space="preserve">. The default namespace of this </w:t>
      </w:r>
      <w:r>
        <w:t>document</w:t>
      </w:r>
      <w:r w:rsidRPr="008A327B">
        <w:t xml:space="preserve"> is not listed since all </w:t>
      </w:r>
      <w:proofErr w:type="spellStart"/>
      <w:r w:rsidR="00EE2066">
        <w:rPr>
          <w:i/>
        </w:rPr>
        <w:t>Browsename</w:t>
      </w:r>
      <w:r w:rsidRPr="009E4211">
        <w:rPr>
          <w:i/>
        </w:rPr>
        <w:t>s</w:t>
      </w:r>
      <w:proofErr w:type="spellEnd"/>
      <w:r w:rsidRPr="008A327B">
        <w:t xml:space="preserve"> without prefix use this default namespace.</w:t>
      </w:r>
    </w:p>
    <w:p w14:paraId="15B05E0C" w14:textId="71E86899" w:rsidR="00A15705" w:rsidRPr="008A327B" w:rsidRDefault="00A15705" w:rsidP="00A15705">
      <w:pPr>
        <w:pStyle w:val="TABLE-title"/>
      </w:pPr>
      <w:bookmarkStart w:id="179" w:name="_Ref16577438"/>
      <w:bookmarkStart w:id="180" w:name="_Toc34394313"/>
      <w:bookmarkStart w:id="181" w:name="_Toc73441169"/>
      <w:r w:rsidRPr="008A327B">
        <w:t xml:space="preserve">Table </w:t>
      </w:r>
      <w:r>
        <w:rPr>
          <w:b w:val="0"/>
          <w:bCs w:val="0"/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b w:val="0"/>
          <w:bCs w:val="0"/>
          <w:noProof/>
        </w:rPr>
        <w:fldChar w:fldCharType="separate"/>
      </w:r>
      <w:r w:rsidR="00E25CD0">
        <w:rPr>
          <w:noProof/>
        </w:rPr>
        <w:t>41</w:t>
      </w:r>
      <w:r>
        <w:rPr>
          <w:b w:val="0"/>
          <w:bCs w:val="0"/>
          <w:noProof/>
        </w:rPr>
        <w:fldChar w:fldCharType="end"/>
      </w:r>
      <w:bookmarkEnd w:id="179"/>
      <w:r w:rsidRPr="008A327B">
        <w:t xml:space="preserve"> – Namespaces used in this </w:t>
      </w:r>
      <w:r>
        <w:t>document</w:t>
      </w:r>
      <w:bookmarkEnd w:id="180"/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681"/>
        <w:gridCol w:w="1753"/>
        <w:gridCol w:w="2529"/>
      </w:tblGrid>
      <w:tr w:rsidR="00A15705" w:rsidRPr="008A327B" w14:paraId="2DA62B3C" w14:textId="77777777" w:rsidTr="003F7D84">
        <w:trPr>
          <w:cantSplit/>
          <w:tblHeader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2A14ACA8" w14:textId="77777777" w:rsidR="00A15705" w:rsidRPr="008A327B" w:rsidRDefault="00A15705" w:rsidP="003F7D8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8A327B">
              <w:rPr>
                <w:b/>
                <w:bCs/>
                <w:sz w:val="16"/>
                <w:szCs w:val="16"/>
              </w:rPr>
              <w:t>Namespace</w:t>
            </w:r>
            <w:r>
              <w:rPr>
                <w:b/>
                <w:bCs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763068A4" w14:textId="77777777" w:rsidR="00A15705" w:rsidRPr="008A327B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8A327B">
              <w:rPr>
                <w:b/>
                <w:bCs/>
                <w:sz w:val="16"/>
                <w:szCs w:val="16"/>
              </w:rPr>
              <w:t>Namespace Index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</w:tcPr>
          <w:p w14:paraId="3A2B63F3" w14:textId="77777777" w:rsidR="00A15705" w:rsidRPr="008A327B" w:rsidRDefault="00A15705" w:rsidP="003F7D84">
            <w:pPr>
              <w:rPr>
                <w:b/>
                <w:bCs/>
                <w:sz w:val="16"/>
                <w:szCs w:val="16"/>
              </w:rPr>
            </w:pPr>
            <w:r w:rsidRPr="008A327B">
              <w:rPr>
                <w:b/>
                <w:bCs/>
                <w:sz w:val="16"/>
                <w:szCs w:val="16"/>
              </w:rPr>
              <w:t>Example</w:t>
            </w:r>
          </w:p>
        </w:tc>
      </w:tr>
      <w:tr w:rsidR="00A15705" w:rsidRPr="008A327B" w14:paraId="0C6149F7" w14:textId="77777777" w:rsidTr="003F7D84">
        <w:trPr>
          <w:cantSplit/>
        </w:trPr>
        <w:tc>
          <w:tcPr>
            <w:tcW w:w="3077" w:type="dxa"/>
          </w:tcPr>
          <w:p w14:paraId="5AD55AFC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http://opcfoundation.org/UA/</w:t>
            </w:r>
          </w:p>
        </w:tc>
        <w:tc>
          <w:tcPr>
            <w:tcW w:w="1753" w:type="dxa"/>
          </w:tcPr>
          <w:p w14:paraId="46106C9C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0</w:t>
            </w:r>
          </w:p>
        </w:tc>
        <w:tc>
          <w:tcPr>
            <w:tcW w:w="2529" w:type="dxa"/>
          </w:tcPr>
          <w:p w14:paraId="7F236832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0:EngineeringUnits</w:t>
            </w:r>
          </w:p>
        </w:tc>
      </w:tr>
      <w:tr w:rsidR="00A15705" w:rsidRPr="008A327B" w14:paraId="6B43455A" w14:textId="77777777" w:rsidTr="003F7D84">
        <w:trPr>
          <w:cantSplit/>
        </w:trPr>
        <w:tc>
          <w:tcPr>
            <w:tcW w:w="3077" w:type="dxa"/>
          </w:tcPr>
          <w:p w14:paraId="0B5F4FB1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http://opcfoundation.org/UA/DI/</w:t>
            </w:r>
          </w:p>
        </w:tc>
        <w:tc>
          <w:tcPr>
            <w:tcW w:w="1753" w:type="dxa"/>
          </w:tcPr>
          <w:p w14:paraId="6280ED4D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29" w:type="dxa"/>
          </w:tcPr>
          <w:p w14:paraId="071C7F10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8A327B">
              <w:rPr>
                <w:sz w:val="16"/>
                <w:szCs w:val="16"/>
              </w:rPr>
              <w:t>:DeviceRevision</w:t>
            </w:r>
          </w:p>
        </w:tc>
      </w:tr>
      <w:tr w:rsidR="00A15705" w:rsidRPr="008A327B" w14:paraId="6E0682A6" w14:textId="77777777" w:rsidTr="003F7D84">
        <w:trPr>
          <w:cantSplit/>
        </w:trPr>
        <w:tc>
          <w:tcPr>
            <w:tcW w:w="3077" w:type="dxa"/>
          </w:tcPr>
          <w:p w14:paraId="0EC884E9" w14:textId="77777777" w:rsidR="00A15705" w:rsidRPr="008A327B" w:rsidRDefault="00A15705" w:rsidP="003F7D84">
            <w:pPr>
              <w:rPr>
                <w:sz w:val="16"/>
                <w:szCs w:val="16"/>
              </w:rPr>
            </w:pPr>
            <w:r w:rsidRPr="008A327B">
              <w:rPr>
                <w:sz w:val="16"/>
                <w:szCs w:val="16"/>
              </w:rPr>
              <w:t>http://opcfoundation.org/UA/</w:t>
            </w:r>
            <w:r>
              <w:rPr>
                <w:sz w:val="16"/>
                <w:szCs w:val="16"/>
              </w:rPr>
              <w:t>Dictionary/IRDI</w:t>
            </w:r>
            <w:r w:rsidRPr="008A327B">
              <w:rPr>
                <w:sz w:val="16"/>
                <w:szCs w:val="16"/>
              </w:rPr>
              <w:t>/</w:t>
            </w:r>
          </w:p>
        </w:tc>
        <w:tc>
          <w:tcPr>
            <w:tcW w:w="1753" w:type="dxa"/>
          </w:tcPr>
          <w:p w14:paraId="3D9F91D2" w14:textId="77777777" w:rsidR="00A15705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29" w:type="dxa"/>
          </w:tcPr>
          <w:p w14:paraId="2DAA0174" w14:textId="77777777" w:rsidR="00A15705" w:rsidRDefault="00A15705" w:rsidP="003F7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3:</w:t>
            </w:r>
            <w:r w:rsidRPr="000B5CB6">
              <w:rPr>
                <w:sz w:val="16"/>
                <w:szCs w:val="16"/>
              </w:rPr>
              <w:t>0112/2///61987#xzx608</w:t>
            </w:r>
          </w:p>
        </w:tc>
      </w:tr>
    </w:tbl>
    <w:p w14:paraId="5F093FF5" w14:textId="77777777" w:rsidR="00F95EC5" w:rsidRDefault="00F95EC5" w:rsidP="005468FC">
      <w:pPr>
        <w:pStyle w:val="PARAGRAPH"/>
      </w:pPr>
    </w:p>
    <w:p w14:paraId="00E776B2" w14:textId="77777777" w:rsidR="00C1621E" w:rsidRDefault="00C1621E" w:rsidP="00C1621E">
      <w:pPr>
        <w:pStyle w:val="PARAGRAPH"/>
      </w:pPr>
    </w:p>
    <w:p w14:paraId="4AC1323A" w14:textId="76AB9FC4" w:rsidR="00F95EC5" w:rsidRPr="00CB7F36" w:rsidRDefault="00F95EC5" w:rsidP="00F95EC5">
      <w:pPr>
        <w:pStyle w:val="ANNEXtitle"/>
      </w:pPr>
      <w:r>
        <w:lastRenderedPageBreak/>
        <w:br/>
      </w:r>
      <w:bookmarkStart w:id="182" w:name="_Toc355080571"/>
      <w:bookmarkStart w:id="183" w:name="_Toc358798318"/>
      <w:bookmarkStart w:id="184" w:name="_Toc358802876"/>
      <w:bookmarkStart w:id="185" w:name="_Toc358803017"/>
      <w:bookmarkStart w:id="186" w:name="_Toc359335763"/>
      <w:bookmarkStart w:id="187" w:name="_Ref37835123"/>
      <w:bookmarkStart w:id="188" w:name="_Toc78197994"/>
      <w:r w:rsidRPr="006235B1">
        <w:rPr>
          <w:b w:val="0"/>
        </w:rPr>
        <w:t>(normative)</w:t>
      </w:r>
      <w:r w:rsidR="00153F7F" w:rsidRPr="006235B1">
        <w:rPr>
          <w:b w:val="0"/>
        </w:rPr>
        <w:t xml:space="preserve"> </w:t>
      </w:r>
      <w:r w:rsidR="00546837" w:rsidRPr="006235B1">
        <w:rPr>
          <w:b w:val="0"/>
        </w:rPr>
        <w:br/>
      </w:r>
      <w:r>
        <w:rPr>
          <w:b w:val="0"/>
        </w:rPr>
        <w:br/>
      </w:r>
      <w:bookmarkEnd w:id="182"/>
      <w:bookmarkEnd w:id="183"/>
      <w:bookmarkEnd w:id="184"/>
      <w:bookmarkEnd w:id="185"/>
      <w:bookmarkEnd w:id="186"/>
      <w:r w:rsidR="006235B1" w:rsidRPr="00BF5ADB">
        <w:rPr>
          <w:color w:val="FF0000"/>
        </w:rPr>
        <w:t>&lt;Title&gt;</w:t>
      </w:r>
      <w:r w:rsidR="006235B1" w:rsidRPr="008A327B">
        <w:t xml:space="preserve"> Namespace and </w:t>
      </w:r>
      <w:r w:rsidR="006235B1">
        <w:t>m</w:t>
      </w:r>
      <w:r w:rsidR="006235B1" w:rsidRPr="008A327B">
        <w:t>appings</w:t>
      </w:r>
      <w:bookmarkEnd w:id="187"/>
      <w:bookmarkEnd w:id="188"/>
    </w:p>
    <w:p w14:paraId="70B0B150" w14:textId="1A4F87CB" w:rsidR="00F95EC5" w:rsidRDefault="006235B1" w:rsidP="00F95EC5">
      <w:pPr>
        <w:pStyle w:val="ANNEX-heading1"/>
      </w:pPr>
      <w:bookmarkStart w:id="189" w:name="_Toc442691956"/>
      <w:bookmarkStart w:id="190" w:name="_Toc29912017"/>
      <w:bookmarkStart w:id="191" w:name="_Toc78197995"/>
      <w:r w:rsidRPr="008A327B">
        <w:t xml:space="preserve">Namespace and identifiers for </w:t>
      </w:r>
      <w:r w:rsidRPr="00BF5ADB">
        <w:rPr>
          <w:color w:val="FF0000"/>
        </w:rPr>
        <w:t>&lt;Title&gt;</w:t>
      </w:r>
      <w:r w:rsidRPr="008A327B">
        <w:t xml:space="preserve"> Information Model</w:t>
      </w:r>
      <w:bookmarkEnd w:id="189"/>
      <w:bookmarkEnd w:id="190"/>
      <w:bookmarkEnd w:id="191"/>
    </w:p>
    <w:p w14:paraId="4C9ACC5A" w14:textId="77777777" w:rsidR="006235B1" w:rsidRPr="008A327B" w:rsidRDefault="006235B1" w:rsidP="006235B1">
      <w:pPr>
        <w:pStyle w:val="PARAGRAPH"/>
        <w:spacing w:after="100"/>
      </w:pPr>
      <w:r w:rsidRPr="008A327B">
        <w:t xml:space="preserve">This appendix defines the numeric identifiers for all of the numeric </w:t>
      </w:r>
      <w:proofErr w:type="spellStart"/>
      <w:r w:rsidRPr="008A327B">
        <w:rPr>
          <w:i/>
        </w:rPr>
        <w:t>NodeIds</w:t>
      </w:r>
      <w:proofErr w:type="spellEnd"/>
      <w:r w:rsidRPr="008A327B">
        <w:t xml:space="preserve"> defined in this </w:t>
      </w:r>
      <w:r>
        <w:t>document</w:t>
      </w:r>
      <w:r w:rsidRPr="008A327B">
        <w:t>. The identifiers are specified in a CSV file with the following syntax:</w:t>
      </w:r>
    </w:p>
    <w:p w14:paraId="699E7B00" w14:textId="77777777" w:rsidR="006235B1" w:rsidRPr="008A327B" w:rsidRDefault="006235B1" w:rsidP="006235B1">
      <w:pPr>
        <w:pStyle w:val="CODE"/>
      </w:pPr>
      <w:r w:rsidRPr="008A327B">
        <w:t>&lt;SymbolName&gt;, &lt;Identifier&gt;, &lt;NodeClass&gt;</w:t>
      </w:r>
    </w:p>
    <w:p w14:paraId="7FE194D3" w14:textId="67C91816" w:rsidR="006235B1" w:rsidRPr="008A327B" w:rsidRDefault="006235B1" w:rsidP="006235B1">
      <w:pPr>
        <w:pStyle w:val="PARAGRAPH"/>
      </w:pPr>
      <w:r w:rsidRPr="008A327B">
        <w:t xml:space="preserve">Where the </w:t>
      </w:r>
      <w:proofErr w:type="spellStart"/>
      <w:r w:rsidRPr="008A327B">
        <w:rPr>
          <w:i/>
        </w:rPr>
        <w:t>SymbolName</w:t>
      </w:r>
      <w:proofErr w:type="spellEnd"/>
      <w:r w:rsidRPr="008A327B">
        <w:t xml:space="preserve"> is either the </w:t>
      </w:r>
      <w:proofErr w:type="spellStart"/>
      <w:r w:rsidR="00EE2066">
        <w:rPr>
          <w:i/>
        </w:rPr>
        <w:t>Browsename</w:t>
      </w:r>
      <w:proofErr w:type="spellEnd"/>
      <w:r w:rsidRPr="008A327B">
        <w:t xml:space="preserve"> of a </w:t>
      </w:r>
      <w:r w:rsidRPr="008A327B">
        <w:rPr>
          <w:i/>
        </w:rPr>
        <w:t>Type Node</w:t>
      </w:r>
      <w:r w:rsidRPr="008A327B">
        <w:t xml:space="preserve"> or the </w:t>
      </w:r>
      <w:proofErr w:type="spellStart"/>
      <w:r w:rsidRPr="008A327B">
        <w:rPr>
          <w:i/>
        </w:rPr>
        <w:t>BrowsePath</w:t>
      </w:r>
      <w:proofErr w:type="spellEnd"/>
      <w:r w:rsidRPr="008A327B">
        <w:t xml:space="preserve"> for an </w:t>
      </w:r>
      <w:r w:rsidRPr="008A327B">
        <w:rPr>
          <w:i/>
        </w:rPr>
        <w:t>Instance Node</w:t>
      </w:r>
      <w:r w:rsidRPr="008A327B">
        <w:t xml:space="preserve"> that appears in the specification and the </w:t>
      </w:r>
      <w:r w:rsidRPr="008A327B">
        <w:rPr>
          <w:i/>
        </w:rPr>
        <w:t>Identifier</w:t>
      </w:r>
      <w:r w:rsidRPr="008A327B">
        <w:t xml:space="preserve"> is the numeric value for the </w:t>
      </w:r>
      <w:proofErr w:type="spellStart"/>
      <w:r w:rsidRPr="008A327B">
        <w:rPr>
          <w:i/>
        </w:rPr>
        <w:t>NodeId</w:t>
      </w:r>
      <w:proofErr w:type="spellEnd"/>
      <w:r w:rsidRPr="008A327B">
        <w:t>.</w:t>
      </w:r>
    </w:p>
    <w:p w14:paraId="0C175D17" w14:textId="385D7B46" w:rsidR="006235B1" w:rsidRPr="008A327B" w:rsidRDefault="006235B1" w:rsidP="006235B1">
      <w:pPr>
        <w:pStyle w:val="PARAGRAPH"/>
      </w:pPr>
      <w:r w:rsidRPr="008A327B">
        <w:t xml:space="preserve">The </w:t>
      </w:r>
      <w:proofErr w:type="spellStart"/>
      <w:r w:rsidRPr="008A327B">
        <w:rPr>
          <w:i/>
        </w:rPr>
        <w:t>BrowsePath</w:t>
      </w:r>
      <w:proofErr w:type="spellEnd"/>
      <w:r w:rsidRPr="008A327B">
        <w:t xml:space="preserve"> for an </w:t>
      </w:r>
      <w:r w:rsidRPr="008A327B">
        <w:rPr>
          <w:i/>
        </w:rPr>
        <w:t>Instance Node</w:t>
      </w:r>
      <w:r w:rsidRPr="008A327B">
        <w:t xml:space="preserve"> is constructed by appending the </w:t>
      </w:r>
      <w:proofErr w:type="spellStart"/>
      <w:r w:rsidR="00EE2066">
        <w:rPr>
          <w:i/>
        </w:rPr>
        <w:t>Browsename</w:t>
      </w:r>
      <w:proofErr w:type="spellEnd"/>
      <w:r w:rsidRPr="008A327B">
        <w:t xml:space="preserve"> of the instance </w:t>
      </w:r>
      <w:r w:rsidRPr="008A327B">
        <w:rPr>
          <w:i/>
        </w:rPr>
        <w:t>Node</w:t>
      </w:r>
      <w:r w:rsidRPr="008A327B">
        <w:t xml:space="preserve"> to the </w:t>
      </w:r>
      <w:proofErr w:type="spellStart"/>
      <w:r w:rsidR="00EE2066">
        <w:rPr>
          <w:i/>
        </w:rPr>
        <w:t>Browsename</w:t>
      </w:r>
      <w:proofErr w:type="spellEnd"/>
      <w:r w:rsidRPr="008A327B">
        <w:t xml:space="preserve"> for the containing instance or type. An underscore character is used to separate each </w:t>
      </w:r>
      <w:proofErr w:type="spellStart"/>
      <w:r w:rsidR="00EE2066">
        <w:rPr>
          <w:i/>
        </w:rPr>
        <w:t>Browsename</w:t>
      </w:r>
      <w:proofErr w:type="spellEnd"/>
      <w:r w:rsidRPr="008A327B">
        <w:t xml:space="preserve"> in the path. Let’s take for example, the </w:t>
      </w:r>
      <w:r>
        <w:rPr>
          <w:i/>
        </w:rPr>
        <w:t>&lt;</w:t>
      </w:r>
      <w:r w:rsidRPr="00BA2A30">
        <w:rPr>
          <w:i/>
          <w:color w:val="FF0000"/>
        </w:rPr>
        <w:t>type</w:t>
      </w:r>
      <w:r>
        <w:rPr>
          <w:i/>
        </w:rPr>
        <w:t>&gt;</w:t>
      </w:r>
      <w:r w:rsidRPr="008A327B">
        <w:t xml:space="preserve"> </w:t>
      </w:r>
      <w:proofErr w:type="spellStart"/>
      <w:r w:rsidRPr="008A327B">
        <w:rPr>
          <w:i/>
        </w:rPr>
        <w:t>ObjectType</w:t>
      </w:r>
      <w:proofErr w:type="spellEnd"/>
      <w:r w:rsidRPr="008A327B">
        <w:t xml:space="preserve"> </w:t>
      </w:r>
      <w:r w:rsidRPr="008A327B">
        <w:rPr>
          <w:i/>
        </w:rPr>
        <w:t>Node</w:t>
      </w:r>
      <w:r w:rsidRPr="008A327B">
        <w:t xml:space="preserve"> which has the </w:t>
      </w:r>
      <w:r>
        <w:rPr>
          <w:i/>
        </w:rPr>
        <w:t>&lt;</w:t>
      </w:r>
      <w:r w:rsidRPr="00BA2A30">
        <w:rPr>
          <w:i/>
          <w:color w:val="FF0000"/>
        </w:rPr>
        <w:t>proper</w:t>
      </w:r>
      <w:r>
        <w:rPr>
          <w:i/>
          <w:color w:val="FF0000"/>
        </w:rPr>
        <w:t>t</w:t>
      </w:r>
      <w:r w:rsidRPr="00BA2A30">
        <w:rPr>
          <w:i/>
          <w:color w:val="FF0000"/>
        </w:rPr>
        <w:t>y</w:t>
      </w:r>
      <w:r>
        <w:rPr>
          <w:i/>
        </w:rPr>
        <w:t>&gt;</w:t>
      </w:r>
      <w:r w:rsidRPr="008A327B">
        <w:rPr>
          <w:i/>
        </w:rPr>
        <w:t xml:space="preserve"> Property</w:t>
      </w:r>
      <w:r w:rsidRPr="008A327B">
        <w:t xml:space="preserve">. The </w:t>
      </w:r>
      <w:r w:rsidRPr="008A327B">
        <w:rPr>
          <w:b/>
        </w:rPr>
        <w:t>Name</w:t>
      </w:r>
      <w:r w:rsidRPr="008A327B">
        <w:t xml:space="preserve"> for the </w:t>
      </w:r>
      <w:r>
        <w:rPr>
          <w:i/>
        </w:rPr>
        <w:t>&lt;</w:t>
      </w:r>
      <w:r w:rsidRPr="00BA2A30">
        <w:rPr>
          <w:i/>
          <w:color w:val="FF0000"/>
        </w:rPr>
        <w:t>propert</w:t>
      </w:r>
      <w:r>
        <w:rPr>
          <w:i/>
          <w:color w:val="FF0000"/>
        </w:rPr>
        <w:t>y</w:t>
      </w:r>
      <w:r>
        <w:rPr>
          <w:i/>
        </w:rPr>
        <w:t>&gt;</w:t>
      </w:r>
      <w:r w:rsidRPr="008A327B">
        <w:t xml:space="preserve"> </w:t>
      </w:r>
      <w:proofErr w:type="spellStart"/>
      <w:r w:rsidRPr="008A327B">
        <w:rPr>
          <w:i/>
        </w:rPr>
        <w:t>InstanceDeclaration</w:t>
      </w:r>
      <w:proofErr w:type="spellEnd"/>
      <w:r w:rsidRPr="008A327B">
        <w:t xml:space="preserve"> within the </w:t>
      </w:r>
      <w:r>
        <w:rPr>
          <w:i/>
        </w:rPr>
        <w:t>&lt;</w:t>
      </w:r>
      <w:r w:rsidRPr="005A0A4B">
        <w:rPr>
          <w:i/>
          <w:color w:val="FF0000"/>
        </w:rPr>
        <w:t>type</w:t>
      </w:r>
      <w:r>
        <w:rPr>
          <w:i/>
        </w:rPr>
        <w:t>&gt;</w:t>
      </w:r>
      <w:r w:rsidRPr="008A327B">
        <w:t xml:space="preserve"> declaration is: </w:t>
      </w:r>
      <w:r w:rsidR="005A0A4B">
        <w:rPr>
          <w:i/>
        </w:rPr>
        <w:t>&lt;</w:t>
      </w:r>
      <w:r w:rsidR="005A0A4B" w:rsidRPr="00BA2A30">
        <w:rPr>
          <w:i/>
          <w:color w:val="FF0000"/>
        </w:rPr>
        <w:t>type</w:t>
      </w:r>
      <w:r w:rsidR="005A0A4B">
        <w:rPr>
          <w:i/>
        </w:rPr>
        <w:t>&gt;</w:t>
      </w:r>
      <w:r w:rsidRPr="008A327B">
        <w:rPr>
          <w:i/>
        </w:rPr>
        <w:t>_</w:t>
      </w:r>
      <w:r w:rsidR="005A0A4B">
        <w:rPr>
          <w:i/>
        </w:rPr>
        <w:t>&lt;</w:t>
      </w:r>
      <w:r w:rsidR="005A0A4B" w:rsidRPr="00BA2A30">
        <w:rPr>
          <w:i/>
          <w:color w:val="FF0000"/>
        </w:rPr>
        <w:t>proper</w:t>
      </w:r>
      <w:r w:rsidR="005A0A4B">
        <w:rPr>
          <w:i/>
          <w:color w:val="FF0000"/>
        </w:rPr>
        <w:t>t</w:t>
      </w:r>
      <w:r w:rsidR="005A0A4B" w:rsidRPr="00BA2A30">
        <w:rPr>
          <w:i/>
          <w:color w:val="FF0000"/>
        </w:rPr>
        <w:t>y</w:t>
      </w:r>
      <w:r w:rsidR="005A0A4B">
        <w:rPr>
          <w:i/>
        </w:rPr>
        <w:t>&gt;</w:t>
      </w:r>
      <w:r w:rsidRPr="008A327B">
        <w:t>.</w:t>
      </w:r>
    </w:p>
    <w:p w14:paraId="775AE756" w14:textId="47ED74C4" w:rsidR="006235B1" w:rsidRDefault="006235B1" w:rsidP="006235B1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A </w:t>
      </w:r>
      <w:proofErr w:type="spellStart"/>
      <w:r w:rsidRPr="009E4211">
        <w:rPr>
          <w:color w:val="CC3300"/>
          <w:lang w:eastAsia="ja-JP"/>
        </w:rPr>
        <w:t>NamespaceURI</w:t>
      </w:r>
      <w:proofErr w:type="spellEnd"/>
      <w:r w:rsidRPr="009E4211">
        <w:rPr>
          <w:color w:val="CC3300"/>
          <w:lang w:eastAsia="ja-JP"/>
        </w:rPr>
        <w:t xml:space="preserve"> follows the convention:</w:t>
      </w:r>
      <w:r>
        <w:rPr>
          <w:color w:val="CC3300"/>
          <w:lang w:eastAsia="ja-JP"/>
        </w:rPr>
        <w:t xml:space="preserve"> </w:t>
      </w:r>
      <w:hyperlink r:id="rId19" w:history="1">
        <w:r w:rsidRPr="00C238CD">
          <w:rPr>
            <w:color w:val="0033CC"/>
            <w:lang w:eastAsia="ja-JP"/>
          </w:rPr>
          <w:t>http</w:t>
        </w:r>
      </w:hyperlink>
      <w:hyperlink r:id="rId20" w:history="1">
        <w:r w:rsidRPr="00C238CD">
          <w:rPr>
            <w:color w:val="0033CC"/>
            <w:lang w:eastAsia="ja-JP"/>
          </w:rPr>
          <w:t>://opcfoundation.org/UA</w:t>
        </w:r>
      </w:hyperlink>
      <w:hyperlink r:id="rId21" w:history="1">
        <w:r w:rsidRPr="00C238CD">
          <w:rPr>
            <w:color w:val="0033CC"/>
            <w:lang w:eastAsia="ja-JP"/>
          </w:rPr>
          <w:t>/&lt;short name&gt;/</w:t>
        </w:r>
      </w:hyperlink>
      <w:r>
        <w:rPr>
          <w:color w:val="CC3300"/>
          <w:lang w:eastAsia="ja-JP"/>
        </w:rPr>
        <w:t>.</w:t>
      </w:r>
    </w:p>
    <w:p w14:paraId="7569BFFB" w14:textId="1184E575" w:rsidR="006235B1" w:rsidRDefault="006235B1" w:rsidP="006235B1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>
        <w:rPr>
          <w:color w:val="CC3300"/>
          <w:lang w:eastAsia="ja-JP"/>
        </w:rPr>
        <w:t xml:space="preserve">&lt;short name&gt; is described in </w:t>
      </w:r>
      <w:r w:rsidR="00FB4283">
        <w:rPr>
          <w:color w:val="CC3300"/>
          <w:lang w:eastAsia="ja-JP"/>
        </w:rPr>
        <w:fldChar w:fldCharType="begin"/>
      </w:r>
      <w:r w:rsidR="00FB4283">
        <w:rPr>
          <w:color w:val="CC3300"/>
          <w:lang w:eastAsia="ja-JP"/>
        </w:rPr>
        <w:instrText xml:space="preserve"> REF _Ref37835213 \r \h </w:instrText>
      </w:r>
      <w:r w:rsidR="00FB4283">
        <w:rPr>
          <w:color w:val="CC3300"/>
          <w:lang w:eastAsia="ja-JP"/>
        </w:rPr>
      </w:r>
      <w:r w:rsidR="00FB4283">
        <w:rPr>
          <w:color w:val="CC3300"/>
          <w:lang w:eastAsia="ja-JP"/>
        </w:rPr>
        <w:fldChar w:fldCharType="separate"/>
      </w:r>
      <w:r w:rsidR="00E25CD0">
        <w:rPr>
          <w:color w:val="CC3300"/>
          <w:lang w:eastAsia="ja-JP"/>
        </w:rPr>
        <w:t>14</w:t>
      </w:r>
      <w:r w:rsidR="00FB4283">
        <w:rPr>
          <w:color w:val="CC3300"/>
          <w:lang w:eastAsia="ja-JP"/>
        </w:rPr>
        <w:fldChar w:fldCharType="end"/>
      </w:r>
      <w:r w:rsidR="00FB4283">
        <w:rPr>
          <w:color w:val="CC3300"/>
          <w:lang w:eastAsia="ja-JP"/>
        </w:rPr>
        <w:t>.</w:t>
      </w:r>
      <w:r>
        <w:rPr>
          <w:color w:val="CC3300"/>
          <w:lang w:eastAsia="ja-JP"/>
        </w:rPr>
        <w:t xml:space="preserve"> </w:t>
      </w:r>
    </w:p>
    <w:p w14:paraId="74F6F631" w14:textId="77777777" w:rsidR="006235B1" w:rsidRPr="009E4211" w:rsidRDefault="006235B1" w:rsidP="006235B1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 w:rsidRPr="009E4211">
        <w:rPr>
          <w:color w:val="CC3300"/>
          <w:lang w:eastAsia="ja-JP"/>
        </w:rPr>
        <w:t>.</w:t>
      </w:r>
    </w:p>
    <w:p w14:paraId="414FB94D" w14:textId="77777777" w:rsidR="006235B1" w:rsidRPr="009E4211" w:rsidRDefault="006235B1" w:rsidP="006235B1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</w:p>
    <w:p w14:paraId="2A84906C" w14:textId="77777777" w:rsidR="006235B1" w:rsidRPr="009E4211" w:rsidRDefault="006235B1" w:rsidP="006235B1">
      <w:pPr>
        <w:pStyle w:val="PARAGRAPHCompresse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color w:val="CC3300"/>
          <w:lang w:eastAsia="ja-JP"/>
        </w:rPr>
      </w:pPr>
      <w:r w:rsidRPr="009E4211">
        <w:rPr>
          <w:color w:val="CC3300"/>
          <w:lang w:eastAsia="ja-JP"/>
        </w:rPr>
        <w:t xml:space="preserve">Note that </w:t>
      </w:r>
      <w:proofErr w:type="spellStart"/>
      <w:r w:rsidRPr="009E4211">
        <w:rPr>
          <w:color w:val="CC3300"/>
          <w:lang w:eastAsia="ja-JP"/>
        </w:rPr>
        <w:t>NamespaceURIs</w:t>
      </w:r>
      <w:proofErr w:type="spellEnd"/>
      <w:r w:rsidRPr="009E4211">
        <w:rPr>
          <w:color w:val="CC3300"/>
          <w:lang w:eastAsia="ja-JP"/>
        </w:rPr>
        <w:t xml:space="preserve"> are NOT live URLs. Text in the specification should not suggest that they are.</w:t>
      </w:r>
    </w:p>
    <w:p w14:paraId="3AA543B8" w14:textId="32636BA2" w:rsidR="006235B1" w:rsidRPr="008A327B" w:rsidRDefault="006235B1" w:rsidP="006235B1">
      <w:pPr>
        <w:pStyle w:val="PARAGRAPH"/>
      </w:pPr>
      <w:r w:rsidRPr="008A327B">
        <w:t xml:space="preserve">The </w:t>
      </w:r>
      <w:proofErr w:type="spellStart"/>
      <w:r w:rsidRPr="008A327B">
        <w:rPr>
          <w:i/>
        </w:rPr>
        <w:t>NamespaceUri</w:t>
      </w:r>
      <w:proofErr w:type="spellEnd"/>
      <w:r w:rsidRPr="008A327B">
        <w:t xml:space="preserve"> for all </w:t>
      </w:r>
      <w:proofErr w:type="spellStart"/>
      <w:r w:rsidRPr="008A327B">
        <w:rPr>
          <w:i/>
        </w:rPr>
        <w:t>NodeIds</w:t>
      </w:r>
      <w:proofErr w:type="spellEnd"/>
      <w:r w:rsidRPr="008A327B">
        <w:t xml:space="preserve"> defined here is </w:t>
      </w:r>
      <w:hyperlink r:id="rId22" w:history="1">
        <w:r w:rsidRPr="0085044E">
          <w:rPr>
            <w:rStyle w:val="Hyperlink"/>
          </w:rPr>
          <w:t>http://opcfoundation.org/UA/&lt;short name&gt;/</w:t>
        </w:r>
      </w:hyperlink>
    </w:p>
    <w:p w14:paraId="7123C46E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C3300"/>
          <w:u w:val="single"/>
        </w:rPr>
      </w:pPr>
      <w:r w:rsidRPr="00D7565D">
        <w:rPr>
          <w:b/>
          <w:color w:val="CC3300"/>
          <w:u w:val="single"/>
        </w:rPr>
        <w:t>File Locations</w:t>
      </w:r>
    </w:p>
    <w:p w14:paraId="0433A0F5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D7565D">
        <w:rPr>
          <w:color w:val="CC3300"/>
        </w:rPr>
        <w:t>The location of any version dependent files follow this convention:</w:t>
      </w:r>
    </w:p>
    <w:p w14:paraId="4BB2872F" w14:textId="2B24ED2F" w:rsidR="006235B1" w:rsidRPr="00D7565D" w:rsidRDefault="00EE044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hyperlink r:id="rId23" w:history="1">
        <w:r w:rsidR="006235B1" w:rsidRPr="00D7565D">
          <w:rPr>
            <w:rStyle w:val="Hyperlink"/>
            <w:color w:val="CC3300"/>
          </w:rPr>
          <w:t>http://opcfoundation.org/UA/schemas/&lt;short name&gt;/&lt;version&gt;/&lt;file name&gt;</w:t>
        </w:r>
      </w:hyperlink>
    </w:p>
    <w:p w14:paraId="1AF8E80C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D7565D">
        <w:rPr>
          <w:color w:val="CC3300"/>
        </w:rPr>
        <w:t xml:space="preserve">The &lt;short name&gt; is the same as specified in the </w:t>
      </w:r>
      <w:proofErr w:type="spellStart"/>
      <w:r w:rsidRPr="00D7565D">
        <w:rPr>
          <w:color w:val="CC3300"/>
        </w:rPr>
        <w:t>NamespaceURI</w:t>
      </w:r>
      <w:proofErr w:type="spellEnd"/>
      <w:r w:rsidRPr="00D7565D">
        <w:rPr>
          <w:color w:val="CC3300"/>
        </w:rPr>
        <w:t>;</w:t>
      </w:r>
    </w:p>
    <w:p w14:paraId="59EAE342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D7565D">
        <w:rPr>
          <w:color w:val="CC3300"/>
        </w:rPr>
        <w:t xml:space="preserve">The &lt;version&gt; is a number with the form #.# or #.##; </w:t>
      </w:r>
    </w:p>
    <w:p w14:paraId="231D3F15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D7565D">
        <w:rPr>
          <w:color w:val="CC3300"/>
        </w:rPr>
        <w:t>The location of the version independent files are the same but with the &lt;version&gt; omitted.</w:t>
      </w:r>
    </w:p>
    <w:p w14:paraId="3409D5E2" w14:textId="42ABFAEB" w:rsidR="006235B1" w:rsidRPr="00D7565D" w:rsidRDefault="006235B1" w:rsidP="006235B1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CC3300"/>
          <w:lang w:val="en-US"/>
        </w:rPr>
      </w:pPr>
      <w:r w:rsidRPr="00D7565D">
        <w:rPr>
          <w:color w:val="CC3300"/>
        </w:rPr>
        <w:t xml:space="preserve">e.g. </w:t>
      </w:r>
      <w:hyperlink r:id="rId24" w:history="1">
        <w:r w:rsidRPr="00D7565D">
          <w:rPr>
            <w:rStyle w:val="Hyperlink"/>
            <w:color w:val="CC3300"/>
          </w:rPr>
          <w:t>http://opcfoundation.org/UA/schemas/&lt;short name&gt;/&lt;file name&gt;</w:t>
        </w:r>
      </w:hyperlink>
    </w:p>
    <w:p w14:paraId="785EFCFD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C3300"/>
          <w:u w:val="single"/>
        </w:rPr>
      </w:pPr>
      <w:r w:rsidRPr="00D7565D">
        <w:rPr>
          <w:b/>
          <w:color w:val="CC3300"/>
          <w:u w:val="single"/>
        </w:rPr>
        <w:t>File Names</w:t>
      </w:r>
    </w:p>
    <w:p w14:paraId="6F1C7775" w14:textId="77777777" w:rsidR="006235B1" w:rsidRPr="00D7565D" w:rsidRDefault="006235B1" w:rsidP="006235B1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CC3300"/>
          <w:lang w:val="en-US"/>
        </w:rPr>
      </w:pPr>
      <w:proofErr w:type="spellStart"/>
      <w:r w:rsidRPr="00D7565D">
        <w:rPr>
          <w:b/>
          <w:color w:val="CC3300"/>
          <w:lang w:val="en-US"/>
        </w:rPr>
        <w:t>NodeIds</w:t>
      </w:r>
      <w:proofErr w:type="spellEnd"/>
      <w:r w:rsidRPr="00D7565D">
        <w:rPr>
          <w:color w:val="CC3300"/>
          <w:lang w:val="en-US"/>
        </w:rPr>
        <w:t xml:space="preserve">: </w:t>
      </w:r>
      <w:r w:rsidRPr="00D7565D">
        <w:rPr>
          <w:color w:val="CC3300"/>
          <w:lang w:val="en-US"/>
        </w:rPr>
        <w:tab/>
      </w:r>
      <w:proofErr w:type="spellStart"/>
      <w:r w:rsidRPr="00D7565D">
        <w:rPr>
          <w:color w:val="CC3300"/>
          <w:lang w:val="en-US"/>
        </w:rPr>
        <w:t>Opc.Ua</w:t>
      </w:r>
      <w:proofErr w:type="spellEnd"/>
      <w:r w:rsidRPr="00D7565D">
        <w:rPr>
          <w:color w:val="CC3300"/>
          <w:lang w:val="en-US"/>
        </w:rPr>
        <w:t>.&lt;short name&gt;.NodeIds.csv or &lt;short name&gt;.NodeIds.csv</w:t>
      </w:r>
    </w:p>
    <w:p w14:paraId="321FC5F5" w14:textId="77777777" w:rsidR="006235B1" w:rsidRPr="00D7565D" w:rsidRDefault="006235B1" w:rsidP="006235B1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color w:val="CC3300"/>
          <w:lang w:val="en-US"/>
        </w:rPr>
      </w:pPr>
      <w:r w:rsidRPr="00D7565D">
        <w:rPr>
          <w:b/>
          <w:color w:val="CC3300"/>
          <w:lang w:val="en-US"/>
        </w:rPr>
        <w:t>NodeSet</w:t>
      </w:r>
      <w:r w:rsidRPr="00D7565D">
        <w:rPr>
          <w:color w:val="CC3300"/>
          <w:lang w:val="en-US"/>
        </w:rPr>
        <w:t xml:space="preserve">: </w:t>
      </w:r>
      <w:r w:rsidRPr="00D7565D">
        <w:rPr>
          <w:color w:val="CC3300"/>
          <w:lang w:val="en-US"/>
        </w:rPr>
        <w:tab/>
      </w:r>
      <w:proofErr w:type="spellStart"/>
      <w:r w:rsidRPr="00D7565D">
        <w:rPr>
          <w:color w:val="CC3300"/>
          <w:lang w:val="en-US"/>
        </w:rPr>
        <w:t>Opc.Ua</w:t>
      </w:r>
      <w:proofErr w:type="spellEnd"/>
      <w:r w:rsidRPr="00D7565D">
        <w:rPr>
          <w:color w:val="CC3300"/>
          <w:lang w:val="en-US"/>
        </w:rPr>
        <w:t>.&lt;short name&gt;.NodeSet.xml or &lt;short name&gt;.NodeSet.xml;</w:t>
      </w:r>
      <w:r w:rsidRPr="00D7565D">
        <w:rPr>
          <w:color w:val="CC3300"/>
          <w:lang w:val="en-US"/>
        </w:rPr>
        <w:tab/>
      </w:r>
    </w:p>
    <w:p w14:paraId="07FA04A0" w14:textId="77777777" w:rsidR="006235B1" w:rsidRPr="00C238C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C238CD">
        <w:rPr>
          <w:color w:val="CC3300"/>
        </w:rPr>
        <w:t>Any other files should have a prefix that provides context when the file is downloaded in a browser.</w:t>
      </w:r>
    </w:p>
    <w:p w14:paraId="1D901F95" w14:textId="5AC5D0DA" w:rsidR="006235B1" w:rsidRPr="00C238C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C238CD">
        <w:rPr>
          <w:color w:val="CC3300"/>
        </w:rPr>
        <w:t>All published files must be added to GitHub</w:t>
      </w:r>
      <w:r w:rsidRPr="00C238CD">
        <w:rPr>
          <w:color w:val="0033CC"/>
        </w:rPr>
        <w:t xml:space="preserve"> </w:t>
      </w:r>
      <w:hyperlink r:id="rId25" w:history="1">
        <w:r w:rsidRPr="00C238CD">
          <w:rPr>
            <w:color w:val="0033CC"/>
          </w:rPr>
          <w:t>https://github.com/OPCFoundation/UA-Nodeset</w:t>
        </w:r>
      </w:hyperlink>
    </w:p>
    <w:p w14:paraId="3D18461C" w14:textId="77777777" w:rsidR="006235B1" w:rsidRPr="00C238C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C238CD">
        <w:rPr>
          <w:color w:val="CC3300"/>
        </w:rPr>
        <w:t>This can be done by creating a mantis issue in the “</w:t>
      </w:r>
      <w:proofErr w:type="spellStart"/>
      <w:r w:rsidRPr="00C238CD">
        <w:rPr>
          <w:color w:val="CC3300"/>
        </w:rPr>
        <w:t>NodeSets</w:t>
      </w:r>
      <w:proofErr w:type="spellEnd"/>
      <w:r w:rsidRPr="00C238CD">
        <w:rPr>
          <w:color w:val="CC3300"/>
        </w:rPr>
        <w:t>, XSDs and Generated Code” project:</w:t>
      </w:r>
    </w:p>
    <w:p w14:paraId="674675BD" w14:textId="71EA1FF9" w:rsidR="006235B1" w:rsidRPr="00C238CD" w:rsidRDefault="00EE044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33CC"/>
        </w:rPr>
      </w:pPr>
      <w:hyperlink r:id="rId26" w:history="1">
        <w:r w:rsidR="006235B1" w:rsidRPr="00C238CD">
          <w:rPr>
            <w:color w:val="0033CC"/>
          </w:rPr>
          <w:t>https://opcfoundation-onlineapplications.org/mantis/main_page.php</w:t>
        </w:r>
      </w:hyperlink>
    </w:p>
    <w:p w14:paraId="151FBE23" w14:textId="77777777" w:rsidR="006235B1" w:rsidRPr="00C238C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C238CD">
        <w:rPr>
          <w:color w:val="CC3300"/>
        </w:rPr>
        <w:t>The files should be attached to the mantis issue.</w:t>
      </w:r>
    </w:p>
    <w:p w14:paraId="7DCDFC75" w14:textId="77777777" w:rsidR="006235B1" w:rsidRPr="00C238C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C238CD">
        <w:rPr>
          <w:color w:val="CC3300"/>
        </w:rPr>
        <w:t xml:space="preserve">If the NodeSet was generated with the </w:t>
      </w:r>
      <w:proofErr w:type="spellStart"/>
      <w:r w:rsidRPr="00C238CD">
        <w:rPr>
          <w:color w:val="CC3300"/>
        </w:rPr>
        <w:t>Opc.Ua.ModelCompiler</w:t>
      </w:r>
      <w:proofErr w:type="spellEnd"/>
      <w:r w:rsidRPr="00C238CD">
        <w:rPr>
          <w:color w:val="CC3300"/>
        </w:rPr>
        <w:t xml:space="preserve"> the design file should be attached as well.</w:t>
      </w:r>
    </w:p>
    <w:p w14:paraId="625B1A19" w14:textId="77777777" w:rsidR="006235B1" w:rsidRDefault="006235B1" w:rsidP="006235B1">
      <w:pPr>
        <w:pStyle w:val="PARAGRAPH"/>
        <w:spacing w:after="0"/>
      </w:pPr>
    </w:p>
    <w:p w14:paraId="5C052C30" w14:textId="77777777" w:rsidR="006235B1" w:rsidRPr="008A327B" w:rsidRDefault="006235B1" w:rsidP="006235B1">
      <w:pPr>
        <w:pStyle w:val="PARAGRAPH"/>
        <w:spacing w:after="0"/>
      </w:pPr>
      <w:r w:rsidRPr="008A327B">
        <w:t xml:space="preserve">The CSV released with this version of the </w:t>
      </w:r>
      <w:r>
        <w:t>specification</w:t>
      </w:r>
      <w:r w:rsidRPr="008A327B">
        <w:t xml:space="preserve"> can be found here:</w:t>
      </w:r>
    </w:p>
    <w:p w14:paraId="4D7D17FC" w14:textId="3DD9790F" w:rsidR="006235B1" w:rsidRPr="00D7565D" w:rsidRDefault="00EE0441" w:rsidP="006235B1">
      <w:pPr>
        <w:pStyle w:val="PARAGRAPH"/>
        <w:spacing w:before="0"/>
        <w:ind w:firstLine="720"/>
        <w:rPr>
          <w:sz w:val="18"/>
        </w:rPr>
      </w:pPr>
      <w:hyperlink r:id="rId27" w:history="1">
        <w:r w:rsidR="006235B1" w:rsidRPr="00D7565D">
          <w:rPr>
            <w:rStyle w:val="Hyperlink"/>
            <w:sz w:val="18"/>
          </w:rPr>
          <w:t>http://www.opcfoundation.org/UA/schemas/</w:t>
        </w:r>
        <w:r w:rsidR="006235B1" w:rsidRPr="005A0A4B">
          <w:rPr>
            <w:rStyle w:val="Hyperlink"/>
            <w:color w:val="FF0000"/>
            <w:sz w:val="18"/>
          </w:rPr>
          <w:t>&lt;short name&gt;</w:t>
        </w:r>
        <w:r w:rsidR="006235B1" w:rsidRPr="00D7565D">
          <w:rPr>
            <w:rStyle w:val="Hyperlink"/>
            <w:sz w:val="18"/>
          </w:rPr>
          <w:t>/1.0/NodeIds.csv</w:t>
        </w:r>
      </w:hyperlink>
      <w:r w:rsidR="006235B1" w:rsidRPr="00D7565D">
        <w:rPr>
          <w:sz w:val="18"/>
        </w:rPr>
        <w:t xml:space="preserve"> </w:t>
      </w:r>
    </w:p>
    <w:p w14:paraId="530E03A0" w14:textId="77777777" w:rsidR="006235B1" w:rsidRPr="008A327B" w:rsidRDefault="006235B1" w:rsidP="006235B1">
      <w:pPr>
        <w:pStyle w:val="NOTE"/>
      </w:pPr>
      <w:r w:rsidRPr="008A327B">
        <w:t xml:space="preserve">NOTE    The latest CSV that is compatible with this version of the </w:t>
      </w:r>
      <w:r>
        <w:t>specification</w:t>
      </w:r>
      <w:r w:rsidRPr="008A327B">
        <w:t xml:space="preserve"> can be found here:</w:t>
      </w:r>
    </w:p>
    <w:p w14:paraId="5BADEC3D" w14:textId="5B0619FA" w:rsidR="006235B1" w:rsidRPr="008A327B" w:rsidRDefault="00EE0441" w:rsidP="006235B1">
      <w:pPr>
        <w:pStyle w:val="PARAGRAPH"/>
        <w:spacing w:before="0"/>
        <w:ind w:firstLine="720"/>
        <w:rPr>
          <w:rStyle w:val="Hyperlink"/>
          <w:sz w:val="16"/>
        </w:rPr>
      </w:pPr>
      <w:hyperlink r:id="rId28" w:history="1">
        <w:r w:rsidR="006235B1" w:rsidRPr="0085044E">
          <w:rPr>
            <w:rStyle w:val="Hyperlink"/>
            <w:sz w:val="16"/>
          </w:rPr>
          <w:t>http://www.opcfoundation.org/UA/schemas/</w:t>
        </w:r>
        <w:r w:rsidR="006235B1" w:rsidRPr="005A0A4B">
          <w:rPr>
            <w:rStyle w:val="Hyperlink"/>
            <w:color w:val="FF0000"/>
            <w:sz w:val="16"/>
          </w:rPr>
          <w:t>&lt;short name&gt;</w:t>
        </w:r>
        <w:r w:rsidR="006235B1" w:rsidRPr="0085044E">
          <w:rPr>
            <w:rStyle w:val="Hyperlink"/>
            <w:sz w:val="16"/>
          </w:rPr>
          <w:t>/NodeIds.csv</w:t>
        </w:r>
      </w:hyperlink>
    </w:p>
    <w:p w14:paraId="3A4CB534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>
        <w:rPr>
          <w:color w:val="CC3300"/>
        </w:rPr>
        <w:lastRenderedPageBreak/>
        <w:t>A NodeIds.csv file is not mandated but recommended.</w:t>
      </w:r>
    </w:p>
    <w:p w14:paraId="2BD06BF3" w14:textId="77777777" w:rsidR="006235B1" w:rsidRPr="00D7565D" w:rsidRDefault="006235B1" w:rsidP="00623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C3300"/>
        </w:rPr>
      </w:pPr>
      <w:r w:rsidRPr="00AE234D">
        <w:rPr>
          <w:color w:val="CC3300"/>
        </w:rPr>
        <w:t xml:space="preserve">It </w:t>
      </w:r>
      <w:r>
        <w:rPr>
          <w:color w:val="CC3300"/>
        </w:rPr>
        <w:t xml:space="preserve">contains a flat list of </w:t>
      </w:r>
      <w:proofErr w:type="spellStart"/>
      <w:r>
        <w:rPr>
          <w:color w:val="CC3300"/>
        </w:rPr>
        <w:t>NodeIds</w:t>
      </w:r>
      <w:proofErr w:type="spellEnd"/>
      <w:r>
        <w:rPr>
          <w:color w:val="CC3300"/>
        </w:rPr>
        <w:t xml:space="preserve"> with unique names and can be used instead of a full NodeSet if only</w:t>
      </w:r>
      <w:r w:rsidRPr="00AE234D">
        <w:rPr>
          <w:color w:val="CC3300"/>
        </w:rPr>
        <w:t xml:space="preserve"> </w:t>
      </w:r>
      <w:r>
        <w:rPr>
          <w:color w:val="CC3300"/>
        </w:rPr>
        <w:t xml:space="preserve">such </w:t>
      </w:r>
      <w:proofErr w:type="spellStart"/>
      <w:r>
        <w:rPr>
          <w:color w:val="CC3300"/>
        </w:rPr>
        <w:t>NodeId</w:t>
      </w:r>
      <w:proofErr w:type="spellEnd"/>
      <w:r>
        <w:rPr>
          <w:color w:val="CC3300"/>
        </w:rPr>
        <w:t xml:space="preserve"> </w:t>
      </w:r>
      <w:r w:rsidRPr="00AE234D">
        <w:rPr>
          <w:color w:val="CC3300"/>
        </w:rPr>
        <w:t xml:space="preserve">constants for </w:t>
      </w:r>
      <w:r>
        <w:rPr>
          <w:color w:val="CC3300"/>
        </w:rPr>
        <w:t>a</w:t>
      </w:r>
      <w:r w:rsidRPr="00AE234D">
        <w:rPr>
          <w:color w:val="CC3300"/>
        </w:rPr>
        <w:t xml:space="preserve"> programming environment</w:t>
      </w:r>
      <w:r>
        <w:rPr>
          <w:color w:val="CC3300"/>
        </w:rPr>
        <w:t xml:space="preserve"> are needed</w:t>
      </w:r>
      <w:r w:rsidRPr="00AE234D">
        <w:rPr>
          <w:color w:val="CC3300"/>
        </w:rPr>
        <w:t>.</w:t>
      </w:r>
    </w:p>
    <w:p w14:paraId="75CA1DDE" w14:textId="19F432AE" w:rsidR="006235B1" w:rsidRPr="008A327B" w:rsidRDefault="006235B1" w:rsidP="006235B1">
      <w:pPr>
        <w:pStyle w:val="PARAGRAPH"/>
        <w:spacing w:after="0"/>
      </w:pPr>
      <w:r w:rsidRPr="008A327B">
        <w:t xml:space="preserve">A computer processible version of the complete Information Model defined in this </w:t>
      </w:r>
      <w:r>
        <w:t>document</w:t>
      </w:r>
      <w:r w:rsidRPr="008A327B">
        <w:t xml:space="preserve"> is also provided. It follows the XML Information Model schema syntax defined in </w:t>
      </w:r>
      <w:r>
        <w:fldChar w:fldCharType="begin"/>
      </w:r>
      <w:r>
        <w:instrText xml:space="preserve"> REF UAPart6 \h </w:instrText>
      </w:r>
      <w:r>
        <w:fldChar w:fldCharType="separate"/>
      </w:r>
      <w:r w:rsidR="00E25CD0" w:rsidRPr="0099668C">
        <w:rPr>
          <w:lang w:val="en-US"/>
        </w:rPr>
        <w:t>OPC 10000-6</w:t>
      </w:r>
      <w:r>
        <w:fldChar w:fldCharType="end"/>
      </w:r>
      <w:r w:rsidRPr="008A327B">
        <w:t>.</w:t>
      </w:r>
    </w:p>
    <w:p w14:paraId="65E8D09F" w14:textId="77777777" w:rsidR="006235B1" w:rsidRPr="008A327B" w:rsidRDefault="006235B1" w:rsidP="006235B1">
      <w:pPr>
        <w:pStyle w:val="PARAGRAPH"/>
        <w:spacing w:after="0"/>
      </w:pPr>
      <w:r w:rsidRPr="008A327B">
        <w:t xml:space="preserve">The Information Model Schema </w:t>
      </w:r>
      <w:r>
        <w:t>for</w:t>
      </w:r>
      <w:r w:rsidRPr="008A327B">
        <w:t xml:space="preserve"> this version of the </w:t>
      </w:r>
      <w:r>
        <w:t>document (including any revisions, amendments or errata)</w:t>
      </w:r>
      <w:r w:rsidRPr="008A327B">
        <w:t xml:space="preserve"> can be found here:</w:t>
      </w:r>
    </w:p>
    <w:p w14:paraId="2F985115" w14:textId="4848FCAD" w:rsidR="006235B1" w:rsidRPr="00D7565D" w:rsidRDefault="00EE0441" w:rsidP="006235B1">
      <w:pPr>
        <w:pStyle w:val="PARAGRAPH"/>
        <w:spacing w:before="0"/>
        <w:ind w:firstLine="720"/>
        <w:jc w:val="left"/>
        <w:rPr>
          <w:rStyle w:val="Hyperlink"/>
          <w:sz w:val="18"/>
        </w:rPr>
      </w:pPr>
      <w:hyperlink r:id="rId29" w:history="1">
        <w:r w:rsidR="006235B1" w:rsidRPr="00D7565D">
          <w:rPr>
            <w:rStyle w:val="Hyperlink"/>
            <w:sz w:val="18"/>
          </w:rPr>
          <w:t>http://www.opcfoundation.org/UA/schemas/</w:t>
        </w:r>
        <w:r w:rsidR="006235B1" w:rsidRPr="005A0A4B">
          <w:rPr>
            <w:rStyle w:val="Hyperlink"/>
            <w:color w:val="FF0000"/>
            <w:sz w:val="18"/>
          </w:rPr>
          <w:t>&lt;short name&gt;</w:t>
        </w:r>
        <w:r w:rsidR="006235B1" w:rsidRPr="00D7565D">
          <w:rPr>
            <w:rStyle w:val="Hyperlink"/>
            <w:sz w:val="18"/>
          </w:rPr>
          <w:t>/1.0/</w:t>
        </w:r>
        <w:proofErr w:type="spellStart"/>
        <w:r w:rsidR="006235B1" w:rsidRPr="00D7565D">
          <w:rPr>
            <w:rStyle w:val="Hyperlink"/>
            <w:sz w:val="18"/>
          </w:rPr>
          <w:t>Opc.Ua</w:t>
        </w:r>
        <w:proofErr w:type="spellEnd"/>
        <w:r w:rsidR="006235B1" w:rsidRPr="00D7565D">
          <w:rPr>
            <w:rStyle w:val="Hyperlink"/>
            <w:sz w:val="18"/>
          </w:rPr>
          <w:t>.</w:t>
        </w:r>
        <w:r w:rsidR="006235B1" w:rsidRPr="005A0A4B">
          <w:rPr>
            <w:rStyle w:val="Hyperlink"/>
            <w:color w:val="FF0000"/>
            <w:sz w:val="18"/>
          </w:rPr>
          <w:t>&lt;short name&gt;</w:t>
        </w:r>
        <w:r w:rsidR="006235B1" w:rsidRPr="00D7565D">
          <w:rPr>
            <w:rStyle w:val="Hyperlink"/>
            <w:sz w:val="18"/>
          </w:rPr>
          <w:t>.NodeSet2.xml</w:t>
        </w:r>
      </w:hyperlink>
    </w:p>
    <w:p w14:paraId="016B6CFF" w14:textId="77777777" w:rsidR="006235B1" w:rsidRPr="008A327B" w:rsidRDefault="006235B1" w:rsidP="006235B1">
      <w:pPr>
        <w:pStyle w:val="NOTE"/>
      </w:pPr>
      <w:bookmarkStart w:id="192" w:name="_Toc217732200"/>
      <w:bookmarkStart w:id="193" w:name="_Toc217789981"/>
      <w:bookmarkStart w:id="194" w:name="_Toc217732201"/>
      <w:bookmarkStart w:id="195" w:name="_Toc217789982"/>
      <w:bookmarkStart w:id="196" w:name="_Toc217732203"/>
      <w:bookmarkStart w:id="197" w:name="_Toc217789984"/>
      <w:bookmarkEnd w:id="192"/>
      <w:bookmarkEnd w:id="193"/>
      <w:bookmarkEnd w:id="194"/>
      <w:bookmarkEnd w:id="195"/>
      <w:bookmarkEnd w:id="196"/>
      <w:bookmarkEnd w:id="197"/>
      <w:r w:rsidRPr="008A327B">
        <w:t xml:space="preserve">NOTE    The latest Information Model schema that is compatible with this version of the </w:t>
      </w:r>
      <w:r>
        <w:t>document</w:t>
      </w:r>
      <w:r w:rsidRPr="008A327B">
        <w:t xml:space="preserve"> can be found here:</w:t>
      </w:r>
    </w:p>
    <w:p w14:paraId="1141285D" w14:textId="33124CEB" w:rsidR="006235B1" w:rsidRPr="008A327B" w:rsidRDefault="00EE0441" w:rsidP="006235B1">
      <w:pPr>
        <w:pStyle w:val="PARAGRAPH"/>
        <w:spacing w:before="0"/>
        <w:ind w:firstLine="720"/>
        <w:rPr>
          <w:rStyle w:val="Hyperlink"/>
          <w:sz w:val="16"/>
        </w:rPr>
      </w:pPr>
      <w:hyperlink r:id="rId30" w:history="1">
        <w:r w:rsidR="005A0A4B" w:rsidRPr="00106079">
          <w:rPr>
            <w:rStyle w:val="Hyperlink"/>
            <w:sz w:val="16"/>
          </w:rPr>
          <w:t>http://www.opcfoundation.org/UA/schemas/</w:t>
        </w:r>
        <w:r w:rsidR="005A0A4B" w:rsidRPr="005A0A4B">
          <w:rPr>
            <w:rStyle w:val="Hyperlink"/>
            <w:color w:val="FF0000"/>
            <w:sz w:val="16"/>
          </w:rPr>
          <w:t>&lt;short name&gt;</w:t>
        </w:r>
        <w:r w:rsidR="005A0A4B" w:rsidRPr="00106079">
          <w:rPr>
            <w:rStyle w:val="Hyperlink"/>
            <w:sz w:val="16"/>
          </w:rPr>
          <w:t>/</w:t>
        </w:r>
        <w:proofErr w:type="spellStart"/>
        <w:r w:rsidR="005A0A4B" w:rsidRPr="00106079">
          <w:rPr>
            <w:rStyle w:val="Hyperlink"/>
            <w:sz w:val="16"/>
          </w:rPr>
          <w:t>Opc.Ua</w:t>
        </w:r>
        <w:proofErr w:type="spellEnd"/>
        <w:r w:rsidR="005A0A4B" w:rsidRPr="00106079">
          <w:rPr>
            <w:rStyle w:val="Hyperlink"/>
            <w:sz w:val="16"/>
          </w:rPr>
          <w:t>.</w:t>
        </w:r>
        <w:r w:rsidR="005A0A4B" w:rsidRPr="005A0A4B">
          <w:rPr>
            <w:rStyle w:val="Hyperlink"/>
            <w:color w:val="FF0000"/>
            <w:sz w:val="16"/>
          </w:rPr>
          <w:t>&lt;short name&gt;</w:t>
        </w:r>
        <w:r w:rsidR="005A0A4B" w:rsidRPr="00106079">
          <w:rPr>
            <w:rStyle w:val="Hyperlink"/>
            <w:sz w:val="16"/>
          </w:rPr>
          <w:t>.NodeSet2.xml</w:t>
        </w:r>
      </w:hyperlink>
    </w:p>
    <w:p w14:paraId="4D91E427" w14:textId="77777777" w:rsidR="00F95EC5" w:rsidRDefault="00F95EC5" w:rsidP="00F95EC5">
      <w:pPr>
        <w:jc w:val="center"/>
        <w:rPr>
          <w:spacing w:val="0"/>
        </w:rPr>
      </w:pPr>
      <w:r>
        <w:rPr>
          <w:spacing w:val="0"/>
          <w:lang w:val="en-US"/>
        </w:rPr>
        <w:t>_____________</w:t>
      </w:r>
    </w:p>
    <w:p w14:paraId="7D3764EF" w14:textId="77777777" w:rsidR="002C244D" w:rsidRDefault="002C244D" w:rsidP="005468FC">
      <w:pPr>
        <w:pStyle w:val="PARAGRAPH"/>
      </w:pPr>
    </w:p>
    <w:sectPr w:rsidR="002C244D" w:rsidSect="00DD1E0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 w:code="9"/>
      <w:pgMar w:top="1701" w:right="1418" w:bottom="851" w:left="1418" w:header="1134" w:footer="737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8" w:author="Deiretsbacher, Karl-Heinz" w:date="2017-10-11T11:35:00Z" w:initials="DK">
    <w:p w14:paraId="4441B588" w14:textId="77777777" w:rsidR="000825BD" w:rsidRDefault="000825BD" w:rsidP="00A15705">
      <w:pPr>
        <w:pStyle w:val="Kommentartext"/>
      </w:pPr>
      <w:r>
        <w:rPr>
          <w:rStyle w:val="Kommentarzeichen"/>
        </w:rPr>
        <w:annotationRef/>
      </w:r>
    </w:p>
    <w:p w14:paraId="27DDF414" w14:textId="77777777" w:rsidR="000825BD" w:rsidRDefault="000825BD" w:rsidP="00A15705">
      <w:pPr>
        <w:pStyle w:val="Kommentartext"/>
      </w:pPr>
      <w:r>
        <w:t>This row is an example where an additional companion standard (DI) is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DDF4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FED04" w16cex:dateUtc="2020-11-06T14:40:00Z"/>
  <w16cex:commentExtensible w16cex:durableId="234FEDB6" w16cex:dateUtc="2020-11-06T14:43:00Z"/>
  <w16cex:commentExtensible w16cex:durableId="2343FDA8" w16cex:dateUtc="2020-10-28T1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DDF414" w16cid:durableId="225A9E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2E47B" w14:textId="77777777" w:rsidR="00EE0441" w:rsidRDefault="00EE0441">
      <w:r>
        <w:separator/>
      </w:r>
    </w:p>
  </w:endnote>
  <w:endnote w:type="continuationSeparator" w:id="0">
    <w:p w14:paraId="499D188F" w14:textId="77777777" w:rsidR="00EE0441" w:rsidRDefault="00EE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平成明朝">
    <w:altName w:val="MS Gothic"/>
    <w:charset w:val="80"/>
    <w:family w:val="auto"/>
    <w:pitch w:val="variable"/>
    <w:sig w:usb0="01000001" w:usb1="08070708" w:usb2="1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3F3B3" w14:textId="77777777" w:rsidR="000825BD" w:rsidRDefault="000825BD">
    <w:pPr>
      <w:pStyle w:val="Fuzeile"/>
    </w:pPr>
    <w:r>
      <w:t>Unrestricted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1233D" w14:textId="77777777" w:rsidR="000825BD" w:rsidRDefault="000825B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41365" w14:textId="77777777" w:rsidR="000825BD" w:rsidRDefault="000825BD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FB702" w14:textId="77777777" w:rsidR="000825BD" w:rsidRDefault="000825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467A1" w14:textId="77777777" w:rsidR="00EE0441" w:rsidRDefault="00EE0441">
      <w:pPr>
        <w:pStyle w:val="NOTE"/>
        <w:spacing w:after="0"/>
        <w:rPr>
          <w:spacing w:val="0"/>
        </w:rPr>
      </w:pPr>
      <w:r>
        <w:t>—————————</w:t>
      </w:r>
    </w:p>
  </w:footnote>
  <w:footnote w:type="continuationSeparator" w:id="0">
    <w:p w14:paraId="11CBD4DA" w14:textId="77777777" w:rsidR="00EE0441" w:rsidRDefault="00EE0441">
      <w:r>
        <w:continuationSeparator/>
      </w:r>
    </w:p>
  </w:footnote>
  <w:footnote w:type="continuationNotice" w:id="1">
    <w:p w14:paraId="5600DF38" w14:textId="77777777" w:rsidR="00EE0441" w:rsidRDefault="00EE04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B2803" w14:textId="77777777" w:rsidR="000825BD" w:rsidRPr="00260779" w:rsidRDefault="000825BD" w:rsidP="00B419D5">
    <w:pPr>
      <w:pStyle w:val="Kopfzeile"/>
      <w:tabs>
        <w:tab w:val="clear" w:pos="4536"/>
        <w:tab w:val="center" w:pos="46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7EF91" w14:textId="1BD69E68" w:rsidR="000825BD" w:rsidRDefault="000825BD" w:rsidP="00B419D5">
    <w:pPr>
      <w:pStyle w:val="Kopfzeile"/>
      <w:tabs>
        <w:tab w:val="clear" w:pos="9072"/>
        <w:tab w:val="left" w:pos="5182"/>
        <w:tab w:val="right" w:pos="9630"/>
      </w:tabs>
    </w:pP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viii</w:t>
    </w:r>
    <w:r>
      <w:rPr>
        <w:rStyle w:val="Seitenzahl"/>
      </w:rPr>
      <w:fldChar w:fldCharType="end"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8E03E" w14:textId="413B0F7B" w:rsidR="000825BD" w:rsidRDefault="000825BD">
    <w:pPr>
      <w:pStyle w:val="Kopf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ix</w:t>
    </w:r>
    <w:r>
      <w:rPr>
        <w:noProof/>
      </w:rPr>
      <w:fldChar w:fldCharType="end"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D9457" w14:textId="77777777" w:rsidR="000825BD" w:rsidRDefault="000825B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8BBC6" w14:textId="1E38AD86" w:rsidR="000825BD" w:rsidRPr="00A15705" w:rsidRDefault="000825BD" w:rsidP="00410D89">
    <w:pPr>
      <w:pStyle w:val="Kopfzeile"/>
      <w:tabs>
        <w:tab w:val="clear" w:pos="9072"/>
        <w:tab w:val="left" w:pos="5182"/>
        <w:tab w:val="right" w:pos="9630"/>
      </w:tabs>
    </w:pP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31</w:t>
    </w:r>
    <w:r>
      <w:rPr>
        <w:rStyle w:val="Seitenzahl"/>
      </w:rPr>
      <w:fldChar w:fldCharType="end"/>
    </w:r>
    <w:r>
      <w:tab/>
    </w:r>
    <w:r>
      <w:tab/>
    </w:r>
  </w:p>
  <w:p w14:paraId="6C8048F9" w14:textId="77777777" w:rsidR="000825BD" w:rsidRDefault="000825B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AB9A7" w14:textId="77777777" w:rsidR="000825BD" w:rsidRDefault="000825B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6"/>
    <w:multiLevelType w:val="multilevel"/>
    <w:tmpl w:val="00000016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17"/>
    <w:multiLevelType w:val="multilevel"/>
    <w:tmpl w:val="00000017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color w:val="50505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A62A85"/>
    <w:multiLevelType w:val="singleLevel"/>
    <w:tmpl w:val="89EE0208"/>
    <w:lvl w:ilvl="0">
      <w:start w:val="1"/>
      <w:numFmt w:val="lowerLetter"/>
      <w:pStyle w:val="Listennummer4"/>
      <w:lvlText w:val="%1)"/>
      <w:lvlJc w:val="left"/>
      <w:pPr>
        <w:tabs>
          <w:tab w:val="num" w:pos="1361"/>
        </w:tabs>
        <w:ind w:left="1361" w:hanging="340"/>
      </w:pPr>
      <w:rPr>
        <w:rFonts w:hint="default"/>
      </w:rPr>
    </w:lvl>
  </w:abstractNum>
  <w:abstractNum w:abstractNumId="3" w15:restartNumberingAfterBreak="0">
    <w:nsid w:val="0A0F21B5"/>
    <w:multiLevelType w:val="multilevel"/>
    <w:tmpl w:val="3AA63D4C"/>
    <w:numStyleLink w:val="Annexes"/>
  </w:abstractNum>
  <w:abstractNum w:abstractNumId="4" w15:restartNumberingAfterBreak="0">
    <w:nsid w:val="0A452867"/>
    <w:multiLevelType w:val="singleLevel"/>
    <w:tmpl w:val="24ECCB5E"/>
    <w:lvl w:ilvl="0">
      <w:start w:val="1"/>
      <w:numFmt w:val="bullet"/>
      <w:pStyle w:val="Aufzhlungszeichen2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</w:abstractNum>
  <w:abstractNum w:abstractNumId="5" w15:restartNumberingAfterBreak="0">
    <w:nsid w:val="0BAB497D"/>
    <w:multiLevelType w:val="hybridMultilevel"/>
    <w:tmpl w:val="E2A20EE8"/>
    <w:lvl w:ilvl="0" w:tplc="40C41500">
      <w:start w:val="1"/>
      <w:numFmt w:val="decimal"/>
      <w:pStyle w:val="BIBLIOGRAPHY-numbered"/>
      <w:lvlText w:val="[%1]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A6F46"/>
    <w:multiLevelType w:val="multilevel"/>
    <w:tmpl w:val="E964633A"/>
    <w:numStyleLink w:val="Headings"/>
  </w:abstractNum>
  <w:abstractNum w:abstractNumId="7" w15:restartNumberingAfterBreak="0">
    <w:nsid w:val="11D667B2"/>
    <w:multiLevelType w:val="hybridMultilevel"/>
    <w:tmpl w:val="EB4EC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1DEC"/>
    <w:multiLevelType w:val="hybridMultilevel"/>
    <w:tmpl w:val="16089BB4"/>
    <w:lvl w:ilvl="0" w:tplc="5378B382">
      <w:start w:val="1"/>
      <w:numFmt w:val="bullet"/>
      <w:pStyle w:val="ListDash3"/>
      <w:lvlText w:val="–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11C8"/>
    <w:multiLevelType w:val="hybridMultilevel"/>
    <w:tmpl w:val="E27E9FC4"/>
    <w:lvl w:ilvl="0" w:tplc="CCDA54D8">
      <w:start w:val="1"/>
      <w:numFmt w:val="bullet"/>
      <w:pStyle w:val="ListDash2"/>
      <w:lvlText w:val="–"/>
      <w:lvlJc w:val="left"/>
      <w:pPr>
        <w:tabs>
          <w:tab w:val="num" w:pos="680"/>
        </w:tabs>
        <w:ind w:left="680" w:hanging="34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291723D4"/>
    <w:multiLevelType w:val="singleLevel"/>
    <w:tmpl w:val="6E8663FE"/>
    <w:lvl w:ilvl="0">
      <w:start w:val="1"/>
      <w:numFmt w:val="lowerRoman"/>
      <w:pStyle w:val="Listennummer3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</w:abstractNum>
  <w:abstractNum w:abstractNumId="11" w15:restartNumberingAfterBreak="0">
    <w:nsid w:val="31F959E3"/>
    <w:multiLevelType w:val="singleLevel"/>
    <w:tmpl w:val="EF36A376"/>
    <w:lvl w:ilvl="0">
      <w:start w:val="1"/>
      <w:numFmt w:val="decimal"/>
      <w:pStyle w:val="Listennummer2"/>
      <w:lvlText w:val="%1)"/>
      <w:lvlJc w:val="left"/>
      <w:pPr>
        <w:tabs>
          <w:tab w:val="num" w:pos="680"/>
        </w:tabs>
        <w:ind w:left="680" w:hanging="323"/>
      </w:pPr>
      <w:rPr>
        <w:rFonts w:hint="default"/>
      </w:rPr>
    </w:lvl>
  </w:abstractNum>
  <w:abstractNum w:abstractNumId="12" w15:restartNumberingAfterBreak="0">
    <w:nsid w:val="35B80B12"/>
    <w:multiLevelType w:val="multilevel"/>
    <w:tmpl w:val="E964633A"/>
    <w:styleLink w:val="Headings"/>
    <w:lvl w:ilvl="0">
      <w:start w:val="1"/>
      <w:numFmt w:val="decimal"/>
      <w:pStyle w:val="berschrift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58"/>
        </w:tabs>
        <w:ind w:left="1758" w:hanging="175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211"/>
        </w:tabs>
        <w:ind w:left="2211" w:hanging="2211"/>
      </w:pPr>
      <w:rPr>
        <w:rFonts w:hint="default"/>
      </w:rPr>
    </w:lvl>
  </w:abstractNum>
  <w:abstractNum w:abstractNumId="13" w15:restartNumberingAfterBreak="0">
    <w:nsid w:val="36FF1519"/>
    <w:multiLevelType w:val="singleLevel"/>
    <w:tmpl w:val="AC769848"/>
    <w:lvl w:ilvl="0">
      <w:start w:val="1"/>
      <w:numFmt w:val="lowerLetter"/>
      <w:pStyle w:val="Listennumm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B683819"/>
    <w:multiLevelType w:val="multilevel"/>
    <w:tmpl w:val="3AA63D4C"/>
    <w:styleLink w:val="Annexes"/>
    <w:lvl w:ilvl="0">
      <w:start w:val="1"/>
      <w:numFmt w:val="upperLetter"/>
      <w:pStyle w:val="ANNEXtitle"/>
      <w:suff w:val="nothing"/>
      <w:lvlText w:val="Annex %1"/>
      <w:lvlJc w:val="center"/>
      <w:pPr>
        <w:ind w:left="0" w:firstLine="51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4"/>
        </w:tabs>
        <w:ind w:left="0" w:firstLine="454"/>
      </w:pPr>
      <w:rPr>
        <w:rFonts w:hint="default"/>
      </w:rPr>
    </w:lvl>
  </w:abstractNum>
  <w:abstractNum w:abstractNumId="15" w15:restartNumberingAfterBreak="0">
    <w:nsid w:val="4DC42EF7"/>
    <w:multiLevelType w:val="multilevel"/>
    <w:tmpl w:val="87C65032"/>
    <w:lvl w:ilvl="0">
      <w:start w:val="1"/>
      <w:numFmt w:val="decimal"/>
      <w:pStyle w:val="ListNumberalt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alt2"/>
      <w:lvlText w:val="%2)"/>
      <w:lvlJc w:val="left"/>
      <w:pPr>
        <w:ind w:left="680" w:hanging="320"/>
      </w:pPr>
      <w:rPr>
        <w:rFonts w:hint="default"/>
      </w:rPr>
    </w:lvl>
    <w:lvl w:ilvl="2">
      <w:start w:val="1"/>
      <w:numFmt w:val="lowerRoman"/>
      <w:pStyle w:val="ListNumberal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1A15870"/>
    <w:multiLevelType w:val="hybridMultilevel"/>
    <w:tmpl w:val="0562C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52760"/>
    <w:multiLevelType w:val="singleLevel"/>
    <w:tmpl w:val="B540039A"/>
    <w:lvl w:ilvl="0">
      <w:start w:val="1"/>
      <w:numFmt w:val="decimal"/>
      <w:pStyle w:val="Listennummer5"/>
      <w:lvlText w:val="%1)"/>
      <w:lvlJc w:val="left"/>
      <w:pPr>
        <w:tabs>
          <w:tab w:val="num" w:pos="1701"/>
        </w:tabs>
        <w:ind w:left="1701" w:hanging="340"/>
      </w:pPr>
      <w:rPr>
        <w:rFonts w:hint="default"/>
      </w:rPr>
    </w:lvl>
  </w:abstractNum>
  <w:abstractNum w:abstractNumId="18" w15:restartNumberingAfterBreak="0">
    <w:nsid w:val="54435571"/>
    <w:multiLevelType w:val="hybridMultilevel"/>
    <w:tmpl w:val="04404C80"/>
    <w:lvl w:ilvl="0" w:tplc="25EC1A2A">
      <w:start w:val="1"/>
      <w:numFmt w:val="bullet"/>
      <w:pStyle w:val="Aufzhlungszeiche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10C07"/>
    <w:multiLevelType w:val="hybridMultilevel"/>
    <w:tmpl w:val="4134B8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5AE4419"/>
    <w:multiLevelType w:val="multilevel"/>
    <w:tmpl w:val="41D84D2E"/>
    <w:styleLink w:val="Bulletedlist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EC901DF"/>
    <w:multiLevelType w:val="singleLevel"/>
    <w:tmpl w:val="3B7454CE"/>
    <w:lvl w:ilvl="0">
      <w:start w:val="1"/>
      <w:numFmt w:val="bullet"/>
      <w:pStyle w:val="ListDash"/>
      <w:lvlText w:val="–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</w:abstractNum>
  <w:abstractNum w:abstractNumId="22" w15:restartNumberingAfterBreak="0">
    <w:nsid w:val="6E811EEC"/>
    <w:multiLevelType w:val="hybridMultilevel"/>
    <w:tmpl w:val="7B40DAF0"/>
    <w:lvl w:ilvl="0" w:tplc="D43229AE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0A8C"/>
    <w:multiLevelType w:val="hybridMultilevel"/>
    <w:tmpl w:val="A50ADD74"/>
    <w:lvl w:ilvl="0" w:tplc="79C03760">
      <w:start w:val="1"/>
      <w:numFmt w:val="bullet"/>
      <w:pStyle w:val="ListDash4"/>
      <w:lvlText w:val="–"/>
      <w:lvlJc w:val="left"/>
      <w:pPr>
        <w:tabs>
          <w:tab w:val="num" w:pos="1361"/>
        </w:tabs>
        <w:ind w:left="1361" w:hanging="34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abstractNum w:abstractNumId="24" w15:restartNumberingAfterBreak="0">
    <w:nsid w:val="783430AA"/>
    <w:multiLevelType w:val="hybridMultilevel"/>
    <w:tmpl w:val="63169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1"/>
  </w:num>
  <w:num w:numId="4">
    <w:abstractNumId w:val="10"/>
  </w:num>
  <w:num w:numId="5">
    <w:abstractNumId w:val="2"/>
  </w:num>
  <w:num w:numId="6">
    <w:abstractNumId w:val="17"/>
  </w:num>
  <w:num w:numId="7">
    <w:abstractNumId w:val="4"/>
  </w:num>
  <w:num w:numId="8">
    <w:abstractNumId w:val="18"/>
  </w:num>
  <w:num w:numId="9">
    <w:abstractNumId w:val="9"/>
  </w:num>
  <w:num w:numId="10">
    <w:abstractNumId w:val="23"/>
  </w:num>
  <w:num w:numId="11">
    <w:abstractNumId w:val="8"/>
  </w:num>
  <w:num w:numId="12">
    <w:abstractNumId w:val="15"/>
  </w:num>
  <w:num w:numId="13">
    <w:abstractNumId w:val="14"/>
  </w:num>
  <w:num w:numId="14">
    <w:abstractNumId w:val="3"/>
  </w:num>
  <w:num w:numId="15">
    <w:abstractNumId w:val="5"/>
  </w:num>
  <w:num w:numId="16">
    <w:abstractNumId w:val="12"/>
  </w:num>
  <w:num w:numId="17">
    <w:abstractNumId w:val="0"/>
  </w:num>
  <w:num w:numId="18">
    <w:abstractNumId w:val="1"/>
  </w:num>
  <w:num w:numId="19">
    <w:abstractNumId w:val="16"/>
  </w:num>
  <w:num w:numId="20">
    <w:abstractNumId w:val="20"/>
  </w:num>
  <w:num w:numId="21">
    <w:abstractNumId w:val="19"/>
  </w:num>
  <w:num w:numId="22">
    <w:abstractNumId w:val="22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7"/>
  </w:num>
  <w:num w:numId="30">
    <w:abstractNumId w:val="24"/>
  </w:num>
  <w:num w:numId="31">
    <w:abstractNumId w:val="6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iretsbacher, Karl-Heinz">
    <w15:presenceInfo w15:providerId="None" w15:userId="Deiretsbacher, Karl-Hein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en-GB" w:vendorID="8" w:dllVersion="513" w:checkStyle="1"/>
  <w:activeWritingStyle w:appName="MSWord" w:lang="fr-FR" w:vendorID="9" w:dllVersion="512" w:checkStyle="1"/>
  <w:activeWritingStyle w:appName="MSWord" w:lang="en-US" w:vendorID="8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evenAndOddHeaders/>
  <w:drawingGridHorizontalSpacing w:val="10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9CD"/>
    <w:rsid w:val="00006F05"/>
    <w:rsid w:val="00010DEC"/>
    <w:rsid w:val="00013EE3"/>
    <w:rsid w:val="00013F7A"/>
    <w:rsid w:val="00021707"/>
    <w:rsid w:val="00024CE8"/>
    <w:rsid w:val="00025143"/>
    <w:rsid w:val="00030970"/>
    <w:rsid w:val="00030B5A"/>
    <w:rsid w:val="0003770D"/>
    <w:rsid w:val="00040FB6"/>
    <w:rsid w:val="00042051"/>
    <w:rsid w:val="00043B0A"/>
    <w:rsid w:val="000510E1"/>
    <w:rsid w:val="000513AE"/>
    <w:rsid w:val="00055304"/>
    <w:rsid w:val="0006219D"/>
    <w:rsid w:val="000632F4"/>
    <w:rsid w:val="00065105"/>
    <w:rsid w:val="00067BE3"/>
    <w:rsid w:val="00077B33"/>
    <w:rsid w:val="000813B2"/>
    <w:rsid w:val="00081FF0"/>
    <w:rsid w:val="000825BD"/>
    <w:rsid w:val="00094BB4"/>
    <w:rsid w:val="000A38D4"/>
    <w:rsid w:val="000A3BB1"/>
    <w:rsid w:val="000A566B"/>
    <w:rsid w:val="000B2B88"/>
    <w:rsid w:val="000B3FBB"/>
    <w:rsid w:val="000D0E4A"/>
    <w:rsid w:val="000D13B5"/>
    <w:rsid w:val="000D2EFD"/>
    <w:rsid w:val="000D3D9D"/>
    <w:rsid w:val="000E4B7A"/>
    <w:rsid w:val="000E5154"/>
    <w:rsid w:val="000E5499"/>
    <w:rsid w:val="000E570A"/>
    <w:rsid w:val="000F0EAE"/>
    <w:rsid w:val="000F1590"/>
    <w:rsid w:val="000F16FD"/>
    <w:rsid w:val="000F253A"/>
    <w:rsid w:val="000F2CF4"/>
    <w:rsid w:val="00100F33"/>
    <w:rsid w:val="001012C2"/>
    <w:rsid w:val="001019E4"/>
    <w:rsid w:val="00101A86"/>
    <w:rsid w:val="00103EA2"/>
    <w:rsid w:val="001071F7"/>
    <w:rsid w:val="00121B8E"/>
    <w:rsid w:val="00121CD0"/>
    <w:rsid w:val="00122A4D"/>
    <w:rsid w:val="001234D5"/>
    <w:rsid w:val="001238C5"/>
    <w:rsid w:val="00133A2B"/>
    <w:rsid w:val="00142C12"/>
    <w:rsid w:val="00143C06"/>
    <w:rsid w:val="001466CE"/>
    <w:rsid w:val="0015070F"/>
    <w:rsid w:val="00151B4B"/>
    <w:rsid w:val="0015240F"/>
    <w:rsid w:val="00153314"/>
    <w:rsid w:val="00153F7F"/>
    <w:rsid w:val="00157CC6"/>
    <w:rsid w:val="00167124"/>
    <w:rsid w:val="00170827"/>
    <w:rsid w:val="001806A1"/>
    <w:rsid w:val="0018763D"/>
    <w:rsid w:val="00187B4A"/>
    <w:rsid w:val="00190AF4"/>
    <w:rsid w:val="00197D48"/>
    <w:rsid w:val="001A19F0"/>
    <w:rsid w:val="001A2172"/>
    <w:rsid w:val="001A3376"/>
    <w:rsid w:val="001A4426"/>
    <w:rsid w:val="001A67B7"/>
    <w:rsid w:val="001B1237"/>
    <w:rsid w:val="001B31AD"/>
    <w:rsid w:val="001B352E"/>
    <w:rsid w:val="001B3BC0"/>
    <w:rsid w:val="001B3E4B"/>
    <w:rsid w:val="001B5D46"/>
    <w:rsid w:val="001C694E"/>
    <w:rsid w:val="001C78DC"/>
    <w:rsid w:val="001D3A12"/>
    <w:rsid w:val="001D3AC9"/>
    <w:rsid w:val="001E0C91"/>
    <w:rsid w:val="001E3779"/>
    <w:rsid w:val="001E7C9B"/>
    <w:rsid w:val="001F152C"/>
    <w:rsid w:val="001F30F7"/>
    <w:rsid w:val="001F39E8"/>
    <w:rsid w:val="001F64E7"/>
    <w:rsid w:val="00200902"/>
    <w:rsid w:val="002051C6"/>
    <w:rsid w:val="00213C40"/>
    <w:rsid w:val="00221503"/>
    <w:rsid w:val="0022326D"/>
    <w:rsid w:val="00225450"/>
    <w:rsid w:val="00225CEB"/>
    <w:rsid w:val="00227757"/>
    <w:rsid w:val="00227A2A"/>
    <w:rsid w:val="00232627"/>
    <w:rsid w:val="0023792C"/>
    <w:rsid w:val="00241F93"/>
    <w:rsid w:val="00245FD2"/>
    <w:rsid w:val="00251BA0"/>
    <w:rsid w:val="00263A4D"/>
    <w:rsid w:val="002644E3"/>
    <w:rsid w:val="002646D4"/>
    <w:rsid w:val="00265F56"/>
    <w:rsid w:val="0026639A"/>
    <w:rsid w:val="00274368"/>
    <w:rsid w:val="002764A9"/>
    <w:rsid w:val="00276B6B"/>
    <w:rsid w:val="00281E59"/>
    <w:rsid w:val="00282031"/>
    <w:rsid w:val="00283022"/>
    <w:rsid w:val="00286B4B"/>
    <w:rsid w:val="00287335"/>
    <w:rsid w:val="002916E6"/>
    <w:rsid w:val="0029241F"/>
    <w:rsid w:val="002932D7"/>
    <w:rsid w:val="00294175"/>
    <w:rsid w:val="00295487"/>
    <w:rsid w:val="00295AD1"/>
    <w:rsid w:val="00296882"/>
    <w:rsid w:val="002A08F9"/>
    <w:rsid w:val="002A142D"/>
    <w:rsid w:val="002A2A8D"/>
    <w:rsid w:val="002A43C5"/>
    <w:rsid w:val="002A5CF7"/>
    <w:rsid w:val="002A7624"/>
    <w:rsid w:val="002A79CA"/>
    <w:rsid w:val="002B06B9"/>
    <w:rsid w:val="002B3583"/>
    <w:rsid w:val="002B3EBF"/>
    <w:rsid w:val="002B73FF"/>
    <w:rsid w:val="002B7710"/>
    <w:rsid w:val="002B786B"/>
    <w:rsid w:val="002C198E"/>
    <w:rsid w:val="002C1EFE"/>
    <w:rsid w:val="002C244D"/>
    <w:rsid w:val="002C28E0"/>
    <w:rsid w:val="002C3711"/>
    <w:rsid w:val="002C481B"/>
    <w:rsid w:val="002C5D51"/>
    <w:rsid w:val="002C6101"/>
    <w:rsid w:val="002C6FB9"/>
    <w:rsid w:val="002D29A0"/>
    <w:rsid w:val="002D3278"/>
    <w:rsid w:val="002E1224"/>
    <w:rsid w:val="002E3FDC"/>
    <w:rsid w:val="002E573D"/>
    <w:rsid w:val="002E6377"/>
    <w:rsid w:val="002F108C"/>
    <w:rsid w:val="002F5850"/>
    <w:rsid w:val="002F6529"/>
    <w:rsid w:val="00300871"/>
    <w:rsid w:val="00301684"/>
    <w:rsid w:val="003025B0"/>
    <w:rsid w:val="00302D85"/>
    <w:rsid w:val="00310476"/>
    <w:rsid w:val="00310C5F"/>
    <w:rsid w:val="00311549"/>
    <w:rsid w:val="0032697A"/>
    <w:rsid w:val="00330AE3"/>
    <w:rsid w:val="00333920"/>
    <w:rsid w:val="00337EDF"/>
    <w:rsid w:val="00340E0C"/>
    <w:rsid w:val="0034597B"/>
    <w:rsid w:val="00347DFC"/>
    <w:rsid w:val="00347E3E"/>
    <w:rsid w:val="00350692"/>
    <w:rsid w:val="00351CF8"/>
    <w:rsid w:val="0035496A"/>
    <w:rsid w:val="0035626F"/>
    <w:rsid w:val="00357A2F"/>
    <w:rsid w:val="00363814"/>
    <w:rsid w:val="00364E09"/>
    <w:rsid w:val="00370058"/>
    <w:rsid w:val="00374C5D"/>
    <w:rsid w:val="00375AC9"/>
    <w:rsid w:val="00380C10"/>
    <w:rsid w:val="00384F36"/>
    <w:rsid w:val="003860F0"/>
    <w:rsid w:val="00386822"/>
    <w:rsid w:val="003873A3"/>
    <w:rsid w:val="0039470F"/>
    <w:rsid w:val="003A1236"/>
    <w:rsid w:val="003A3F05"/>
    <w:rsid w:val="003B2652"/>
    <w:rsid w:val="003B6C21"/>
    <w:rsid w:val="003B78A1"/>
    <w:rsid w:val="003C2E59"/>
    <w:rsid w:val="003C6085"/>
    <w:rsid w:val="003C6205"/>
    <w:rsid w:val="003D60E7"/>
    <w:rsid w:val="003E1616"/>
    <w:rsid w:val="003E2EE6"/>
    <w:rsid w:val="003E6095"/>
    <w:rsid w:val="003F0912"/>
    <w:rsid w:val="003F1D66"/>
    <w:rsid w:val="003F7D84"/>
    <w:rsid w:val="00400899"/>
    <w:rsid w:val="00405878"/>
    <w:rsid w:val="00410D89"/>
    <w:rsid w:val="00411C43"/>
    <w:rsid w:val="00412D76"/>
    <w:rsid w:val="0041403F"/>
    <w:rsid w:val="0041665C"/>
    <w:rsid w:val="00416B67"/>
    <w:rsid w:val="00425F35"/>
    <w:rsid w:val="00426192"/>
    <w:rsid w:val="0043227E"/>
    <w:rsid w:val="0043296A"/>
    <w:rsid w:val="0043503F"/>
    <w:rsid w:val="004479E4"/>
    <w:rsid w:val="004506DA"/>
    <w:rsid w:val="004536C6"/>
    <w:rsid w:val="00453F86"/>
    <w:rsid w:val="00456DD2"/>
    <w:rsid w:val="0045724C"/>
    <w:rsid w:val="0045767D"/>
    <w:rsid w:val="00463DD1"/>
    <w:rsid w:val="00472EB8"/>
    <w:rsid w:val="004743D9"/>
    <w:rsid w:val="0048276E"/>
    <w:rsid w:val="004872E7"/>
    <w:rsid w:val="004909B3"/>
    <w:rsid w:val="00490D36"/>
    <w:rsid w:val="00493FDF"/>
    <w:rsid w:val="00495130"/>
    <w:rsid w:val="004960AE"/>
    <w:rsid w:val="004961BD"/>
    <w:rsid w:val="004A277C"/>
    <w:rsid w:val="004A491B"/>
    <w:rsid w:val="004B1BFC"/>
    <w:rsid w:val="004B3C06"/>
    <w:rsid w:val="004B6F56"/>
    <w:rsid w:val="004C0856"/>
    <w:rsid w:val="004C257E"/>
    <w:rsid w:val="004C505B"/>
    <w:rsid w:val="004D22F8"/>
    <w:rsid w:val="004E1CC1"/>
    <w:rsid w:val="004F0DC7"/>
    <w:rsid w:val="004F0DDF"/>
    <w:rsid w:val="004F658A"/>
    <w:rsid w:val="004F6922"/>
    <w:rsid w:val="004F6CCA"/>
    <w:rsid w:val="005046F6"/>
    <w:rsid w:val="00506A9C"/>
    <w:rsid w:val="00514253"/>
    <w:rsid w:val="0052250E"/>
    <w:rsid w:val="00522C33"/>
    <w:rsid w:val="00523FE7"/>
    <w:rsid w:val="00525560"/>
    <w:rsid w:val="00530D8D"/>
    <w:rsid w:val="005344B3"/>
    <w:rsid w:val="005348E9"/>
    <w:rsid w:val="0053635A"/>
    <w:rsid w:val="00537023"/>
    <w:rsid w:val="00537D3A"/>
    <w:rsid w:val="00537E60"/>
    <w:rsid w:val="00541321"/>
    <w:rsid w:val="00543C50"/>
    <w:rsid w:val="005444A2"/>
    <w:rsid w:val="005454A1"/>
    <w:rsid w:val="00545873"/>
    <w:rsid w:val="00546837"/>
    <w:rsid w:val="005468FC"/>
    <w:rsid w:val="005547A3"/>
    <w:rsid w:val="00556F6A"/>
    <w:rsid w:val="005573F0"/>
    <w:rsid w:val="0056440E"/>
    <w:rsid w:val="00564AC3"/>
    <w:rsid w:val="00565964"/>
    <w:rsid w:val="00567756"/>
    <w:rsid w:val="00572261"/>
    <w:rsid w:val="0057337F"/>
    <w:rsid w:val="00576AC5"/>
    <w:rsid w:val="0058262B"/>
    <w:rsid w:val="00582ECF"/>
    <w:rsid w:val="005854DC"/>
    <w:rsid w:val="00586795"/>
    <w:rsid w:val="00593FF5"/>
    <w:rsid w:val="00594E27"/>
    <w:rsid w:val="00597AF1"/>
    <w:rsid w:val="005A0101"/>
    <w:rsid w:val="005A0285"/>
    <w:rsid w:val="005A0A4B"/>
    <w:rsid w:val="005A4FC2"/>
    <w:rsid w:val="005B1D51"/>
    <w:rsid w:val="005B464D"/>
    <w:rsid w:val="005B7F8F"/>
    <w:rsid w:val="005C361A"/>
    <w:rsid w:val="005C63ED"/>
    <w:rsid w:val="005C78B3"/>
    <w:rsid w:val="005D4D55"/>
    <w:rsid w:val="005D59F9"/>
    <w:rsid w:val="005E18E2"/>
    <w:rsid w:val="005E18EE"/>
    <w:rsid w:val="005E3A22"/>
    <w:rsid w:val="005E41AB"/>
    <w:rsid w:val="005E69BD"/>
    <w:rsid w:val="005E7BA3"/>
    <w:rsid w:val="005F480C"/>
    <w:rsid w:val="006009DE"/>
    <w:rsid w:val="0060229A"/>
    <w:rsid w:val="006035C2"/>
    <w:rsid w:val="00606F3D"/>
    <w:rsid w:val="00614571"/>
    <w:rsid w:val="00615CF5"/>
    <w:rsid w:val="006235B1"/>
    <w:rsid w:val="00624DC8"/>
    <w:rsid w:val="00632A45"/>
    <w:rsid w:val="006441DC"/>
    <w:rsid w:val="00650E8D"/>
    <w:rsid w:val="0065101F"/>
    <w:rsid w:val="0065455F"/>
    <w:rsid w:val="00655171"/>
    <w:rsid w:val="006614B3"/>
    <w:rsid w:val="0066166A"/>
    <w:rsid w:val="00667C52"/>
    <w:rsid w:val="00670A28"/>
    <w:rsid w:val="00671800"/>
    <w:rsid w:val="00671BBB"/>
    <w:rsid w:val="006732E8"/>
    <w:rsid w:val="00676C94"/>
    <w:rsid w:val="006770D7"/>
    <w:rsid w:val="00681739"/>
    <w:rsid w:val="00683A14"/>
    <w:rsid w:val="00684920"/>
    <w:rsid w:val="00684CF2"/>
    <w:rsid w:val="006851CB"/>
    <w:rsid w:val="00695884"/>
    <w:rsid w:val="00696A56"/>
    <w:rsid w:val="00697B77"/>
    <w:rsid w:val="006A0304"/>
    <w:rsid w:val="006A064A"/>
    <w:rsid w:val="006A216D"/>
    <w:rsid w:val="006A23F4"/>
    <w:rsid w:val="006A5BA6"/>
    <w:rsid w:val="006A5C43"/>
    <w:rsid w:val="006A5C44"/>
    <w:rsid w:val="006B0D58"/>
    <w:rsid w:val="006B52DE"/>
    <w:rsid w:val="006C340E"/>
    <w:rsid w:val="006C5065"/>
    <w:rsid w:val="006C69F6"/>
    <w:rsid w:val="006C770C"/>
    <w:rsid w:val="006C7EF1"/>
    <w:rsid w:val="006D04BE"/>
    <w:rsid w:val="006D27D8"/>
    <w:rsid w:val="006D40B4"/>
    <w:rsid w:val="006D4522"/>
    <w:rsid w:val="006D4960"/>
    <w:rsid w:val="006D6679"/>
    <w:rsid w:val="006E18A9"/>
    <w:rsid w:val="006E3262"/>
    <w:rsid w:val="006E4505"/>
    <w:rsid w:val="006E49D5"/>
    <w:rsid w:val="006E4CF6"/>
    <w:rsid w:val="006E7AE2"/>
    <w:rsid w:val="006F048C"/>
    <w:rsid w:val="006F0B6A"/>
    <w:rsid w:val="006F3352"/>
    <w:rsid w:val="006F3D04"/>
    <w:rsid w:val="006F4620"/>
    <w:rsid w:val="006F51F6"/>
    <w:rsid w:val="007026C6"/>
    <w:rsid w:val="00704DC5"/>
    <w:rsid w:val="00707C59"/>
    <w:rsid w:val="007146DA"/>
    <w:rsid w:val="0072283F"/>
    <w:rsid w:val="007238F3"/>
    <w:rsid w:val="00723D50"/>
    <w:rsid w:val="007271E7"/>
    <w:rsid w:val="00727E49"/>
    <w:rsid w:val="00735B83"/>
    <w:rsid w:val="00737112"/>
    <w:rsid w:val="007500AB"/>
    <w:rsid w:val="00757B69"/>
    <w:rsid w:val="007616B0"/>
    <w:rsid w:val="00763CED"/>
    <w:rsid w:val="0076415B"/>
    <w:rsid w:val="007712B6"/>
    <w:rsid w:val="0077252E"/>
    <w:rsid w:val="00783160"/>
    <w:rsid w:val="00783A20"/>
    <w:rsid w:val="00784630"/>
    <w:rsid w:val="00787372"/>
    <w:rsid w:val="00790C94"/>
    <w:rsid w:val="007920AC"/>
    <w:rsid w:val="00794899"/>
    <w:rsid w:val="007955A6"/>
    <w:rsid w:val="007A0382"/>
    <w:rsid w:val="007A11B2"/>
    <w:rsid w:val="007A5091"/>
    <w:rsid w:val="007A714A"/>
    <w:rsid w:val="007A7CF3"/>
    <w:rsid w:val="007B0852"/>
    <w:rsid w:val="007B1682"/>
    <w:rsid w:val="007B1F9C"/>
    <w:rsid w:val="007B22A9"/>
    <w:rsid w:val="007B4A97"/>
    <w:rsid w:val="007B4C64"/>
    <w:rsid w:val="007B638A"/>
    <w:rsid w:val="007B670E"/>
    <w:rsid w:val="007C7B5D"/>
    <w:rsid w:val="007D00AB"/>
    <w:rsid w:val="007D1432"/>
    <w:rsid w:val="007D1474"/>
    <w:rsid w:val="007D7B31"/>
    <w:rsid w:val="007E4C38"/>
    <w:rsid w:val="007F0571"/>
    <w:rsid w:val="007F1227"/>
    <w:rsid w:val="007F5673"/>
    <w:rsid w:val="007F72B8"/>
    <w:rsid w:val="007F79D4"/>
    <w:rsid w:val="00800002"/>
    <w:rsid w:val="0080401A"/>
    <w:rsid w:val="00804314"/>
    <w:rsid w:val="008043B7"/>
    <w:rsid w:val="008045D8"/>
    <w:rsid w:val="0080798C"/>
    <w:rsid w:val="00807D7F"/>
    <w:rsid w:val="00814E74"/>
    <w:rsid w:val="00821CAD"/>
    <w:rsid w:val="00831FE3"/>
    <w:rsid w:val="00832A1A"/>
    <w:rsid w:val="00834EF4"/>
    <w:rsid w:val="00836313"/>
    <w:rsid w:val="00837333"/>
    <w:rsid w:val="00841D3D"/>
    <w:rsid w:val="00844EBE"/>
    <w:rsid w:val="008469A2"/>
    <w:rsid w:val="00851151"/>
    <w:rsid w:val="00853AED"/>
    <w:rsid w:val="00856A63"/>
    <w:rsid w:val="00857DAB"/>
    <w:rsid w:val="00860633"/>
    <w:rsid w:val="00860F89"/>
    <w:rsid w:val="008613FA"/>
    <w:rsid w:val="00866C91"/>
    <w:rsid w:val="008753D9"/>
    <w:rsid w:val="00875A9E"/>
    <w:rsid w:val="0087612B"/>
    <w:rsid w:val="00880BC4"/>
    <w:rsid w:val="0088119C"/>
    <w:rsid w:val="00882042"/>
    <w:rsid w:val="008837B4"/>
    <w:rsid w:val="00895347"/>
    <w:rsid w:val="0089771F"/>
    <w:rsid w:val="008B047F"/>
    <w:rsid w:val="008B1E26"/>
    <w:rsid w:val="008B374D"/>
    <w:rsid w:val="008B4B3A"/>
    <w:rsid w:val="008B7FE3"/>
    <w:rsid w:val="008C04C4"/>
    <w:rsid w:val="008C1ABA"/>
    <w:rsid w:val="008C280F"/>
    <w:rsid w:val="008C4CF1"/>
    <w:rsid w:val="008D67A9"/>
    <w:rsid w:val="008D7EE0"/>
    <w:rsid w:val="008E0FF7"/>
    <w:rsid w:val="008E5632"/>
    <w:rsid w:val="008E6632"/>
    <w:rsid w:val="008E74BC"/>
    <w:rsid w:val="008F048C"/>
    <w:rsid w:val="008F1986"/>
    <w:rsid w:val="008F3D51"/>
    <w:rsid w:val="008F3EAD"/>
    <w:rsid w:val="008F76B3"/>
    <w:rsid w:val="008F7AEB"/>
    <w:rsid w:val="00900477"/>
    <w:rsid w:val="009018BD"/>
    <w:rsid w:val="0090192C"/>
    <w:rsid w:val="00901FB9"/>
    <w:rsid w:val="00903D0F"/>
    <w:rsid w:val="00904A49"/>
    <w:rsid w:val="00905572"/>
    <w:rsid w:val="00906CDE"/>
    <w:rsid w:val="00906DE0"/>
    <w:rsid w:val="00912478"/>
    <w:rsid w:val="009126D8"/>
    <w:rsid w:val="00915479"/>
    <w:rsid w:val="0091593E"/>
    <w:rsid w:val="00916FB0"/>
    <w:rsid w:val="00920151"/>
    <w:rsid w:val="00921868"/>
    <w:rsid w:val="00921BBF"/>
    <w:rsid w:val="009236C7"/>
    <w:rsid w:val="00930FA9"/>
    <w:rsid w:val="00931137"/>
    <w:rsid w:val="00934CD6"/>
    <w:rsid w:val="009358A8"/>
    <w:rsid w:val="0093595B"/>
    <w:rsid w:val="009365B9"/>
    <w:rsid w:val="00945510"/>
    <w:rsid w:val="009503E4"/>
    <w:rsid w:val="00950D4C"/>
    <w:rsid w:val="009521B9"/>
    <w:rsid w:val="00952A6A"/>
    <w:rsid w:val="00953E93"/>
    <w:rsid w:val="00954A0B"/>
    <w:rsid w:val="00960AFD"/>
    <w:rsid w:val="00960DCA"/>
    <w:rsid w:val="00963ED9"/>
    <w:rsid w:val="00971754"/>
    <w:rsid w:val="00972161"/>
    <w:rsid w:val="00972746"/>
    <w:rsid w:val="00973230"/>
    <w:rsid w:val="009736E4"/>
    <w:rsid w:val="0097457B"/>
    <w:rsid w:val="00974D3D"/>
    <w:rsid w:val="00976987"/>
    <w:rsid w:val="00982C8C"/>
    <w:rsid w:val="00985A04"/>
    <w:rsid w:val="00986ED9"/>
    <w:rsid w:val="00990AE9"/>
    <w:rsid w:val="00990B24"/>
    <w:rsid w:val="00990EBF"/>
    <w:rsid w:val="00991A60"/>
    <w:rsid w:val="00995D3C"/>
    <w:rsid w:val="00996483"/>
    <w:rsid w:val="009B345A"/>
    <w:rsid w:val="009C2B29"/>
    <w:rsid w:val="009C4317"/>
    <w:rsid w:val="009C7F87"/>
    <w:rsid w:val="009D0C7C"/>
    <w:rsid w:val="009D1914"/>
    <w:rsid w:val="009D4DD7"/>
    <w:rsid w:val="009D6C59"/>
    <w:rsid w:val="009E1B08"/>
    <w:rsid w:val="009E3CDC"/>
    <w:rsid w:val="009E3F8A"/>
    <w:rsid w:val="009E6CD2"/>
    <w:rsid w:val="009F1A21"/>
    <w:rsid w:val="009F431D"/>
    <w:rsid w:val="009F6D02"/>
    <w:rsid w:val="00A03DCA"/>
    <w:rsid w:val="00A15705"/>
    <w:rsid w:val="00A162A2"/>
    <w:rsid w:val="00A2199B"/>
    <w:rsid w:val="00A24794"/>
    <w:rsid w:val="00A24D65"/>
    <w:rsid w:val="00A26A41"/>
    <w:rsid w:val="00A37DB3"/>
    <w:rsid w:val="00A43371"/>
    <w:rsid w:val="00A44B49"/>
    <w:rsid w:val="00A462D9"/>
    <w:rsid w:val="00A518FD"/>
    <w:rsid w:val="00A53869"/>
    <w:rsid w:val="00A54BF2"/>
    <w:rsid w:val="00A61F77"/>
    <w:rsid w:val="00A632A9"/>
    <w:rsid w:val="00A64E21"/>
    <w:rsid w:val="00A651CB"/>
    <w:rsid w:val="00A72DC7"/>
    <w:rsid w:val="00A7301D"/>
    <w:rsid w:val="00A76A57"/>
    <w:rsid w:val="00A8298B"/>
    <w:rsid w:val="00A83080"/>
    <w:rsid w:val="00A836E0"/>
    <w:rsid w:val="00A86B12"/>
    <w:rsid w:val="00A87E87"/>
    <w:rsid w:val="00A91AC0"/>
    <w:rsid w:val="00A93B7D"/>
    <w:rsid w:val="00A94CF2"/>
    <w:rsid w:val="00A953B7"/>
    <w:rsid w:val="00AA39CD"/>
    <w:rsid w:val="00AA531F"/>
    <w:rsid w:val="00AA658E"/>
    <w:rsid w:val="00AA746D"/>
    <w:rsid w:val="00AA7B3A"/>
    <w:rsid w:val="00AB7A53"/>
    <w:rsid w:val="00AC0885"/>
    <w:rsid w:val="00AC2F08"/>
    <w:rsid w:val="00AC30E9"/>
    <w:rsid w:val="00AC4775"/>
    <w:rsid w:val="00AC5278"/>
    <w:rsid w:val="00AC6A70"/>
    <w:rsid w:val="00AC71C7"/>
    <w:rsid w:val="00AD2446"/>
    <w:rsid w:val="00AD5C95"/>
    <w:rsid w:val="00AE042D"/>
    <w:rsid w:val="00AE0E9E"/>
    <w:rsid w:val="00AE4C2C"/>
    <w:rsid w:val="00AE6AB2"/>
    <w:rsid w:val="00AF0806"/>
    <w:rsid w:val="00AF1D94"/>
    <w:rsid w:val="00B02FE0"/>
    <w:rsid w:val="00B040DC"/>
    <w:rsid w:val="00B1002C"/>
    <w:rsid w:val="00B10A30"/>
    <w:rsid w:val="00B113D5"/>
    <w:rsid w:val="00B12A3A"/>
    <w:rsid w:val="00B13729"/>
    <w:rsid w:val="00B14F45"/>
    <w:rsid w:val="00B16EC9"/>
    <w:rsid w:val="00B202A5"/>
    <w:rsid w:val="00B22053"/>
    <w:rsid w:val="00B31230"/>
    <w:rsid w:val="00B35EBE"/>
    <w:rsid w:val="00B408B9"/>
    <w:rsid w:val="00B40D22"/>
    <w:rsid w:val="00B419D5"/>
    <w:rsid w:val="00B4282E"/>
    <w:rsid w:val="00B45DC1"/>
    <w:rsid w:val="00B4777A"/>
    <w:rsid w:val="00B5010A"/>
    <w:rsid w:val="00B50464"/>
    <w:rsid w:val="00B54750"/>
    <w:rsid w:val="00B57EFF"/>
    <w:rsid w:val="00B60229"/>
    <w:rsid w:val="00B61E90"/>
    <w:rsid w:val="00B65177"/>
    <w:rsid w:val="00B672AA"/>
    <w:rsid w:val="00B73D0F"/>
    <w:rsid w:val="00B7749E"/>
    <w:rsid w:val="00B7767B"/>
    <w:rsid w:val="00B81A21"/>
    <w:rsid w:val="00B83C10"/>
    <w:rsid w:val="00B86D0C"/>
    <w:rsid w:val="00B93B44"/>
    <w:rsid w:val="00B965CB"/>
    <w:rsid w:val="00B97A03"/>
    <w:rsid w:val="00BA6184"/>
    <w:rsid w:val="00BB1957"/>
    <w:rsid w:val="00BB1C69"/>
    <w:rsid w:val="00BB4DAA"/>
    <w:rsid w:val="00BC04C4"/>
    <w:rsid w:val="00BC09CA"/>
    <w:rsid w:val="00BC447D"/>
    <w:rsid w:val="00BC50CD"/>
    <w:rsid w:val="00BC6673"/>
    <w:rsid w:val="00BD4F71"/>
    <w:rsid w:val="00BE05CD"/>
    <w:rsid w:val="00BE1858"/>
    <w:rsid w:val="00BE24DD"/>
    <w:rsid w:val="00BE5C54"/>
    <w:rsid w:val="00BE62E5"/>
    <w:rsid w:val="00BE7277"/>
    <w:rsid w:val="00BF333C"/>
    <w:rsid w:val="00BF40AA"/>
    <w:rsid w:val="00C105F5"/>
    <w:rsid w:val="00C10776"/>
    <w:rsid w:val="00C1471B"/>
    <w:rsid w:val="00C1621E"/>
    <w:rsid w:val="00C17514"/>
    <w:rsid w:val="00C27CA3"/>
    <w:rsid w:val="00C33C29"/>
    <w:rsid w:val="00C45F97"/>
    <w:rsid w:val="00C501F4"/>
    <w:rsid w:val="00C522C2"/>
    <w:rsid w:val="00C5589C"/>
    <w:rsid w:val="00C55D04"/>
    <w:rsid w:val="00C56E8E"/>
    <w:rsid w:val="00C60C99"/>
    <w:rsid w:val="00C64888"/>
    <w:rsid w:val="00C65150"/>
    <w:rsid w:val="00C67B4D"/>
    <w:rsid w:val="00C70A21"/>
    <w:rsid w:val="00C71F3F"/>
    <w:rsid w:val="00C77D21"/>
    <w:rsid w:val="00C83B21"/>
    <w:rsid w:val="00C87CA1"/>
    <w:rsid w:val="00C907CE"/>
    <w:rsid w:val="00C90BF8"/>
    <w:rsid w:val="00C9307F"/>
    <w:rsid w:val="00CA7BF4"/>
    <w:rsid w:val="00CB30CB"/>
    <w:rsid w:val="00CB41CF"/>
    <w:rsid w:val="00CB7F1A"/>
    <w:rsid w:val="00CC452C"/>
    <w:rsid w:val="00CC6C44"/>
    <w:rsid w:val="00CD23AB"/>
    <w:rsid w:val="00CD3C67"/>
    <w:rsid w:val="00CE05B8"/>
    <w:rsid w:val="00CE06B6"/>
    <w:rsid w:val="00CE3095"/>
    <w:rsid w:val="00CE3804"/>
    <w:rsid w:val="00CE3F85"/>
    <w:rsid w:val="00CE64CD"/>
    <w:rsid w:val="00CE796F"/>
    <w:rsid w:val="00CF27C9"/>
    <w:rsid w:val="00D01D6F"/>
    <w:rsid w:val="00D04A8E"/>
    <w:rsid w:val="00D04EEF"/>
    <w:rsid w:val="00D07261"/>
    <w:rsid w:val="00D0793F"/>
    <w:rsid w:val="00D114DF"/>
    <w:rsid w:val="00D148AA"/>
    <w:rsid w:val="00D14FEC"/>
    <w:rsid w:val="00D16C99"/>
    <w:rsid w:val="00D17103"/>
    <w:rsid w:val="00D32665"/>
    <w:rsid w:val="00D3430A"/>
    <w:rsid w:val="00D36D46"/>
    <w:rsid w:val="00D40047"/>
    <w:rsid w:val="00D42C78"/>
    <w:rsid w:val="00D578F2"/>
    <w:rsid w:val="00D612B6"/>
    <w:rsid w:val="00D61701"/>
    <w:rsid w:val="00D61F9D"/>
    <w:rsid w:val="00D704F9"/>
    <w:rsid w:val="00D7642B"/>
    <w:rsid w:val="00D8338F"/>
    <w:rsid w:val="00D83571"/>
    <w:rsid w:val="00D83B7F"/>
    <w:rsid w:val="00D8434A"/>
    <w:rsid w:val="00D93457"/>
    <w:rsid w:val="00D93FEE"/>
    <w:rsid w:val="00D96D04"/>
    <w:rsid w:val="00DA004F"/>
    <w:rsid w:val="00DA2DCF"/>
    <w:rsid w:val="00DA723D"/>
    <w:rsid w:val="00DA73DF"/>
    <w:rsid w:val="00DB1D9E"/>
    <w:rsid w:val="00DB3F4B"/>
    <w:rsid w:val="00DC184D"/>
    <w:rsid w:val="00DC6A01"/>
    <w:rsid w:val="00DC791E"/>
    <w:rsid w:val="00DD15FB"/>
    <w:rsid w:val="00DD1E0D"/>
    <w:rsid w:val="00DD6576"/>
    <w:rsid w:val="00DE276A"/>
    <w:rsid w:val="00DE5791"/>
    <w:rsid w:val="00DF1AF9"/>
    <w:rsid w:val="00DF1B1B"/>
    <w:rsid w:val="00DF2C8F"/>
    <w:rsid w:val="00DF3610"/>
    <w:rsid w:val="00DF5962"/>
    <w:rsid w:val="00DF5E25"/>
    <w:rsid w:val="00E0267C"/>
    <w:rsid w:val="00E02FE1"/>
    <w:rsid w:val="00E04333"/>
    <w:rsid w:val="00E06FB2"/>
    <w:rsid w:val="00E12745"/>
    <w:rsid w:val="00E16E60"/>
    <w:rsid w:val="00E20D8D"/>
    <w:rsid w:val="00E22FEF"/>
    <w:rsid w:val="00E25CD0"/>
    <w:rsid w:val="00E26E51"/>
    <w:rsid w:val="00E3183A"/>
    <w:rsid w:val="00E379F5"/>
    <w:rsid w:val="00E424D0"/>
    <w:rsid w:val="00E45E8D"/>
    <w:rsid w:val="00E52E93"/>
    <w:rsid w:val="00E56C52"/>
    <w:rsid w:val="00E57900"/>
    <w:rsid w:val="00E60CA7"/>
    <w:rsid w:val="00E613E5"/>
    <w:rsid w:val="00E6482F"/>
    <w:rsid w:val="00E71B38"/>
    <w:rsid w:val="00E73C31"/>
    <w:rsid w:val="00E75286"/>
    <w:rsid w:val="00E80BEA"/>
    <w:rsid w:val="00E8334D"/>
    <w:rsid w:val="00E84DFC"/>
    <w:rsid w:val="00E9293A"/>
    <w:rsid w:val="00E93C62"/>
    <w:rsid w:val="00E96710"/>
    <w:rsid w:val="00E9792D"/>
    <w:rsid w:val="00EA006C"/>
    <w:rsid w:val="00EA36F8"/>
    <w:rsid w:val="00EA57BF"/>
    <w:rsid w:val="00EA7F11"/>
    <w:rsid w:val="00EB164F"/>
    <w:rsid w:val="00EB1C02"/>
    <w:rsid w:val="00EB1C1A"/>
    <w:rsid w:val="00EB4470"/>
    <w:rsid w:val="00EB4641"/>
    <w:rsid w:val="00EB49DA"/>
    <w:rsid w:val="00EB644B"/>
    <w:rsid w:val="00EC3D16"/>
    <w:rsid w:val="00EC5D8C"/>
    <w:rsid w:val="00ED7FEB"/>
    <w:rsid w:val="00EE0441"/>
    <w:rsid w:val="00EE1262"/>
    <w:rsid w:val="00EE129F"/>
    <w:rsid w:val="00EE15DA"/>
    <w:rsid w:val="00EE2066"/>
    <w:rsid w:val="00EE24D8"/>
    <w:rsid w:val="00EE3F66"/>
    <w:rsid w:val="00EF203F"/>
    <w:rsid w:val="00EF2A63"/>
    <w:rsid w:val="00F00CA6"/>
    <w:rsid w:val="00F040A0"/>
    <w:rsid w:val="00F05CD9"/>
    <w:rsid w:val="00F10673"/>
    <w:rsid w:val="00F10A0A"/>
    <w:rsid w:val="00F1215C"/>
    <w:rsid w:val="00F1484D"/>
    <w:rsid w:val="00F14FEC"/>
    <w:rsid w:val="00F15E6A"/>
    <w:rsid w:val="00F2000C"/>
    <w:rsid w:val="00F20652"/>
    <w:rsid w:val="00F21E80"/>
    <w:rsid w:val="00F23D25"/>
    <w:rsid w:val="00F23D69"/>
    <w:rsid w:val="00F256DF"/>
    <w:rsid w:val="00F301E3"/>
    <w:rsid w:val="00F33E1F"/>
    <w:rsid w:val="00F33E3D"/>
    <w:rsid w:val="00F35126"/>
    <w:rsid w:val="00F36A2A"/>
    <w:rsid w:val="00F5160B"/>
    <w:rsid w:val="00F531DA"/>
    <w:rsid w:val="00F56707"/>
    <w:rsid w:val="00F66BCE"/>
    <w:rsid w:val="00F7088E"/>
    <w:rsid w:val="00F72101"/>
    <w:rsid w:val="00F72FEF"/>
    <w:rsid w:val="00F75377"/>
    <w:rsid w:val="00F77FDD"/>
    <w:rsid w:val="00F82501"/>
    <w:rsid w:val="00F826E4"/>
    <w:rsid w:val="00F82EE8"/>
    <w:rsid w:val="00F92F39"/>
    <w:rsid w:val="00F95EC5"/>
    <w:rsid w:val="00F9680F"/>
    <w:rsid w:val="00F97260"/>
    <w:rsid w:val="00FA06A7"/>
    <w:rsid w:val="00FA126F"/>
    <w:rsid w:val="00FB295E"/>
    <w:rsid w:val="00FB4283"/>
    <w:rsid w:val="00FB55DC"/>
    <w:rsid w:val="00FC235F"/>
    <w:rsid w:val="00FC3AE5"/>
    <w:rsid w:val="00FC5AFF"/>
    <w:rsid w:val="00FD4A57"/>
    <w:rsid w:val="00FE0155"/>
    <w:rsid w:val="00FE0A01"/>
    <w:rsid w:val="00FE29C4"/>
    <w:rsid w:val="00FE2EA5"/>
    <w:rsid w:val="00FE44A2"/>
    <w:rsid w:val="00FE6070"/>
    <w:rsid w:val="00FE7A13"/>
    <w:rsid w:val="00FF3441"/>
    <w:rsid w:val="00FF3529"/>
    <w:rsid w:val="00FF3759"/>
    <w:rsid w:val="00FF4CF6"/>
    <w:rsid w:val="00FF4F91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E0CF63"/>
  <w15:chartTrackingRefBased/>
  <w15:docId w15:val="{D1689581-9B9B-40A0-8CEE-F8FB0B03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29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2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F40AA"/>
    <w:pPr>
      <w:jc w:val="both"/>
    </w:pPr>
    <w:rPr>
      <w:rFonts w:ascii="Arial" w:hAnsi="Arial" w:cs="Arial"/>
      <w:spacing w:val="8"/>
      <w:lang w:val="en-GB" w:eastAsia="zh-CN"/>
    </w:rPr>
  </w:style>
  <w:style w:type="paragraph" w:styleId="berschrift1">
    <w:name w:val="heading 1"/>
    <w:basedOn w:val="PARAGRAPH"/>
    <w:next w:val="PARAGRAPH"/>
    <w:qFormat/>
    <w:rsid w:val="009D1914"/>
    <w:pPr>
      <w:keepNext/>
      <w:numPr>
        <w:numId w:val="23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9D1914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qFormat/>
    <w:rsid w:val="009D1914"/>
    <w:pPr>
      <w:numPr>
        <w:ilvl w:val="2"/>
      </w:numPr>
      <w:outlineLvl w:val="2"/>
    </w:pPr>
  </w:style>
  <w:style w:type="paragraph" w:styleId="berschrift4">
    <w:name w:val="heading 4"/>
    <w:basedOn w:val="berschrift3"/>
    <w:next w:val="PARAGRAPH"/>
    <w:qFormat/>
    <w:rsid w:val="009D1914"/>
    <w:pPr>
      <w:numPr>
        <w:ilvl w:val="3"/>
      </w:numPr>
      <w:outlineLvl w:val="3"/>
    </w:pPr>
  </w:style>
  <w:style w:type="paragraph" w:styleId="berschrift5">
    <w:name w:val="heading 5"/>
    <w:basedOn w:val="berschrift4"/>
    <w:next w:val="PARAGRAPH"/>
    <w:qFormat/>
    <w:rsid w:val="00832A1A"/>
    <w:pPr>
      <w:numPr>
        <w:ilvl w:val="4"/>
      </w:numPr>
      <w:outlineLvl w:val="4"/>
    </w:pPr>
  </w:style>
  <w:style w:type="paragraph" w:styleId="berschrift6">
    <w:name w:val="heading 6"/>
    <w:basedOn w:val="berschrift5"/>
    <w:next w:val="PARAGRAPH"/>
    <w:qFormat/>
    <w:rsid w:val="00832A1A"/>
    <w:pPr>
      <w:numPr>
        <w:ilvl w:val="5"/>
      </w:numPr>
      <w:outlineLvl w:val="5"/>
    </w:pPr>
  </w:style>
  <w:style w:type="paragraph" w:styleId="berschrift7">
    <w:name w:val="heading 7"/>
    <w:basedOn w:val="berschrift6"/>
    <w:next w:val="PARAGRAPH"/>
    <w:qFormat/>
    <w:rsid w:val="00832A1A"/>
    <w:pPr>
      <w:numPr>
        <w:ilvl w:val="6"/>
      </w:numPr>
      <w:outlineLvl w:val="6"/>
    </w:pPr>
  </w:style>
  <w:style w:type="paragraph" w:styleId="berschrift8">
    <w:name w:val="heading 8"/>
    <w:basedOn w:val="berschrift7"/>
    <w:next w:val="PARAGRAPH"/>
    <w:qFormat/>
    <w:rsid w:val="00832A1A"/>
    <w:pPr>
      <w:numPr>
        <w:ilvl w:val="7"/>
      </w:numPr>
      <w:outlineLvl w:val="7"/>
    </w:pPr>
  </w:style>
  <w:style w:type="paragraph" w:styleId="berschrift9">
    <w:name w:val="heading 9"/>
    <w:basedOn w:val="berschrift8"/>
    <w:next w:val="PARAGRAPH"/>
    <w:qFormat/>
    <w:rsid w:val="00832A1A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-TableCell">
    <w:name w:val="CODE-TableCell"/>
    <w:basedOn w:val="CODE"/>
    <w:qFormat/>
    <w:rsid w:val="00C64888"/>
    <w:rPr>
      <w:sz w:val="16"/>
    </w:rPr>
  </w:style>
  <w:style w:type="paragraph" w:customStyle="1" w:styleId="PARAGRAPH">
    <w:name w:val="PARAGRAPH"/>
    <w:aliases w:val="PA"/>
    <w:link w:val="PARAGRAPHChar"/>
    <w:qFormat/>
    <w:rsid w:val="00BF40AA"/>
    <w:pPr>
      <w:snapToGrid w:val="0"/>
      <w:spacing w:before="100" w:after="200"/>
      <w:jc w:val="both"/>
    </w:pPr>
    <w:rPr>
      <w:rFonts w:ascii="Arial" w:hAnsi="Arial" w:cs="Arial"/>
      <w:spacing w:val="8"/>
      <w:lang w:val="en-GB" w:eastAsia="zh-CN"/>
    </w:rPr>
  </w:style>
  <w:style w:type="paragraph" w:customStyle="1" w:styleId="FIGURE-title">
    <w:name w:val="FIGURE-title"/>
    <w:basedOn w:val="Standard"/>
    <w:next w:val="PARAGRAPH"/>
    <w:link w:val="FIGURE-titleChar"/>
    <w:qFormat/>
    <w:rsid w:val="006A5C44"/>
    <w:pPr>
      <w:snapToGrid w:val="0"/>
      <w:spacing w:before="100" w:after="200"/>
      <w:jc w:val="center"/>
    </w:pPr>
    <w:rPr>
      <w:b/>
      <w:bCs/>
    </w:rPr>
  </w:style>
  <w:style w:type="paragraph" w:styleId="Kopfzeile">
    <w:name w:val="header"/>
    <w:basedOn w:val="Standard"/>
    <w:link w:val="KopfzeileZchn"/>
    <w:rsid w:val="006A5C44"/>
    <w:pPr>
      <w:tabs>
        <w:tab w:val="center" w:pos="4536"/>
        <w:tab w:val="right" w:pos="9072"/>
      </w:tabs>
      <w:snapToGrid w:val="0"/>
    </w:pPr>
  </w:style>
  <w:style w:type="character" w:styleId="Kommentarzeichen">
    <w:name w:val="annotation reference"/>
    <w:rPr>
      <w:sz w:val="16"/>
      <w:szCs w:val="16"/>
    </w:rPr>
  </w:style>
  <w:style w:type="paragraph" w:customStyle="1" w:styleId="NumberedPARAlevel4">
    <w:name w:val="Numbered PARA (level 4)"/>
    <w:basedOn w:val="berschrift4"/>
    <w:qFormat/>
    <w:rsid w:val="00FE44A2"/>
    <w:pPr>
      <w:ind w:left="0" w:firstLine="0"/>
      <w:jc w:val="both"/>
    </w:pPr>
    <w:rPr>
      <w:b w:val="0"/>
    </w:rPr>
  </w:style>
  <w:style w:type="paragraph" w:customStyle="1" w:styleId="NOTE">
    <w:name w:val="NOTE"/>
    <w:aliases w:val="no,note,Note"/>
    <w:basedOn w:val="Standard"/>
    <w:next w:val="PARAGRAPH"/>
    <w:link w:val="NOTEChar"/>
    <w:qFormat/>
    <w:rsid w:val="006A5C44"/>
    <w:pPr>
      <w:snapToGrid w:val="0"/>
      <w:spacing w:before="100" w:after="100"/>
    </w:pPr>
    <w:rPr>
      <w:sz w:val="16"/>
      <w:szCs w:val="16"/>
    </w:rPr>
  </w:style>
  <w:style w:type="paragraph" w:styleId="Fuzeile">
    <w:name w:val="footer"/>
    <w:basedOn w:val="Kopfzeile"/>
    <w:link w:val="FuzeileZchn"/>
    <w:uiPriority w:val="29"/>
  </w:style>
  <w:style w:type="paragraph" w:styleId="Liste">
    <w:name w:val="List"/>
    <w:basedOn w:val="Standard"/>
    <w:qFormat/>
    <w:rsid w:val="006A5C44"/>
    <w:pPr>
      <w:tabs>
        <w:tab w:val="left" w:pos="340"/>
      </w:tabs>
      <w:snapToGrid w:val="0"/>
      <w:spacing w:after="100"/>
      <w:ind w:left="340" w:hanging="340"/>
    </w:pPr>
  </w:style>
  <w:style w:type="character" w:styleId="Seitenzahl">
    <w:name w:val="page number"/>
    <w:uiPriority w:val="29"/>
    <w:unhideWhenUsed/>
    <w:rPr>
      <w:rFonts w:ascii="Arial" w:hAnsi="Arial"/>
      <w:sz w:val="20"/>
      <w:szCs w:val="20"/>
    </w:rPr>
  </w:style>
  <w:style w:type="paragraph" w:customStyle="1" w:styleId="FOREWORD">
    <w:name w:val="FOREWORD"/>
    <w:basedOn w:val="Standard"/>
    <w:rsid w:val="006A5C44"/>
    <w:pPr>
      <w:tabs>
        <w:tab w:val="left" w:pos="284"/>
      </w:tabs>
      <w:snapToGrid w:val="0"/>
      <w:spacing w:after="100"/>
      <w:ind w:left="284" w:hanging="284"/>
    </w:pPr>
    <w:rPr>
      <w:sz w:val="16"/>
      <w:szCs w:val="16"/>
    </w:rPr>
  </w:style>
  <w:style w:type="paragraph" w:customStyle="1" w:styleId="TABLE-title">
    <w:name w:val="TABLE-title"/>
    <w:basedOn w:val="PARAGRAPH"/>
    <w:next w:val="PARAGRAPH"/>
    <w:link w:val="TABLE-titleChar"/>
    <w:qFormat/>
    <w:rsid w:val="00D32665"/>
    <w:pPr>
      <w:keepNext/>
      <w:jc w:val="center"/>
    </w:pPr>
    <w:rPr>
      <w:b/>
      <w:bCs/>
    </w:rPr>
  </w:style>
  <w:style w:type="paragraph" w:styleId="Funotentext">
    <w:name w:val="footnote text"/>
    <w:basedOn w:val="Standard"/>
    <w:semiHidden/>
    <w:rsid w:val="006A5C44"/>
    <w:pPr>
      <w:snapToGrid w:val="0"/>
      <w:spacing w:after="100"/>
      <w:ind w:left="284" w:hanging="284"/>
    </w:pPr>
    <w:rPr>
      <w:sz w:val="16"/>
      <w:szCs w:val="16"/>
    </w:rPr>
  </w:style>
  <w:style w:type="character" w:styleId="Funotenzeichen">
    <w:name w:val="footnote reference"/>
    <w:semiHidden/>
    <w:rPr>
      <w:rFonts w:ascii="Arial" w:hAnsi="Arial"/>
      <w:position w:val="4"/>
      <w:sz w:val="16"/>
      <w:szCs w:val="16"/>
      <w:vertAlign w:val="baseline"/>
    </w:rPr>
  </w:style>
  <w:style w:type="paragraph" w:styleId="Verzeichnis1">
    <w:name w:val="toc 1"/>
    <w:aliases w:val="Заголовок1б"/>
    <w:basedOn w:val="Standard"/>
    <w:uiPriority w:val="39"/>
    <w:rsid w:val="00BC447D"/>
    <w:pPr>
      <w:tabs>
        <w:tab w:val="left" w:pos="454"/>
        <w:tab w:val="right" w:leader="dot" w:pos="9070"/>
      </w:tabs>
      <w:suppressAutoHyphens/>
      <w:snapToGrid w:val="0"/>
      <w:spacing w:after="100"/>
      <w:ind w:left="454" w:right="680" w:hanging="454"/>
      <w:jc w:val="left"/>
    </w:pPr>
    <w:rPr>
      <w:noProof/>
    </w:rPr>
  </w:style>
  <w:style w:type="paragraph" w:styleId="Verzeichnis2">
    <w:name w:val="toc 2"/>
    <w:basedOn w:val="Verzeichnis1"/>
    <w:uiPriority w:val="39"/>
    <w:rsid w:val="00225CEB"/>
    <w:pPr>
      <w:tabs>
        <w:tab w:val="clear" w:pos="454"/>
        <w:tab w:val="left" w:pos="993"/>
      </w:tabs>
      <w:spacing w:after="60"/>
      <w:ind w:left="993" w:hanging="709"/>
    </w:pPr>
  </w:style>
  <w:style w:type="paragraph" w:styleId="Verzeichnis3">
    <w:name w:val="toc 3"/>
    <w:basedOn w:val="Verzeichnis2"/>
    <w:uiPriority w:val="39"/>
    <w:rsid w:val="00225CEB"/>
    <w:pPr>
      <w:tabs>
        <w:tab w:val="clear" w:pos="993"/>
        <w:tab w:val="left" w:pos="1560"/>
      </w:tabs>
      <w:ind w:left="1446" w:hanging="992"/>
    </w:pPr>
  </w:style>
  <w:style w:type="paragraph" w:styleId="Verzeichnis4">
    <w:name w:val="toc 4"/>
    <w:basedOn w:val="Verzeichnis3"/>
    <w:semiHidden/>
    <w:pPr>
      <w:tabs>
        <w:tab w:val="left" w:pos="2608"/>
      </w:tabs>
      <w:ind w:left="2608" w:hanging="907"/>
    </w:pPr>
  </w:style>
  <w:style w:type="paragraph" w:styleId="Verzeichnis5">
    <w:name w:val="toc 5"/>
    <w:basedOn w:val="Verzeichnis4"/>
    <w:semiHidden/>
    <w:pPr>
      <w:tabs>
        <w:tab w:val="clear" w:pos="2608"/>
        <w:tab w:val="left" w:pos="3686"/>
      </w:tabs>
      <w:ind w:left="3685" w:hanging="1077"/>
    </w:pPr>
  </w:style>
  <w:style w:type="paragraph" w:styleId="Verzeichnis6">
    <w:name w:val="toc 6"/>
    <w:basedOn w:val="Verzeichnis5"/>
    <w:semiHidden/>
    <w:pPr>
      <w:tabs>
        <w:tab w:val="clear" w:pos="3686"/>
        <w:tab w:val="left" w:pos="4933"/>
      </w:tabs>
      <w:ind w:left="4933" w:hanging="1247"/>
    </w:pPr>
  </w:style>
  <w:style w:type="paragraph" w:styleId="Verzeichnis7">
    <w:name w:val="toc 7"/>
    <w:basedOn w:val="Verzeichnis1"/>
    <w:semiHidden/>
    <w:pPr>
      <w:tabs>
        <w:tab w:val="right" w:pos="9070"/>
      </w:tabs>
    </w:pPr>
  </w:style>
  <w:style w:type="paragraph" w:styleId="Verzeichnis8">
    <w:name w:val="toc 8"/>
    <w:basedOn w:val="Verzeichnis1"/>
    <w:semiHidden/>
    <w:pPr>
      <w:ind w:left="720" w:hanging="720"/>
    </w:pPr>
  </w:style>
  <w:style w:type="paragraph" w:styleId="Verzeichnis9">
    <w:name w:val="toc 9"/>
    <w:basedOn w:val="Verzeichnis1"/>
    <w:semiHidden/>
    <w:pPr>
      <w:ind w:left="720" w:hanging="720"/>
    </w:pPr>
  </w:style>
  <w:style w:type="paragraph" w:customStyle="1" w:styleId="HEADINGNonumber">
    <w:name w:val="HEADING(Nonumber)"/>
    <w:basedOn w:val="PARAGRAPH"/>
    <w:next w:val="PARAGRAPH"/>
    <w:qFormat/>
    <w:rsid w:val="00B57EFF"/>
    <w:pPr>
      <w:keepNext/>
      <w:suppressAutoHyphens/>
      <w:spacing w:before="0"/>
      <w:jc w:val="center"/>
      <w:outlineLvl w:val="0"/>
    </w:pPr>
    <w:rPr>
      <w:sz w:val="24"/>
    </w:rPr>
  </w:style>
  <w:style w:type="paragraph" w:styleId="Liste4">
    <w:name w:val="List 4"/>
    <w:basedOn w:val="Liste3"/>
    <w:pPr>
      <w:tabs>
        <w:tab w:val="clear" w:pos="1021"/>
        <w:tab w:val="left" w:pos="1361"/>
      </w:tabs>
      <w:ind w:left="1361"/>
    </w:pPr>
  </w:style>
  <w:style w:type="paragraph" w:styleId="Liste3">
    <w:name w:val="List 3"/>
    <w:basedOn w:val="Liste2"/>
    <w:pPr>
      <w:tabs>
        <w:tab w:val="clear" w:pos="680"/>
        <w:tab w:val="left" w:pos="1021"/>
      </w:tabs>
      <w:ind w:left="1020"/>
    </w:pPr>
  </w:style>
  <w:style w:type="paragraph" w:styleId="Liste2">
    <w:name w:val="List 2"/>
    <w:basedOn w:val="Liste"/>
    <w:pPr>
      <w:tabs>
        <w:tab w:val="clear" w:pos="340"/>
        <w:tab w:val="left" w:pos="680"/>
      </w:tabs>
      <w:ind w:left="680"/>
    </w:pPr>
  </w:style>
  <w:style w:type="paragraph" w:customStyle="1" w:styleId="TABLE-col-heading">
    <w:name w:val="TABLE-col-heading"/>
    <w:basedOn w:val="PARAGRAPH"/>
    <w:qFormat/>
    <w:rsid w:val="00D32665"/>
    <w:pPr>
      <w:keepNext/>
      <w:spacing w:before="60" w:after="60"/>
      <w:jc w:val="center"/>
    </w:pPr>
    <w:rPr>
      <w:b/>
      <w:bCs/>
      <w:sz w:val="16"/>
      <w:szCs w:val="16"/>
    </w:rPr>
  </w:style>
  <w:style w:type="paragraph" w:customStyle="1" w:styleId="ANNEXtitle">
    <w:name w:val="ANNEX_title"/>
    <w:basedOn w:val="MAIN-TITLE"/>
    <w:next w:val="ANNEX-heading1"/>
    <w:qFormat/>
    <w:rsid w:val="00D32665"/>
    <w:pPr>
      <w:pageBreakBefore/>
      <w:numPr>
        <w:numId w:val="14"/>
      </w:numPr>
      <w:spacing w:after="200"/>
      <w:outlineLvl w:val="0"/>
    </w:pPr>
  </w:style>
  <w:style w:type="paragraph" w:customStyle="1" w:styleId="MAIN-TITLE">
    <w:name w:val="MAIN-TITLE"/>
    <w:basedOn w:val="Standard"/>
    <w:link w:val="MAIN-TITLEChar"/>
    <w:qFormat/>
    <w:rsid w:val="006A5C44"/>
    <w:pPr>
      <w:snapToGrid w:val="0"/>
      <w:jc w:val="center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D32665"/>
    <w:pPr>
      <w:numPr>
        <w:ilvl w:val="1"/>
        <w:numId w:val="14"/>
      </w:numPr>
      <w:outlineLvl w:val="1"/>
    </w:pPr>
  </w:style>
  <w:style w:type="paragraph" w:customStyle="1" w:styleId="TERM">
    <w:name w:val="TERM"/>
    <w:basedOn w:val="Standard"/>
    <w:next w:val="TERM-definition"/>
    <w:qFormat/>
    <w:rsid w:val="009E3CDC"/>
    <w:pPr>
      <w:keepNext/>
      <w:snapToGrid w:val="0"/>
      <w:ind w:left="340" w:hanging="340"/>
    </w:pPr>
    <w:rPr>
      <w:b/>
      <w:bCs/>
    </w:rPr>
  </w:style>
  <w:style w:type="paragraph" w:customStyle="1" w:styleId="TERM-definition">
    <w:name w:val="TERM-definition"/>
    <w:basedOn w:val="Standard"/>
    <w:next w:val="TERM-number"/>
    <w:link w:val="TERM-definitionCar"/>
    <w:qFormat/>
    <w:rsid w:val="009E3CDC"/>
    <w:pPr>
      <w:snapToGrid w:val="0"/>
      <w:spacing w:after="200"/>
    </w:pPr>
  </w:style>
  <w:style w:type="paragraph" w:customStyle="1" w:styleId="TERM-number">
    <w:name w:val="TERM-number"/>
    <w:basedOn w:val="berschrift2"/>
    <w:next w:val="TERM"/>
    <w:qFormat/>
    <w:pPr>
      <w:spacing w:after="0"/>
      <w:ind w:left="0" w:firstLine="0"/>
      <w:outlineLvl w:val="9"/>
    </w:pPr>
  </w:style>
  <w:style w:type="character" w:styleId="Zeilennummer">
    <w:name w:val="line number"/>
    <w:uiPriority w:val="29"/>
    <w:unhideWhenUsed/>
    <w:rsid w:val="00103EA2"/>
    <w:rPr>
      <w:rFonts w:ascii="Arial" w:hAnsi="Arial" w:cs="Arial"/>
      <w:spacing w:val="8"/>
      <w:sz w:val="16"/>
      <w:lang w:val="en-GB" w:eastAsia="zh-CN" w:bidi="ar-SA"/>
    </w:rPr>
  </w:style>
  <w:style w:type="paragraph" w:styleId="Listennummer3">
    <w:name w:val="List Number 3"/>
    <w:basedOn w:val="Listennummer2"/>
    <w:rsid w:val="00412D76"/>
    <w:pPr>
      <w:numPr>
        <w:numId w:val="4"/>
      </w:numPr>
    </w:pPr>
  </w:style>
  <w:style w:type="paragraph" w:styleId="Aufzhlungszeichen5">
    <w:name w:val="List Bullet 5"/>
    <w:basedOn w:val="Aufzhlungszeichen4"/>
    <w:pPr>
      <w:tabs>
        <w:tab w:val="clear" w:pos="1361"/>
        <w:tab w:val="left" w:pos="1701"/>
      </w:tabs>
      <w:ind w:left="1701"/>
    </w:pPr>
  </w:style>
  <w:style w:type="paragraph" w:styleId="Aufzhlungszeichen4">
    <w:name w:val="List Bullet 4"/>
    <w:basedOn w:val="Aufzhlungszeichen3"/>
    <w:pPr>
      <w:tabs>
        <w:tab w:val="clear" w:pos="1021"/>
        <w:tab w:val="left" w:pos="1361"/>
      </w:tabs>
      <w:ind w:left="1361"/>
    </w:pPr>
  </w:style>
  <w:style w:type="paragraph" w:styleId="Aufzhlungszeichen3">
    <w:name w:val="List Bullet 3"/>
    <w:basedOn w:val="Aufzhlungszeichen2"/>
    <w:pPr>
      <w:tabs>
        <w:tab w:val="clear" w:pos="340"/>
        <w:tab w:val="left" w:pos="1021"/>
      </w:tabs>
      <w:ind w:left="1020"/>
    </w:pPr>
  </w:style>
  <w:style w:type="paragraph" w:styleId="Aufzhlungszeichen2">
    <w:name w:val="List Bullet 2"/>
    <w:basedOn w:val="Aufzhlungszeichen"/>
    <w:pPr>
      <w:numPr>
        <w:numId w:val="7"/>
      </w:numPr>
      <w:tabs>
        <w:tab w:val="clear" w:pos="700"/>
      </w:tabs>
      <w:ind w:left="680" w:hanging="340"/>
    </w:pPr>
  </w:style>
  <w:style w:type="paragraph" w:styleId="Aufzhlungszeichen">
    <w:name w:val="List Bullet"/>
    <w:basedOn w:val="Standard"/>
    <w:qFormat/>
    <w:rsid w:val="006A5C44"/>
    <w:pPr>
      <w:numPr>
        <w:numId w:val="8"/>
      </w:numPr>
      <w:tabs>
        <w:tab w:val="clear" w:pos="720"/>
        <w:tab w:val="left" w:pos="340"/>
      </w:tabs>
      <w:snapToGrid w:val="0"/>
      <w:spacing w:after="100"/>
      <w:ind w:left="340" w:hanging="340"/>
    </w:pPr>
  </w:style>
  <w:style w:type="character" w:styleId="Endnotenzeichen">
    <w:name w:val="endnote reference"/>
    <w:semiHidden/>
    <w:rPr>
      <w:vertAlign w:val="superscript"/>
    </w:rPr>
  </w:style>
  <w:style w:type="paragraph" w:customStyle="1" w:styleId="TABFIGfootnote">
    <w:name w:val="TAB_FIG_footnote"/>
    <w:basedOn w:val="Funotentext"/>
    <w:pPr>
      <w:tabs>
        <w:tab w:val="left" w:pos="284"/>
      </w:tabs>
      <w:spacing w:before="60" w:after="60"/>
    </w:pPr>
  </w:style>
  <w:style w:type="character" w:customStyle="1" w:styleId="Reference">
    <w:name w:val="Reference"/>
    <w:uiPriority w:val="29"/>
    <w:semiHidden/>
    <w:rPr>
      <w:rFonts w:ascii="Arial" w:hAnsi="Arial"/>
      <w:noProof/>
      <w:sz w:val="20"/>
      <w:szCs w:val="20"/>
    </w:rPr>
  </w:style>
  <w:style w:type="paragraph" w:customStyle="1" w:styleId="TABLE-cell">
    <w:name w:val="TABLE-cell"/>
    <w:basedOn w:val="PARAGRAPH"/>
    <w:qFormat/>
    <w:rsid w:val="00D32665"/>
    <w:pPr>
      <w:spacing w:before="60" w:after="60"/>
      <w:jc w:val="left"/>
    </w:pPr>
    <w:rPr>
      <w:bCs/>
      <w:sz w:val="16"/>
    </w:rPr>
  </w:style>
  <w:style w:type="paragraph" w:styleId="Listenfortsetzung">
    <w:name w:val="List Continue"/>
    <w:basedOn w:val="Standard"/>
    <w:rsid w:val="006A5C44"/>
    <w:pPr>
      <w:snapToGrid w:val="0"/>
      <w:spacing w:after="100"/>
      <w:ind w:left="340"/>
    </w:pPr>
  </w:style>
  <w:style w:type="paragraph" w:styleId="Listenfortsetzung2">
    <w:name w:val="List Continue 2"/>
    <w:basedOn w:val="Listenfortsetzung"/>
    <w:pPr>
      <w:ind w:left="680"/>
    </w:pPr>
  </w:style>
  <w:style w:type="paragraph" w:styleId="Listenfortsetzung3">
    <w:name w:val="List Continue 3"/>
    <w:basedOn w:val="Listenfortsetzung2"/>
    <w:pPr>
      <w:ind w:left="1021"/>
    </w:pPr>
  </w:style>
  <w:style w:type="paragraph" w:styleId="Listenfortsetzung4">
    <w:name w:val="List Continue 4"/>
    <w:basedOn w:val="Listenfortsetzung3"/>
    <w:pPr>
      <w:ind w:left="1361"/>
    </w:pPr>
  </w:style>
  <w:style w:type="paragraph" w:styleId="Listenfortsetzung5">
    <w:name w:val="List Continue 5"/>
    <w:basedOn w:val="Listenfortsetzung4"/>
    <w:pPr>
      <w:ind w:left="1701"/>
    </w:pPr>
  </w:style>
  <w:style w:type="paragraph" w:styleId="Liste5">
    <w:name w:val="List 5"/>
    <w:basedOn w:val="Liste4"/>
    <w:pPr>
      <w:tabs>
        <w:tab w:val="clear" w:pos="1361"/>
        <w:tab w:val="left" w:pos="1701"/>
      </w:tabs>
      <w:ind w:left="1701"/>
    </w:pPr>
  </w:style>
  <w:style w:type="character" w:customStyle="1" w:styleId="VARIABLE">
    <w:name w:val="VARIABLE"/>
    <w:rPr>
      <w:rFonts w:ascii="Times New Roman" w:hAnsi="Times New Roman"/>
      <w:i/>
      <w:iCs/>
    </w:rPr>
  </w:style>
  <w:style w:type="character" w:styleId="Hyperlink">
    <w:name w:val="Hyperlink"/>
    <w:uiPriority w:val="99"/>
    <w:rsid w:val="001019E4"/>
    <w:rPr>
      <w:color w:val="auto"/>
      <w:u w:val="none"/>
    </w:rPr>
  </w:style>
  <w:style w:type="paragraph" w:styleId="Listennummer">
    <w:name w:val="List Number"/>
    <w:basedOn w:val="Liste"/>
    <w:qFormat/>
    <w:pPr>
      <w:numPr>
        <w:numId w:val="1"/>
      </w:numPr>
      <w:tabs>
        <w:tab w:val="clear" w:pos="360"/>
        <w:tab w:val="left" w:pos="340"/>
      </w:tabs>
      <w:ind w:left="340" w:hanging="340"/>
    </w:pPr>
  </w:style>
  <w:style w:type="paragraph" w:styleId="Listennummer2">
    <w:name w:val="List Number 2"/>
    <w:basedOn w:val="Listennummer"/>
    <w:rsid w:val="002051C6"/>
    <w:pPr>
      <w:numPr>
        <w:numId w:val="3"/>
      </w:numPr>
      <w:tabs>
        <w:tab w:val="left" w:pos="340"/>
      </w:tabs>
    </w:pPr>
  </w:style>
  <w:style w:type="character" w:styleId="BesuchterLink">
    <w:name w:val="FollowedHyperlink"/>
    <w:basedOn w:val="Hyperlink"/>
    <w:uiPriority w:val="99"/>
    <w:rPr>
      <w:color w:val="auto"/>
      <w:u w:val="none"/>
    </w:rPr>
  </w:style>
  <w:style w:type="paragraph" w:customStyle="1" w:styleId="TABLE-centered">
    <w:name w:val="TABLE-centered"/>
    <w:basedOn w:val="TABLE-cell"/>
    <w:rsid w:val="00D32665"/>
    <w:pPr>
      <w:jc w:val="center"/>
    </w:pPr>
  </w:style>
  <w:style w:type="paragraph" w:styleId="Listennummer4">
    <w:name w:val="List Number 4"/>
    <w:basedOn w:val="Listennummer3"/>
    <w:rsid w:val="00350692"/>
    <w:pPr>
      <w:numPr>
        <w:numId w:val="5"/>
      </w:numPr>
    </w:pPr>
  </w:style>
  <w:style w:type="paragraph" w:styleId="Listennummer5">
    <w:name w:val="List Number 5"/>
    <w:basedOn w:val="Listennummer4"/>
    <w:rsid w:val="00350692"/>
    <w:pPr>
      <w:numPr>
        <w:numId w:val="6"/>
      </w:numPr>
    </w:pPr>
  </w:style>
  <w:style w:type="paragraph" w:styleId="Abbildungsverzeichnis">
    <w:name w:val="table of figures"/>
    <w:basedOn w:val="Verzeichnis1"/>
    <w:uiPriority w:val="99"/>
    <w:pPr>
      <w:ind w:left="0" w:firstLine="0"/>
    </w:pPr>
  </w:style>
  <w:style w:type="paragraph" w:styleId="Titel">
    <w:name w:val="Title"/>
    <w:basedOn w:val="MAIN-TITLE"/>
    <w:qFormat/>
    <w:rPr>
      <w:kern w:val="28"/>
    </w:rPr>
  </w:style>
  <w:style w:type="paragraph" w:styleId="Blocktext">
    <w:name w:val="Block Text"/>
    <w:basedOn w:val="Standard"/>
    <w:uiPriority w:val="59"/>
    <w:semiHidden/>
    <w:pPr>
      <w:spacing w:after="120"/>
      <w:ind w:left="1440" w:right="1440"/>
    </w:pPr>
  </w:style>
  <w:style w:type="paragraph" w:customStyle="1" w:styleId="AMD-Heading1">
    <w:name w:val="AMD-Heading1"/>
    <w:basedOn w:val="PARAGRAPH"/>
    <w:next w:val="PARAGRAPH"/>
    <w:rsid w:val="0091593E"/>
    <w:pPr>
      <w:keepNext/>
      <w:tabs>
        <w:tab w:val="left" w:pos="397"/>
      </w:tabs>
      <w:suppressAutoHyphens/>
      <w:spacing w:before="200"/>
      <w:ind w:left="397" w:hanging="397"/>
      <w:jc w:val="left"/>
      <w:outlineLvl w:val="0"/>
    </w:pPr>
    <w:rPr>
      <w:b/>
      <w:sz w:val="22"/>
    </w:rPr>
  </w:style>
  <w:style w:type="paragraph" w:customStyle="1" w:styleId="AMD-Heading2">
    <w:name w:val="AMD-Heading2..."/>
    <w:basedOn w:val="PARAGRAPH"/>
    <w:next w:val="PARAGRAPH"/>
    <w:rsid w:val="0091593E"/>
    <w:pPr>
      <w:keepNext/>
      <w:tabs>
        <w:tab w:val="left" w:pos="624"/>
      </w:tabs>
      <w:suppressAutoHyphens/>
      <w:spacing w:after="100"/>
      <w:ind w:left="624" w:hanging="624"/>
      <w:outlineLvl w:val="1"/>
    </w:pPr>
    <w:rPr>
      <w:b/>
    </w:rPr>
  </w:style>
  <w:style w:type="paragraph" w:customStyle="1" w:styleId="ANNEX-heading2">
    <w:name w:val="ANNEX-heading2"/>
    <w:basedOn w:val="berschrift2"/>
    <w:next w:val="PARAGRAPH"/>
    <w:qFormat/>
    <w:rsid w:val="00D32665"/>
    <w:pPr>
      <w:numPr>
        <w:ilvl w:val="2"/>
        <w:numId w:val="14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D32665"/>
    <w:pPr>
      <w:numPr>
        <w:ilvl w:val="3"/>
        <w:numId w:val="14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D32665"/>
    <w:pPr>
      <w:numPr>
        <w:ilvl w:val="4"/>
        <w:numId w:val="14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D32665"/>
    <w:pPr>
      <w:numPr>
        <w:ilvl w:val="5"/>
        <w:numId w:val="14"/>
      </w:numPr>
      <w:outlineLvl w:val="5"/>
    </w:pPr>
  </w:style>
  <w:style w:type="character" w:customStyle="1" w:styleId="SUPerscript">
    <w:name w:val="SUPerscript"/>
    <w:rPr>
      <w:kern w:val="0"/>
      <w:position w:val="6"/>
      <w:sz w:val="16"/>
      <w:szCs w:val="16"/>
    </w:rPr>
  </w:style>
  <w:style w:type="character" w:customStyle="1" w:styleId="SUBscript">
    <w:name w:val="SUBscript"/>
    <w:rPr>
      <w:kern w:val="0"/>
      <w:position w:val="-6"/>
      <w:sz w:val="16"/>
      <w:szCs w:val="16"/>
    </w:rPr>
  </w:style>
  <w:style w:type="paragraph" w:customStyle="1" w:styleId="ListDash">
    <w:name w:val="List Dash"/>
    <w:basedOn w:val="Aufzhlungszeichen"/>
    <w:qFormat/>
    <w:pPr>
      <w:numPr>
        <w:numId w:val="2"/>
      </w:numPr>
    </w:pPr>
  </w:style>
  <w:style w:type="paragraph" w:customStyle="1" w:styleId="TERM-number3">
    <w:name w:val="TERM-number 3"/>
    <w:basedOn w:val="berschrift3"/>
    <w:next w:val="TERM"/>
    <w:rsid w:val="00B40D22"/>
    <w:pPr>
      <w:spacing w:after="0"/>
      <w:outlineLvl w:val="9"/>
    </w:pPr>
  </w:style>
  <w:style w:type="character" w:customStyle="1" w:styleId="SMALLCAPS">
    <w:name w:val="SMALL CAPS"/>
    <w:rsid w:val="00A61F77"/>
    <w:rPr>
      <w:caps w:val="0"/>
      <w:smallCaps/>
      <w:strike w:val="0"/>
      <w:dstrike w:val="0"/>
      <w:vanish w:val="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NumberedPARAlevel3">
    <w:name w:val="Numbered PARA (level 3)"/>
    <w:basedOn w:val="berschrift3"/>
    <w:next w:val="PARAGRAPH"/>
    <w:rsid w:val="00D93457"/>
    <w:pPr>
      <w:spacing w:after="200"/>
      <w:ind w:left="0" w:firstLine="0"/>
      <w:jc w:val="both"/>
      <w:outlineLvl w:val="9"/>
    </w:pPr>
    <w:rPr>
      <w:b w:val="0"/>
    </w:rPr>
  </w:style>
  <w:style w:type="paragraph" w:customStyle="1" w:styleId="ListDash2">
    <w:name w:val="List Dash 2"/>
    <w:basedOn w:val="Aufzhlungszeichen2"/>
    <w:pPr>
      <w:numPr>
        <w:numId w:val="9"/>
      </w:numPr>
      <w:tabs>
        <w:tab w:val="clear" w:pos="340"/>
      </w:tabs>
    </w:pPr>
  </w:style>
  <w:style w:type="paragraph" w:customStyle="1" w:styleId="NumberedPARAlevel2">
    <w:name w:val="Numbered PARA (level 2)"/>
    <w:basedOn w:val="berschrift2"/>
    <w:next w:val="PARAGRAPH"/>
    <w:rsid w:val="00D93457"/>
    <w:pPr>
      <w:spacing w:after="200"/>
      <w:ind w:left="0" w:firstLine="0"/>
      <w:jc w:val="both"/>
      <w:outlineLvl w:val="9"/>
    </w:pPr>
    <w:rPr>
      <w:b w:val="0"/>
    </w:rPr>
  </w:style>
  <w:style w:type="paragraph" w:customStyle="1" w:styleId="ListDash3">
    <w:name w:val="List Dash 3"/>
    <w:basedOn w:val="Standard"/>
    <w:pPr>
      <w:numPr>
        <w:numId w:val="11"/>
      </w:numPr>
      <w:tabs>
        <w:tab w:val="clear" w:pos="340"/>
        <w:tab w:val="left" w:pos="1021"/>
      </w:tabs>
      <w:snapToGrid w:val="0"/>
      <w:spacing w:after="100"/>
      <w:ind w:left="1020"/>
    </w:pPr>
  </w:style>
  <w:style w:type="paragraph" w:customStyle="1" w:styleId="ListDash4">
    <w:name w:val="List Dash 4"/>
    <w:basedOn w:val="Standard"/>
    <w:pPr>
      <w:numPr>
        <w:numId w:val="10"/>
      </w:numPr>
      <w:snapToGrid w:val="0"/>
      <w:spacing w:after="100"/>
    </w:pPr>
  </w:style>
  <w:style w:type="paragraph" w:customStyle="1" w:styleId="PARAEQUATION">
    <w:name w:val="PARAEQUATION"/>
    <w:basedOn w:val="Standard"/>
    <w:next w:val="PARAGRAPH"/>
    <w:qFormat/>
    <w:rsid w:val="002C1EFE"/>
    <w:pPr>
      <w:tabs>
        <w:tab w:val="center" w:pos="4536"/>
        <w:tab w:val="right" w:pos="9072"/>
      </w:tabs>
      <w:snapToGrid w:val="0"/>
      <w:spacing w:before="200" w:after="200"/>
    </w:pPr>
  </w:style>
  <w:style w:type="paragraph" w:customStyle="1" w:styleId="TERM-deprecated">
    <w:name w:val="TERM-deprecated"/>
    <w:basedOn w:val="TERM"/>
    <w:next w:val="TERM-definition"/>
    <w:qFormat/>
    <w:rsid w:val="009E3CDC"/>
    <w:rPr>
      <w:b w:val="0"/>
    </w:rPr>
  </w:style>
  <w:style w:type="paragraph" w:customStyle="1" w:styleId="TERM-admitted">
    <w:name w:val="TERM-admitted"/>
    <w:basedOn w:val="TERM"/>
    <w:next w:val="TERM-definition"/>
    <w:qFormat/>
    <w:rsid w:val="009E3CDC"/>
    <w:rPr>
      <w:b w:val="0"/>
    </w:rPr>
  </w:style>
  <w:style w:type="paragraph" w:customStyle="1" w:styleId="TERM-note">
    <w:name w:val="TERM-note"/>
    <w:basedOn w:val="NOTE"/>
    <w:next w:val="TERM-number"/>
    <w:qFormat/>
    <w:rsid w:val="00737112"/>
  </w:style>
  <w:style w:type="paragraph" w:customStyle="1" w:styleId="EXAMPLE">
    <w:name w:val="EXAMPLE"/>
    <w:basedOn w:val="NOTE"/>
    <w:next w:val="PARAGRAPH"/>
    <w:qFormat/>
    <w:rsid w:val="004C0856"/>
  </w:style>
  <w:style w:type="paragraph" w:customStyle="1" w:styleId="TERM-example">
    <w:name w:val="TERM-example"/>
    <w:basedOn w:val="EXAMPLE"/>
    <w:next w:val="TERM-number"/>
    <w:qFormat/>
    <w:rsid w:val="004C0856"/>
  </w:style>
  <w:style w:type="paragraph" w:customStyle="1" w:styleId="TERM-source">
    <w:name w:val="TERM-source"/>
    <w:basedOn w:val="Standard"/>
    <w:next w:val="TERM-number"/>
    <w:qFormat/>
    <w:rsid w:val="006A5C44"/>
    <w:pPr>
      <w:snapToGrid w:val="0"/>
      <w:spacing w:before="100" w:after="200"/>
    </w:pPr>
  </w:style>
  <w:style w:type="character" w:styleId="Hervorhebung">
    <w:name w:val="Emphasis"/>
    <w:uiPriority w:val="20"/>
    <w:qFormat/>
    <w:rsid w:val="00D04EEF"/>
    <w:rPr>
      <w:i/>
      <w:iCs/>
    </w:rPr>
  </w:style>
  <w:style w:type="character" w:styleId="Fett">
    <w:name w:val="Strong"/>
    <w:qFormat/>
    <w:rsid w:val="00EA7F11"/>
    <w:rPr>
      <w:b/>
      <w:bCs/>
    </w:rPr>
  </w:style>
  <w:style w:type="paragraph" w:customStyle="1" w:styleId="TERM-number4">
    <w:name w:val="TERM-number 4"/>
    <w:basedOn w:val="berschrift4"/>
    <w:next w:val="TERM"/>
    <w:qFormat/>
    <w:rsid w:val="007026C6"/>
    <w:pPr>
      <w:spacing w:after="0"/>
      <w:outlineLvl w:val="9"/>
    </w:pPr>
  </w:style>
  <w:style w:type="character" w:customStyle="1" w:styleId="SMALLCAPSemphasis">
    <w:name w:val="SMALL CAPS emphasis"/>
    <w:qFormat/>
    <w:rsid w:val="00FF4F91"/>
    <w:rPr>
      <w:i/>
      <w:caps w:val="0"/>
      <w:smallCaps/>
      <w:strike w:val="0"/>
      <w:dstrike w:val="0"/>
      <w:vanish w:val="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MALLCAPSstrong">
    <w:name w:val="SMALL CAPS strong"/>
    <w:qFormat/>
    <w:rsid w:val="00FF4F91"/>
    <w:rPr>
      <w:b/>
      <w:caps w:val="0"/>
      <w:smallCaps/>
      <w:strike w:val="0"/>
      <w:dstrike w:val="0"/>
      <w:vanish w:val="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BIBLIOGRAPHY-numbered">
    <w:name w:val="BIBLIOGRAPHY-numbered"/>
    <w:basedOn w:val="PARAGRAPH"/>
    <w:qFormat/>
    <w:rsid w:val="000513AE"/>
    <w:pPr>
      <w:numPr>
        <w:numId w:val="15"/>
      </w:numPr>
    </w:pPr>
  </w:style>
  <w:style w:type="paragraph" w:customStyle="1" w:styleId="ListNumberalt">
    <w:name w:val="List Number alt"/>
    <w:basedOn w:val="Standard"/>
    <w:qFormat/>
    <w:rsid w:val="006A5C44"/>
    <w:pPr>
      <w:numPr>
        <w:numId w:val="12"/>
      </w:numPr>
      <w:tabs>
        <w:tab w:val="left" w:pos="357"/>
      </w:tabs>
      <w:snapToGrid w:val="0"/>
      <w:spacing w:after="100"/>
    </w:pPr>
  </w:style>
  <w:style w:type="paragraph" w:customStyle="1" w:styleId="ListNumberalt2">
    <w:name w:val="List Number alt 2"/>
    <w:basedOn w:val="ListNumberalt"/>
    <w:qFormat/>
    <w:rsid w:val="0026639A"/>
    <w:pPr>
      <w:numPr>
        <w:ilvl w:val="1"/>
      </w:numPr>
      <w:tabs>
        <w:tab w:val="clear" w:pos="357"/>
        <w:tab w:val="left" w:pos="680"/>
      </w:tabs>
      <w:ind w:left="675" w:hanging="318"/>
    </w:pPr>
  </w:style>
  <w:style w:type="paragraph" w:customStyle="1" w:styleId="ListNumberalt3">
    <w:name w:val="List Number alt 3"/>
    <w:basedOn w:val="ListNumberalt2"/>
    <w:qFormat/>
    <w:rsid w:val="0065455F"/>
    <w:pPr>
      <w:numPr>
        <w:ilvl w:val="2"/>
      </w:numPr>
    </w:pPr>
  </w:style>
  <w:style w:type="character" w:customStyle="1" w:styleId="SUBscript-small">
    <w:name w:val="SUBscript-small"/>
    <w:qFormat/>
    <w:rsid w:val="006009DE"/>
    <w:rPr>
      <w:kern w:val="0"/>
      <w:position w:val="-6"/>
      <w:sz w:val="12"/>
      <w:szCs w:val="16"/>
    </w:rPr>
  </w:style>
  <w:style w:type="character" w:customStyle="1" w:styleId="SUPerscript-small">
    <w:name w:val="SUPerscript-small"/>
    <w:qFormat/>
    <w:rsid w:val="006009DE"/>
    <w:rPr>
      <w:kern w:val="0"/>
      <w:position w:val="6"/>
      <w:sz w:val="12"/>
      <w:szCs w:val="16"/>
    </w:rPr>
  </w:style>
  <w:style w:type="character" w:styleId="IntensiveHervorhebung">
    <w:name w:val="Intense Emphasis"/>
    <w:qFormat/>
    <w:rsid w:val="002C5D51"/>
    <w:rPr>
      <w:b/>
      <w:bCs/>
      <w:i/>
      <w:iCs/>
      <w:color w:val="auto"/>
    </w:rPr>
  </w:style>
  <w:style w:type="paragraph" w:customStyle="1" w:styleId="CODE">
    <w:name w:val="CODE"/>
    <w:basedOn w:val="Standard"/>
    <w:rsid w:val="006A5C44"/>
    <w:pPr>
      <w:snapToGrid w:val="0"/>
      <w:spacing w:before="100" w:after="100"/>
      <w:contextualSpacing/>
      <w:jc w:val="left"/>
    </w:pPr>
    <w:rPr>
      <w:rFonts w:ascii="Courier New" w:hAnsi="Courier New"/>
      <w:noProof/>
      <w:spacing w:val="-2"/>
      <w:sz w:val="18"/>
    </w:rPr>
  </w:style>
  <w:style w:type="paragraph" w:customStyle="1" w:styleId="FIGURE">
    <w:name w:val="FIGURE"/>
    <w:basedOn w:val="Standard"/>
    <w:next w:val="FIGURE-title"/>
    <w:qFormat/>
    <w:rsid w:val="00D32665"/>
    <w:pPr>
      <w:keepNext/>
      <w:snapToGrid w:val="0"/>
      <w:spacing w:before="100" w:after="200"/>
      <w:jc w:val="center"/>
    </w:pPr>
  </w:style>
  <w:style w:type="paragraph" w:customStyle="1" w:styleId="IECINSTRUCTIONS">
    <w:name w:val="IEC_INSTRUCTIONS"/>
    <w:basedOn w:val="Standard"/>
    <w:uiPriority w:val="99"/>
    <w:qFormat/>
    <w:rsid w:val="00364E09"/>
    <w:pPr>
      <w:pBdr>
        <w:top w:val="dashed" w:sz="6" w:space="5" w:color="C00000"/>
        <w:left w:val="dashed" w:sz="6" w:space="5" w:color="C00000"/>
        <w:bottom w:val="dashed" w:sz="6" w:space="5" w:color="C00000"/>
        <w:right w:val="dashed" w:sz="6" w:space="5" w:color="C00000"/>
      </w:pBdr>
      <w:spacing w:before="60" w:after="60"/>
      <w:ind w:left="567" w:right="567"/>
      <w:jc w:val="left"/>
    </w:pPr>
    <w:rPr>
      <w:rFonts w:ascii="Cambria" w:hAnsi="Cambria"/>
      <w:color w:val="0070C0"/>
    </w:rPr>
  </w:style>
  <w:style w:type="numbering" w:customStyle="1" w:styleId="Annexes">
    <w:name w:val="Annexes"/>
    <w:rsid w:val="00D32665"/>
    <w:pPr>
      <w:numPr>
        <w:numId w:val="13"/>
      </w:numPr>
    </w:pPr>
  </w:style>
  <w:style w:type="numbering" w:customStyle="1" w:styleId="Headings">
    <w:name w:val="Headings"/>
    <w:rsid w:val="00D32665"/>
    <w:pPr>
      <w:numPr>
        <w:numId w:val="16"/>
      </w:numPr>
    </w:pPr>
  </w:style>
  <w:style w:type="character" w:customStyle="1" w:styleId="PARAGRAPHChar">
    <w:name w:val="PARAGRAPH Char"/>
    <w:aliases w:val="PA Char"/>
    <w:link w:val="PARAGRAPH"/>
    <w:rsid w:val="00BF40AA"/>
    <w:rPr>
      <w:rFonts w:ascii="Arial" w:hAnsi="Arial" w:cs="Arial"/>
      <w:spacing w:val="8"/>
      <w:lang w:eastAsia="zh-CN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3B2652"/>
  </w:style>
  <w:style w:type="paragraph" w:styleId="Beschriftung">
    <w:name w:val="caption"/>
    <w:basedOn w:val="Standard"/>
    <w:next w:val="Standard"/>
    <w:uiPriority w:val="35"/>
    <w:qFormat/>
    <w:rsid w:val="003B2652"/>
    <w:rPr>
      <w:b/>
      <w:bCs/>
    </w:rPr>
  </w:style>
  <w:style w:type="paragraph" w:styleId="Umschlagadresse">
    <w:name w:val="envelope address"/>
    <w:basedOn w:val="Standard"/>
    <w:uiPriority w:val="99"/>
    <w:semiHidden/>
    <w:unhideWhenUsed/>
    <w:rsid w:val="003B2652"/>
    <w:pPr>
      <w:framePr w:w="7920" w:h="1980" w:hRule="exact" w:hSpace="180" w:wrap="auto" w:hAnchor="page" w:xAlign="center" w:yAlign="bottom"/>
      <w:ind w:left="2880"/>
    </w:pPr>
    <w:rPr>
      <w:rFonts w:ascii="Cambria" w:eastAsia="MS Gothic" w:hAnsi="Cambria" w:cs="Times New Roman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3B2652"/>
    <w:rPr>
      <w:rFonts w:ascii="Cambria" w:eastAsia="MS Gothic" w:hAnsi="Cambria" w:cs="Times New Roman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B2652"/>
    <w:pPr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B2652"/>
    <w:pPr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B2652"/>
    <w:pPr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B2652"/>
    <w:pPr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B2652"/>
    <w:pPr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B2652"/>
    <w:pPr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B2652"/>
    <w:pPr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B2652"/>
    <w:pPr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B2652"/>
    <w:pPr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B2652"/>
    <w:rPr>
      <w:rFonts w:ascii="Cambria" w:eastAsia="MS Gothic" w:hAnsi="Cambria" w:cs="Times New Roman"/>
      <w:b/>
      <w:bCs/>
    </w:rPr>
  </w:style>
  <w:style w:type="paragraph" w:styleId="Listenabsatz">
    <w:name w:val="List Paragraph"/>
    <w:basedOn w:val="Standard"/>
    <w:uiPriority w:val="34"/>
    <w:qFormat/>
    <w:rsid w:val="003B2652"/>
    <w:pPr>
      <w:ind w:left="567"/>
    </w:pPr>
  </w:style>
  <w:style w:type="paragraph" w:styleId="KeinLeerraum">
    <w:name w:val="No Spacing"/>
    <w:uiPriority w:val="1"/>
    <w:qFormat/>
    <w:rsid w:val="003B2652"/>
    <w:pPr>
      <w:jc w:val="both"/>
    </w:pPr>
    <w:rPr>
      <w:rFonts w:ascii="Arial" w:hAnsi="Arial" w:cs="Arial"/>
      <w:spacing w:val="8"/>
      <w:lang w:val="en-GB" w:eastAsia="zh-CN"/>
    </w:rPr>
  </w:style>
  <w:style w:type="paragraph" w:styleId="StandardWeb">
    <w:name w:val="Normal (Web)"/>
    <w:basedOn w:val="Standard"/>
    <w:uiPriority w:val="99"/>
    <w:unhideWhenUsed/>
    <w:rsid w:val="003B2652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3B2652"/>
    <w:pPr>
      <w:ind w:left="567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B2652"/>
    <w:pPr>
      <w:ind w:left="200" w:hanging="20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3B2652"/>
    <w:pPr>
      <w:spacing w:before="120"/>
    </w:pPr>
    <w:rPr>
      <w:rFonts w:ascii="Cambria" w:eastAsia="MS Gothic" w:hAnsi="Cambria" w:cs="Times New Roman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qFormat/>
    <w:rsid w:val="003B2652"/>
    <w:pPr>
      <w:numPr>
        <w:numId w:val="0"/>
      </w:numPr>
      <w:suppressAutoHyphens w:val="0"/>
      <w:snapToGrid/>
      <w:spacing w:before="240" w:after="60"/>
      <w:jc w:val="both"/>
      <w:outlineLvl w:val="9"/>
    </w:pPr>
    <w:rPr>
      <w:rFonts w:ascii="Cambria" w:eastAsia="MS Gothic" w:hAnsi="Cambria" w:cs="Times New Roman"/>
      <w:kern w:val="32"/>
      <w:sz w:val="32"/>
      <w:szCs w:val="32"/>
    </w:rPr>
  </w:style>
  <w:style w:type="paragraph" w:customStyle="1" w:styleId="DocumentTitle">
    <w:name w:val="Document Title"/>
    <w:basedOn w:val="Standard"/>
    <w:rsid w:val="00B419D5"/>
    <w:pPr>
      <w:spacing w:before="480" w:after="180" w:line="259" w:lineRule="auto"/>
      <w:ind w:left="360" w:right="720"/>
      <w:jc w:val="center"/>
    </w:pPr>
    <w:rPr>
      <w:rFonts w:ascii="Times New Roman" w:eastAsiaTheme="minorHAnsi" w:hAnsi="Times New Roman" w:cstheme="minorBidi"/>
      <w:b/>
      <w:bCs/>
      <w:spacing w:val="0"/>
      <w:sz w:val="48"/>
      <w:szCs w:val="22"/>
      <w:lang w:val="en-US" w:eastAsia="en-US"/>
    </w:rPr>
  </w:style>
  <w:style w:type="paragraph" w:customStyle="1" w:styleId="Figure0">
    <w:name w:val="Figure"/>
    <w:aliases w:val="f,Fig"/>
    <w:basedOn w:val="Standard"/>
    <w:rsid w:val="00B419D5"/>
    <w:pPr>
      <w:keepNext/>
      <w:spacing w:before="60" w:after="160" w:line="259" w:lineRule="auto"/>
      <w:jc w:val="center"/>
    </w:pPr>
    <w:rPr>
      <w:rFonts w:ascii="Times New Roman" w:eastAsiaTheme="minorHAnsi" w:hAnsi="Times New Roman" w:cstheme="minorBidi"/>
      <w:spacing w:val="0"/>
      <w:sz w:val="22"/>
      <w:szCs w:val="22"/>
      <w:lang w:val="en-US" w:eastAsia="en-US"/>
    </w:rPr>
  </w:style>
  <w:style w:type="paragraph" w:customStyle="1" w:styleId="PARAGRAPHCompressed">
    <w:name w:val="PARAGRAPH Compressed"/>
    <w:aliases w:val="PAC"/>
    <w:basedOn w:val="PARAGRAPH"/>
    <w:rsid w:val="00B419D5"/>
    <w:pPr>
      <w:spacing w:before="0" w:after="0"/>
    </w:pPr>
    <w:rPr>
      <w:rFonts w:eastAsia="平成明朝"/>
      <w:lang w:eastAsia="fr-FR"/>
    </w:rPr>
  </w:style>
  <w:style w:type="paragraph" w:customStyle="1" w:styleId="spacer">
    <w:name w:val="spacer"/>
    <w:basedOn w:val="PARAGRAPH"/>
    <w:link w:val="spacerChar"/>
    <w:qFormat/>
    <w:rsid w:val="00B419D5"/>
    <w:pPr>
      <w:spacing w:before="0" w:after="0"/>
    </w:pPr>
    <w:rPr>
      <w:sz w:val="14"/>
      <w:szCs w:val="14"/>
    </w:rPr>
  </w:style>
  <w:style w:type="table" w:styleId="Tabellenraster">
    <w:name w:val="Table Grid"/>
    <w:basedOn w:val="NormaleTabelle"/>
    <w:rsid w:val="00B419D5"/>
    <w:pPr>
      <w:jc w:val="both"/>
    </w:pPr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link w:val="Kopfzeile"/>
    <w:rsid w:val="00B419D5"/>
    <w:rPr>
      <w:rFonts w:ascii="Arial" w:hAnsi="Arial" w:cs="Arial"/>
      <w:spacing w:val="8"/>
      <w:lang w:val="en-GB" w:eastAsia="zh-CN"/>
    </w:rPr>
  </w:style>
  <w:style w:type="character" w:customStyle="1" w:styleId="spacerChar">
    <w:name w:val="spacer Char"/>
    <w:link w:val="spacer"/>
    <w:rsid w:val="00B419D5"/>
    <w:rPr>
      <w:rFonts w:ascii="Arial" w:hAnsi="Arial" w:cs="Arial"/>
      <w:spacing w:val="8"/>
      <w:sz w:val="14"/>
      <w:szCs w:val="14"/>
      <w:lang w:val="en-GB" w:eastAsia="zh-CN"/>
    </w:rPr>
  </w:style>
  <w:style w:type="character" w:customStyle="1" w:styleId="FuzeileZchn">
    <w:name w:val="Fußzeile Zchn"/>
    <w:link w:val="Fuzeile"/>
    <w:uiPriority w:val="29"/>
    <w:rsid w:val="00B419D5"/>
    <w:rPr>
      <w:rFonts w:ascii="Arial" w:hAnsi="Arial" w:cs="Arial"/>
      <w:spacing w:val="8"/>
      <w:lang w:val="en-GB" w:eastAsia="zh-CN"/>
    </w:rPr>
  </w:style>
  <w:style w:type="character" w:styleId="IntensiverVerweis">
    <w:name w:val="Intense Reference"/>
    <w:basedOn w:val="Absatz-Standardschriftart"/>
    <w:uiPriority w:val="32"/>
    <w:qFormat/>
    <w:rsid w:val="00B419D5"/>
    <w:rPr>
      <w:b/>
      <w:bCs/>
      <w:smallCaps/>
      <w:color w:val="5B9BD5" w:themeColor="accent1"/>
      <w:spacing w:val="5"/>
    </w:rPr>
  </w:style>
  <w:style w:type="paragraph" w:customStyle="1" w:styleId="TableText">
    <w:name w:val="TableText"/>
    <w:basedOn w:val="Standard"/>
    <w:link w:val="TableTextChar"/>
    <w:qFormat/>
    <w:rsid w:val="00B419D5"/>
    <w:pPr>
      <w:keepNext/>
      <w:tabs>
        <w:tab w:val="left" w:pos="252"/>
        <w:tab w:val="left" w:pos="522"/>
      </w:tabs>
      <w:spacing w:before="10" w:after="10" w:line="259" w:lineRule="auto"/>
      <w:jc w:val="left"/>
    </w:pPr>
    <w:rPr>
      <w:rFonts w:asciiTheme="minorHAnsi" w:eastAsiaTheme="minorHAnsi" w:hAnsiTheme="minorHAnsi" w:cs="Times New Roman"/>
      <w:color w:val="000000"/>
      <w:spacing w:val="0"/>
      <w:sz w:val="16"/>
      <w:szCs w:val="22"/>
      <w:lang w:val="en-US" w:eastAsia="en-US"/>
    </w:rPr>
  </w:style>
  <w:style w:type="paragraph" w:customStyle="1" w:styleId="ForwordIntroduction">
    <w:name w:val="Forword Introduction"/>
    <w:basedOn w:val="Standard"/>
    <w:rsid w:val="00B419D5"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overflowPunct w:val="0"/>
      <w:autoSpaceDE w:val="0"/>
      <w:autoSpaceDN w:val="0"/>
      <w:adjustRightInd w:val="0"/>
      <w:spacing w:before="240" w:after="240" w:line="259" w:lineRule="auto"/>
      <w:jc w:val="center"/>
      <w:textAlignment w:val="baseline"/>
    </w:pPr>
    <w:rPr>
      <w:rFonts w:asciiTheme="minorHAnsi" w:eastAsiaTheme="minorHAnsi" w:hAnsiTheme="minorHAnsi" w:cstheme="minorBidi"/>
      <w:b/>
      <w:spacing w:val="0"/>
      <w:sz w:val="22"/>
      <w:szCs w:val="22"/>
      <w:lang w:val="en-US" w:eastAsia="en-US"/>
    </w:rPr>
  </w:style>
  <w:style w:type="character" w:customStyle="1" w:styleId="MAIN-TITLEChar">
    <w:name w:val="MAIN-TITLE Char"/>
    <w:link w:val="MAIN-TITLE"/>
    <w:locked/>
    <w:rsid w:val="00B419D5"/>
    <w:rPr>
      <w:rFonts w:ascii="Arial" w:hAnsi="Arial" w:cs="Arial"/>
      <w:b/>
      <w:bCs/>
      <w:spacing w:val="8"/>
      <w:sz w:val="24"/>
      <w:szCs w:val="24"/>
      <w:lang w:val="en-GB" w:eastAsia="zh-CN"/>
    </w:rPr>
  </w:style>
  <w:style w:type="character" w:customStyle="1" w:styleId="TableTextChar">
    <w:name w:val="TableText Char"/>
    <w:link w:val="TableText"/>
    <w:rsid w:val="00B419D5"/>
    <w:rPr>
      <w:rFonts w:asciiTheme="minorHAnsi" w:eastAsiaTheme="minorHAnsi" w:hAnsiTheme="minorHAnsi"/>
      <w:color w:val="000000"/>
      <w:sz w:val="16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97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97B"/>
    <w:rPr>
      <w:rFonts w:ascii="Segoe UI" w:hAnsi="Segoe UI" w:cs="Segoe UI"/>
      <w:spacing w:val="8"/>
      <w:sz w:val="18"/>
      <w:szCs w:val="18"/>
      <w:lang w:val="en-GB" w:eastAsia="zh-CN"/>
    </w:rPr>
  </w:style>
  <w:style w:type="numbering" w:customStyle="1" w:styleId="Bulletedlist">
    <w:name w:val="Bulleted list"/>
    <w:rsid w:val="005444A2"/>
    <w:pPr>
      <w:numPr>
        <w:numId w:val="20"/>
      </w:numPr>
    </w:pPr>
  </w:style>
  <w:style w:type="character" w:customStyle="1" w:styleId="TERM-definitionCar">
    <w:name w:val="TERM-definition Car"/>
    <w:link w:val="TERM-definition"/>
    <w:rsid w:val="005444A2"/>
    <w:rPr>
      <w:rFonts w:ascii="Arial" w:hAnsi="Arial" w:cs="Arial"/>
      <w:spacing w:val="8"/>
      <w:lang w:val="en-GB" w:eastAsia="zh-CN"/>
    </w:rPr>
  </w:style>
  <w:style w:type="paragraph" w:styleId="Kommentartext">
    <w:name w:val="annotation text"/>
    <w:basedOn w:val="Standard"/>
    <w:link w:val="KommentartextZchn"/>
    <w:rsid w:val="005444A2"/>
    <w:pPr>
      <w:spacing w:after="160" w:line="259" w:lineRule="auto"/>
      <w:jc w:val="left"/>
    </w:pPr>
    <w:rPr>
      <w:rFonts w:asciiTheme="minorHAnsi" w:eastAsiaTheme="minorHAnsi" w:hAnsiTheme="minorHAnsi" w:cstheme="minorBidi"/>
      <w:spacing w:val="0"/>
      <w:sz w:val="22"/>
      <w:szCs w:val="22"/>
      <w:lang w:val="en-US" w:eastAsia="en-US"/>
    </w:rPr>
  </w:style>
  <w:style w:type="character" w:customStyle="1" w:styleId="KommentartextZchn">
    <w:name w:val="Kommentartext Zchn"/>
    <w:basedOn w:val="Absatz-Standardschriftart"/>
    <w:link w:val="Kommentartext"/>
    <w:rsid w:val="005444A2"/>
    <w:rPr>
      <w:rFonts w:asciiTheme="minorHAnsi" w:eastAsiaTheme="minorHAnsi" w:hAnsiTheme="minorHAnsi" w:cstheme="minorBidi"/>
      <w:sz w:val="22"/>
      <w:szCs w:val="22"/>
    </w:rPr>
  </w:style>
  <w:style w:type="paragraph" w:customStyle="1" w:styleId="TableNotes">
    <w:name w:val="TableNotes"/>
    <w:basedOn w:val="Standard"/>
    <w:rsid w:val="005444A2"/>
    <w:pPr>
      <w:keepNext/>
      <w:spacing w:before="10" w:after="10" w:line="259" w:lineRule="auto"/>
      <w:ind w:left="522" w:hanging="360"/>
      <w:jc w:val="left"/>
    </w:pPr>
    <w:rPr>
      <w:rFonts w:asciiTheme="minorHAnsi" w:eastAsiaTheme="minorHAnsi" w:hAnsiTheme="minorHAnsi" w:cs="Times New Roman"/>
      <w:color w:val="000000"/>
      <w:spacing w:val="0"/>
      <w:sz w:val="16"/>
      <w:szCs w:val="22"/>
      <w:lang w:val="en-US" w:eastAsia="en-US"/>
    </w:rPr>
  </w:style>
  <w:style w:type="character" w:customStyle="1" w:styleId="TABLE-titleChar">
    <w:name w:val="TABLE-title Char"/>
    <w:link w:val="TABLE-title"/>
    <w:rsid w:val="005444A2"/>
    <w:rPr>
      <w:rFonts w:ascii="Arial" w:hAnsi="Arial" w:cs="Arial"/>
      <w:b/>
      <w:bCs/>
      <w:spacing w:val="8"/>
      <w:lang w:val="en-GB" w:eastAsia="zh-CN"/>
    </w:rPr>
  </w:style>
  <w:style w:type="paragraph" w:customStyle="1" w:styleId="PARAGRAPHKWNP">
    <w:name w:val="PARAGRAPH KWNP"/>
    <w:basedOn w:val="PARAGRAPH"/>
    <w:link w:val="PARAGRAPHKWNPChar"/>
    <w:rsid w:val="00831FE3"/>
    <w:pPr>
      <w:keepNext/>
    </w:pPr>
    <w:rPr>
      <w:lang w:eastAsia="fr-FR"/>
    </w:rPr>
  </w:style>
  <w:style w:type="character" w:customStyle="1" w:styleId="PARAGRAPHKWNPChar">
    <w:name w:val="PARAGRAPH KWNP Char"/>
    <w:link w:val="PARAGRAPHKWNP"/>
    <w:rsid w:val="00831FE3"/>
    <w:rPr>
      <w:rFonts w:ascii="Arial" w:hAnsi="Arial" w:cs="Arial"/>
      <w:spacing w:val="8"/>
      <w:lang w:val="en-GB" w:eastAsia="fr-FR"/>
    </w:rPr>
  </w:style>
  <w:style w:type="character" w:customStyle="1" w:styleId="FIGURE-titleChar">
    <w:name w:val="FIGURE-title Char"/>
    <w:link w:val="FIGURE-title"/>
    <w:locked/>
    <w:rsid w:val="003C6085"/>
    <w:rPr>
      <w:rFonts w:ascii="Arial" w:hAnsi="Arial" w:cs="Arial"/>
      <w:b/>
      <w:bCs/>
      <w:spacing w:val="8"/>
      <w:lang w:val="en-GB" w:eastAsia="zh-CN"/>
    </w:rPr>
  </w:style>
  <w:style w:type="paragraph" w:customStyle="1" w:styleId="TableTextWithTabs">
    <w:name w:val="TableTextWithTabs"/>
    <w:basedOn w:val="TableText"/>
    <w:link w:val="TableTextWithTabsChar"/>
    <w:rsid w:val="00F7088E"/>
    <w:pPr>
      <w:tabs>
        <w:tab w:val="clear" w:pos="252"/>
        <w:tab w:val="left" w:pos="162"/>
        <w:tab w:val="left" w:pos="342"/>
        <w:tab w:val="left" w:pos="702"/>
        <w:tab w:val="left" w:pos="882"/>
        <w:tab w:val="left" w:pos="1077"/>
      </w:tabs>
    </w:pPr>
  </w:style>
  <w:style w:type="paragraph" w:customStyle="1" w:styleId="CCode">
    <w:name w:val="CCode"/>
    <w:basedOn w:val="Standard"/>
    <w:rsid w:val="00F7088E"/>
    <w:pPr>
      <w:keepNext/>
      <w:shd w:val="pct5" w:color="auto" w:fill="auto"/>
      <w:spacing w:after="160" w:line="259" w:lineRule="auto"/>
      <w:ind w:left="360"/>
      <w:jc w:val="left"/>
    </w:pPr>
    <w:rPr>
      <w:rFonts w:ascii="Courier New" w:eastAsiaTheme="minorHAnsi" w:hAnsi="Courier New" w:cs="Times New Roman"/>
      <w:spacing w:val="0"/>
      <w:sz w:val="16"/>
      <w:szCs w:val="22"/>
      <w:lang w:val="en-US" w:eastAsia="en-US"/>
    </w:rPr>
  </w:style>
  <w:style w:type="character" w:customStyle="1" w:styleId="TableTextWithTabsChar">
    <w:name w:val="TableTextWithTabs Char"/>
    <w:link w:val="TableTextWithTabs"/>
    <w:rsid w:val="00F7088E"/>
    <w:rPr>
      <w:rFonts w:asciiTheme="minorHAnsi" w:eastAsiaTheme="minorHAnsi" w:hAnsiTheme="minorHAnsi"/>
      <w:color w:val="000000"/>
      <w:sz w:val="16"/>
      <w:szCs w:val="22"/>
    </w:rPr>
  </w:style>
  <w:style w:type="character" w:customStyle="1" w:styleId="WG1Abold">
    <w:name w:val="WG1A_bold"/>
    <w:basedOn w:val="Absatz-Standardschriftart"/>
    <w:rsid w:val="00F7088E"/>
    <w:rPr>
      <w:b/>
    </w:rPr>
  </w:style>
  <w:style w:type="paragraph" w:customStyle="1" w:styleId="MethodSignature">
    <w:name w:val="Method Signature"/>
    <w:basedOn w:val="PARAGRAPH"/>
    <w:qFormat/>
    <w:rsid w:val="00F7088E"/>
    <w:pPr>
      <w:spacing w:before="0"/>
      <w:ind w:left="360"/>
      <w:contextualSpacing/>
      <w:jc w:val="left"/>
    </w:pPr>
    <w:rPr>
      <w:rFonts w:ascii="Courier New" w:hAnsi="Courier New" w:cs="Courier New"/>
    </w:rPr>
  </w:style>
  <w:style w:type="paragraph" w:customStyle="1" w:styleId="StyleSectionHeadingArial">
    <w:name w:val="Style Section Heading + Arial"/>
    <w:basedOn w:val="PARAGRAPH"/>
    <w:rsid w:val="00F7088E"/>
    <w:rPr>
      <w:b/>
      <w:bCs/>
    </w:rPr>
  </w:style>
  <w:style w:type="paragraph" w:customStyle="1" w:styleId="TableHead">
    <w:name w:val="TableHead"/>
    <w:basedOn w:val="Standard"/>
    <w:rsid w:val="005E69BD"/>
    <w:pPr>
      <w:keepNext/>
      <w:spacing w:after="160" w:line="259" w:lineRule="auto"/>
      <w:jc w:val="left"/>
    </w:pPr>
    <w:rPr>
      <w:rFonts w:asciiTheme="minorHAnsi" w:eastAsiaTheme="minorHAnsi" w:hAnsiTheme="minorHAnsi" w:cstheme="minorBidi"/>
      <w:b/>
      <w:spacing w:val="0"/>
      <w:sz w:val="16"/>
      <w:szCs w:val="16"/>
      <w:lang w:val="en-US" w:eastAsia="en-US"/>
    </w:rPr>
  </w:style>
  <w:style w:type="paragraph" w:customStyle="1" w:styleId="ReferenceDocuments">
    <w:name w:val="ReferenceDocuments"/>
    <w:basedOn w:val="PARAGRAPH"/>
    <w:next w:val="PARAGRAPH"/>
    <w:link w:val="ReferenceDocumentsZchn"/>
    <w:rsid w:val="005E69BD"/>
    <w:rPr>
      <w:noProof/>
      <w:lang w:val="en-US"/>
    </w:rPr>
  </w:style>
  <w:style w:type="character" w:customStyle="1" w:styleId="ReferenceDocumentsZchn">
    <w:name w:val="ReferenceDocuments Zchn"/>
    <w:link w:val="ReferenceDocuments"/>
    <w:rsid w:val="005E69BD"/>
    <w:rPr>
      <w:rFonts w:ascii="Arial" w:hAnsi="Arial" w:cs="Arial"/>
      <w:noProof/>
      <w:spacing w:val="8"/>
      <w:lang w:eastAsia="zh-CN"/>
    </w:rPr>
  </w:style>
  <w:style w:type="character" w:customStyle="1" w:styleId="NOTEChar">
    <w:name w:val="NOTE Char"/>
    <w:aliases w:val="no Char,note Char,Note Char"/>
    <w:link w:val="NOTE"/>
    <w:rsid w:val="006235B1"/>
    <w:rPr>
      <w:rFonts w:ascii="Arial" w:hAnsi="Arial" w:cs="Arial"/>
      <w:spacing w:val="8"/>
      <w:sz w:val="16"/>
      <w:szCs w:val="16"/>
      <w:lang w:val="en-GB" w:eastAsia="zh-CN"/>
    </w:rPr>
  </w:style>
  <w:style w:type="paragraph" w:customStyle="1" w:styleId="Spacer0">
    <w:name w:val="Spacer"/>
    <w:basedOn w:val="Standard"/>
    <w:link w:val="SpacerChar0"/>
    <w:rsid w:val="00A15705"/>
    <w:pPr>
      <w:widowControl w:val="0"/>
      <w:spacing w:after="160" w:line="259" w:lineRule="auto"/>
      <w:jc w:val="left"/>
    </w:pPr>
    <w:rPr>
      <w:rFonts w:ascii="Times New Roman" w:eastAsiaTheme="minorHAnsi" w:hAnsi="Times New Roman" w:cs="Times New Roman"/>
      <w:spacing w:val="0"/>
      <w:sz w:val="16"/>
      <w:szCs w:val="22"/>
      <w:lang w:val="en-US" w:eastAsia="en-US"/>
    </w:rPr>
  </w:style>
  <w:style w:type="character" w:customStyle="1" w:styleId="SpacerChar0">
    <w:name w:val="Spacer Char"/>
    <w:link w:val="Spacer0"/>
    <w:rsid w:val="00A15705"/>
    <w:rPr>
      <w:rFonts w:eastAsiaTheme="minorHAnsi"/>
      <w:sz w:val="16"/>
      <w:szCs w:val="22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B6F56"/>
    <w:pPr>
      <w:spacing w:after="0" w:line="240" w:lineRule="auto"/>
      <w:jc w:val="both"/>
    </w:pPr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B6F56"/>
    <w:rPr>
      <w:rFonts w:ascii="Arial" w:eastAsiaTheme="minorHAnsi" w:hAnsi="Arial" w:cs="Arial"/>
      <w:b/>
      <w:bCs/>
      <w:spacing w:val="8"/>
      <w:sz w:val="22"/>
      <w:szCs w:val="22"/>
      <w:lang w:val="en-GB" w:eastAsia="zh-CN"/>
    </w:rPr>
  </w:style>
  <w:style w:type="paragraph" w:customStyle="1" w:styleId="WG1Apost-table-space">
    <w:name w:val="WG1A_post-table-space"/>
    <w:basedOn w:val="Standard"/>
    <w:next w:val="PARAGRAPH"/>
    <w:rsid w:val="007E4C38"/>
    <w:pPr>
      <w:snapToGrid w:val="0"/>
      <w:spacing w:before="100"/>
    </w:pPr>
  </w:style>
  <w:style w:type="character" w:customStyle="1" w:styleId="berschrift2Zchn">
    <w:name w:val="Überschrift 2 Zchn"/>
    <w:basedOn w:val="Absatz-Standardschriftart"/>
    <w:link w:val="berschrift2"/>
    <w:rsid w:val="00B10A30"/>
    <w:rPr>
      <w:rFonts w:ascii="Arial" w:hAnsi="Arial" w:cs="Arial"/>
      <w:b/>
      <w:bCs/>
      <w:spacing w:val="8"/>
      <w:lang w:val="en-GB" w:eastAsia="zh-CN"/>
    </w:rPr>
  </w:style>
  <w:style w:type="paragraph" w:customStyle="1" w:styleId="FIGURE-uncaptioned">
    <w:name w:val="FIGURE-uncaptioned"/>
    <w:basedOn w:val="PARAGRAPHCompressed"/>
    <w:qFormat/>
    <w:rsid w:val="00973230"/>
    <w:pPr>
      <w:spacing w:before="20" w:after="20"/>
      <w:jc w:val="center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82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pacing w:val="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825BD"/>
    <w:rPr>
      <w:rFonts w:ascii="Courier New" w:hAnsi="Courier New" w:cs="Courier New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pcfoundation.org/UA-Profile/%3cshort" TargetMode="External"/><Relationship Id="rId18" Type="http://schemas.microsoft.com/office/2016/09/relationships/commentsIds" Target="commentsIds.xml"/><Relationship Id="rId26" Type="http://schemas.openxmlformats.org/officeDocument/2006/relationships/hyperlink" Target="https://opcfoundation-onlineapplications.org/mantis/main_page.ph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opcfoundation.org/UA/POWERLINK/" TargetMode="External"/><Relationship Id="rId34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hyperlink" Target="http://opcfoundation.org/UA-Profile/%3cshort" TargetMode="External"/><Relationship Id="rId17" Type="http://schemas.microsoft.com/office/2011/relationships/commentsExtended" Target="commentsExtended.xml"/><Relationship Id="rId25" Type="http://schemas.openxmlformats.org/officeDocument/2006/relationships/hyperlink" Target="https://github.com/OPCFoundation/UA-Nodeset" TargetMode="External"/><Relationship Id="rId33" Type="http://schemas.openxmlformats.org/officeDocument/2006/relationships/footer" Target="footer2.xm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opcfoundation.org/UA/POWERLINK/" TargetMode="External"/><Relationship Id="rId29" Type="http://schemas.openxmlformats.org/officeDocument/2006/relationships/hyperlink" Target="http://www.opcfoundation.org/UA/schemas/%3cshort%20name%3e/1.0/Opc.Ua.%3cshort%20name%3e.NodeSet2.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cfoundation.org/UA-Profile/%3cshort" TargetMode="External"/><Relationship Id="rId24" Type="http://schemas.openxmlformats.org/officeDocument/2006/relationships/hyperlink" Target="http://opcfoundation.org/UA/schemas/%3cshort%20name%3e/%3cfile%20name%3e" TargetMode="External"/><Relationship Id="rId32" Type="http://schemas.openxmlformats.org/officeDocument/2006/relationships/header" Target="header5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opcfoundation.org/UA/%3cshort" TargetMode="External"/><Relationship Id="rId23" Type="http://schemas.openxmlformats.org/officeDocument/2006/relationships/hyperlink" Target="http://opcfoundation.org/UA/schemas/%3cshort%20name%3e/%3cversion%3e/%3cfile%20name%3e" TargetMode="External"/><Relationship Id="rId28" Type="http://schemas.openxmlformats.org/officeDocument/2006/relationships/hyperlink" Target="http://www.opcfoundation.org/UA/schemas/%3cshort%20name%3e/NodeIds.csv" TargetMode="External"/><Relationship Id="rId36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://opcfoundation.org/UA/POWERLINK/" TargetMode="External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opcfoundation.org/UA/%3cshort" TargetMode="External"/><Relationship Id="rId22" Type="http://schemas.openxmlformats.org/officeDocument/2006/relationships/hyperlink" Target="http://opcfoundation.org/UA/%3cshort%20name%3e/" TargetMode="External"/><Relationship Id="rId27" Type="http://schemas.openxmlformats.org/officeDocument/2006/relationships/hyperlink" Target="http://www.opcfoundation.org/UA/schemas/%3cshort%20name%3e/1.0/NodeIds.csv" TargetMode="External"/><Relationship Id="rId30" Type="http://schemas.openxmlformats.org/officeDocument/2006/relationships/hyperlink" Target="http://www.opcfoundation.org/UA/schemas/%3cshort%20name%3e/Opc.Ua.%3cshort%20name%3e.NodeSet2.xml" TargetMode="External"/><Relationship Id="rId35" Type="http://schemas.openxmlformats.org/officeDocument/2006/relationships/header" Target="header6.xml"/><Relationship Id="rId118" Type="http://schemas.microsoft.com/office/2018/08/relationships/commentsExtensible" Target="commentsExtensible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ECtemplate\iecst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iecstd.dot</Template>
  <TotalTime>0</TotalTime>
  <Pages>18</Pages>
  <Words>4561</Words>
  <Characters>28739</Characters>
  <Application>Microsoft Office Word</Application>
  <DocSecurity>0</DocSecurity>
  <Lines>239</Lines>
  <Paragraphs>66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OPC UA for &lt;Title&gt;</vt:lpstr>
    </vt:vector>
  </TitlesOfParts>
  <Manager/>
  <Company/>
  <LinksUpToDate>false</LinksUpToDate>
  <CharactersWithSpaces>33234</CharactersWithSpaces>
  <SharedDoc>false</SharedDoc>
  <HLinks>
    <vt:vector size="156" baseType="variant">
      <vt:variant>
        <vt:i4>458769</vt:i4>
      </vt:variant>
      <vt:variant>
        <vt:i4>141</vt:i4>
      </vt:variant>
      <vt:variant>
        <vt:i4>0</vt:i4>
      </vt:variant>
      <vt:variant>
        <vt:i4>5</vt:i4>
      </vt:variant>
      <vt:variant>
        <vt:lpwstr>http://www.iec.ch/standardsdev/resources/draftingpublications/writing_editing/IEC_rules/equations.htm</vt:lpwstr>
      </vt:variant>
      <vt:variant>
        <vt:lpwstr/>
      </vt:variant>
      <vt:variant>
        <vt:i4>6160451</vt:i4>
      </vt:variant>
      <vt:variant>
        <vt:i4>132</vt:i4>
      </vt:variant>
      <vt:variant>
        <vt:i4>0</vt:i4>
      </vt:variant>
      <vt:variant>
        <vt:i4>5</vt:i4>
      </vt:variant>
      <vt:variant>
        <vt:lpwstr>http://www.iec.ch/standardsdev/resources/draftingpublications/pdf/isoiecdir-2%7Bed6.0%7Den.pdf</vt:lpwstr>
      </vt:variant>
      <vt:variant>
        <vt:lpwstr>page=16</vt:lpwstr>
      </vt:variant>
      <vt:variant>
        <vt:i4>3801138</vt:i4>
      </vt:variant>
      <vt:variant>
        <vt:i4>129</vt:i4>
      </vt:variant>
      <vt:variant>
        <vt:i4>0</vt:i4>
      </vt:variant>
      <vt:variant>
        <vt:i4>5</vt:i4>
      </vt:variant>
      <vt:variant>
        <vt:lpwstr>http://www.iso.org/obp</vt:lpwstr>
      </vt:variant>
      <vt:variant>
        <vt:lpwstr/>
      </vt:variant>
      <vt:variant>
        <vt:i4>6881364</vt:i4>
      </vt:variant>
      <vt:variant>
        <vt:i4>126</vt:i4>
      </vt:variant>
      <vt:variant>
        <vt:i4>0</vt:i4>
      </vt:variant>
      <vt:variant>
        <vt:i4>5</vt:i4>
      </vt:variant>
      <vt:variant>
        <vt:lpwstr>http://www.iec.ch/standardsdev/resources/draftingpublications/layout_formatting/IEC_template/iec_template.htm</vt:lpwstr>
      </vt:variant>
      <vt:variant>
        <vt:lpwstr/>
      </vt:variant>
      <vt:variant>
        <vt:i4>6160451</vt:i4>
      </vt:variant>
      <vt:variant>
        <vt:i4>123</vt:i4>
      </vt:variant>
      <vt:variant>
        <vt:i4>0</vt:i4>
      </vt:variant>
      <vt:variant>
        <vt:i4>5</vt:i4>
      </vt:variant>
      <vt:variant>
        <vt:lpwstr>http://www.iec.ch/standardsdev/resources/draftingpublications/pdf/isoiecdir-2%7Bed6.0%7Den.pdf</vt:lpwstr>
      </vt:variant>
      <vt:variant>
        <vt:lpwstr>page=19</vt:lpwstr>
      </vt:variant>
      <vt:variant>
        <vt:i4>6160451</vt:i4>
      </vt:variant>
      <vt:variant>
        <vt:i4>120</vt:i4>
      </vt:variant>
      <vt:variant>
        <vt:i4>0</vt:i4>
      </vt:variant>
      <vt:variant>
        <vt:i4>5</vt:i4>
      </vt:variant>
      <vt:variant>
        <vt:lpwstr>http://www.iec.ch/standardsdev/resources/draftingpublications/pdf/isoiecdir-2%7Bed6.0%7Den.pdf</vt:lpwstr>
      </vt:variant>
      <vt:variant>
        <vt:lpwstr>page=19</vt:lpwstr>
      </vt:variant>
      <vt:variant>
        <vt:i4>6160451</vt:i4>
      </vt:variant>
      <vt:variant>
        <vt:i4>117</vt:i4>
      </vt:variant>
      <vt:variant>
        <vt:i4>0</vt:i4>
      </vt:variant>
      <vt:variant>
        <vt:i4>5</vt:i4>
      </vt:variant>
      <vt:variant>
        <vt:lpwstr>http://www.iec.ch/standardsdev/resources/draftingpublications/pdf/isoiecdir-2%7Bed6.0%7Den.pdf</vt:lpwstr>
      </vt:variant>
      <vt:variant>
        <vt:lpwstr>page=19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_Toc360027106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_Toc360027105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_Toc360027104</vt:lpwstr>
      </vt:variant>
      <vt:variant>
        <vt:i4>1441840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_Toc360027103</vt:lpwstr>
      </vt:variant>
      <vt:variant>
        <vt:i4>1441840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_Toc360027102</vt:lpwstr>
      </vt:variant>
      <vt:variant>
        <vt:i4>1441840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_Toc360027101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_Toc374095373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_Toc374095372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_Toc374095371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_Toc374095370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_Toc374095369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_Toc374095368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_Toc374095367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_Toc374095366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_Toc374095365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_Toc374095364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_Toc374095363</vt:lpwstr>
      </vt:variant>
      <vt:variant>
        <vt:i4>6881364</vt:i4>
      </vt:variant>
      <vt:variant>
        <vt:i4>3</vt:i4>
      </vt:variant>
      <vt:variant>
        <vt:i4>0</vt:i4>
      </vt:variant>
      <vt:variant>
        <vt:i4>5</vt:i4>
      </vt:variant>
      <vt:variant>
        <vt:lpwstr>http://www.iec.ch/standardsdev/resources/draftingpublications/layout_formatting/IEC_template/iec_template.htm</vt:lpwstr>
      </vt:variant>
      <vt:variant>
        <vt:lpwstr/>
      </vt:variant>
      <vt:variant>
        <vt:i4>6881364</vt:i4>
      </vt:variant>
      <vt:variant>
        <vt:i4>0</vt:i4>
      </vt:variant>
      <vt:variant>
        <vt:i4>0</vt:i4>
      </vt:variant>
      <vt:variant>
        <vt:i4>5</vt:i4>
      </vt:variant>
      <vt:variant>
        <vt:lpwstr>http://www.iec.ch/standardsdev/resources/draftingpublications/layout_formatting/IEC_template/iec_template.htm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Industrial Communication</dc:subject>
  <dc:creator/>
  <cp:keywords/>
  <dc:description/>
  <cp:lastModifiedBy>Sebastian Friedl</cp:lastModifiedBy>
  <cp:revision>55</cp:revision>
  <cp:lastPrinted>2013-06-21T13:51:00Z</cp:lastPrinted>
  <dcterms:created xsi:type="dcterms:W3CDTF">2021-05-11T07:03:00Z</dcterms:created>
  <dcterms:modified xsi:type="dcterms:W3CDTF">2021-07-27T06:39:00Z</dcterms:modified>
</cp:coreProperties>
</file>